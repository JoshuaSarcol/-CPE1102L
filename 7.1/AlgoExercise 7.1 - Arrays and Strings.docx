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"/>
        <w:gridCol w:w="6288"/>
        <w:gridCol w:w="883"/>
        <w:gridCol w:w="2620"/>
      </w:tblGrid>
      <w:tr w:rsidR="00631B7D" w:rsidRPr="00ED067C" w14:paraId="4E66E965" w14:textId="77777777" w:rsidTr="00465575">
        <w:tc>
          <w:tcPr>
            <w:tcW w:w="467" w:type="pct"/>
          </w:tcPr>
          <w:p w14:paraId="78DC66B4" w14:textId="77777777" w:rsidR="00631B7D" w:rsidRPr="00ED067C" w:rsidRDefault="00631B7D" w:rsidP="00ED067C">
            <w:r w:rsidRPr="00ED067C">
              <w:t>NAME:</w:t>
            </w:r>
          </w:p>
        </w:tc>
        <w:tc>
          <w:tcPr>
            <w:tcW w:w="2911" w:type="pct"/>
          </w:tcPr>
          <w:p w14:paraId="3A5CFB01" w14:textId="2302705A" w:rsidR="00631B7D" w:rsidRPr="00ED067C" w:rsidRDefault="00737AD8" w:rsidP="00ED067C">
            <w:proofErr w:type="spellStart"/>
            <w:r w:rsidRPr="00737AD8">
              <w:t>Georelle</w:t>
            </w:r>
            <w:proofErr w:type="spellEnd"/>
            <w:r w:rsidRPr="00737AD8">
              <w:t xml:space="preserve"> Ila</w:t>
            </w:r>
            <w:r>
              <w:t>, Joshua Sarcol</w:t>
            </w:r>
          </w:p>
        </w:tc>
        <w:tc>
          <w:tcPr>
            <w:tcW w:w="409" w:type="pct"/>
          </w:tcPr>
          <w:p w14:paraId="1C1639B2" w14:textId="77777777" w:rsidR="00631B7D" w:rsidRPr="00ED067C" w:rsidRDefault="00631B7D" w:rsidP="00ED067C">
            <w:r w:rsidRPr="00ED067C">
              <w:t>DATE:</w:t>
            </w:r>
          </w:p>
        </w:tc>
        <w:tc>
          <w:tcPr>
            <w:tcW w:w="1213" w:type="pct"/>
          </w:tcPr>
          <w:p w14:paraId="1BB01D76" w14:textId="637F3C1B" w:rsidR="00631B7D" w:rsidRPr="00ED067C" w:rsidRDefault="00737AD8" w:rsidP="00ED067C">
            <w:r>
              <w:t>11/19/2023</w:t>
            </w:r>
          </w:p>
        </w:tc>
      </w:tr>
    </w:tbl>
    <w:p w14:paraId="5D14A400" w14:textId="77777777" w:rsidR="004B2A2F" w:rsidRPr="00ED067C" w:rsidRDefault="004B2A2F" w:rsidP="00ED067C"/>
    <w:p w14:paraId="7BE48BCF" w14:textId="54BA3EF8" w:rsidR="00FE492D" w:rsidRDefault="00465575" w:rsidP="00793875">
      <w:pPr>
        <w:pStyle w:val="Title"/>
      </w:pPr>
      <w:r w:rsidRPr="00ED067C">
        <w:t>PRACTICE EXERCISE #</w:t>
      </w:r>
      <w:r w:rsidR="009558F4">
        <w:t xml:space="preserve"> </w:t>
      </w:r>
      <w:r w:rsidR="00311CB8">
        <w:t>7</w:t>
      </w:r>
      <w:r w:rsidR="00793875">
        <w:t>.</w:t>
      </w:r>
      <w:r w:rsidR="00311CB8">
        <w:t>1</w:t>
      </w:r>
    </w:p>
    <w:p w14:paraId="3BE1815B" w14:textId="77777777" w:rsidR="00D14B0A" w:rsidRDefault="00D14B0A" w:rsidP="00311CB8"/>
    <w:p w14:paraId="4515C073" w14:textId="552C62D0" w:rsidR="00311CB8" w:rsidRDefault="00311CB8" w:rsidP="00D14B0A">
      <w:pPr>
        <w:pStyle w:val="Heading1"/>
      </w:pPr>
      <w:r>
        <w:t>LE 7_11 Largest and Smallest</w:t>
      </w:r>
    </w:p>
    <w:p w14:paraId="5AA09B4B" w14:textId="2F82B991" w:rsidR="00311CB8" w:rsidRDefault="00311CB8" w:rsidP="00311CB8">
      <w:r>
        <w:t>Design the logic for a program that allows a user to enter 10 numbers, then displays all of the numbers, the largest number, and the smallest.</w:t>
      </w:r>
    </w:p>
    <w:p w14:paraId="77EA2CBE" w14:textId="77777777" w:rsidR="00311CB8" w:rsidRDefault="00311CB8" w:rsidP="00311CB8"/>
    <w:p w14:paraId="3235B755" w14:textId="1CD16758" w:rsidR="00311CB8" w:rsidRDefault="00311CB8" w:rsidP="00D14B0A">
      <w:pPr>
        <w:pStyle w:val="Heading2"/>
      </w:pPr>
      <w:r>
        <w:t>Pseudocode:</w:t>
      </w:r>
      <w:r w:rsidR="00D14B0A">
        <w:t xml:space="preserve"> </w:t>
      </w:r>
      <w:r w:rsidR="00D14B0A" w:rsidRPr="00D14B0A">
        <w:t>LE 7_11 Largest and Smallest</w:t>
      </w:r>
    </w:p>
    <w:p w14:paraId="5986E697" w14:textId="58BA3B94" w:rsidR="00311CB8" w:rsidRDefault="000D35FE" w:rsidP="00311CB8">
      <w:r>
        <w:t>main()</w:t>
      </w:r>
    </w:p>
    <w:p w14:paraId="29485E9E" w14:textId="1969A18B" w:rsidR="000D35FE" w:rsidRDefault="000D35FE" w:rsidP="00311CB8">
      <w:r>
        <w:t>START</w:t>
      </w:r>
    </w:p>
    <w:p w14:paraId="08CAB559" w14:textId="73868DFD" w:rsidR="000C6194" w:rsidRDefault="000C6194" w:rsidP="000D35FE">
      <w:pPr>
        <w:pStyle w:val="ListParagraph"/>
        <w:numPr>
          <w:ilvl w:val="0"/>
          <w:numId w:val="2"/>
        </w:numPr>
      </w:pPr>
      <w:r>
        <w:t>INITIALIZE list as array of integers</w:t>
      </w:r>
    </w:p>
    <w:p w14:paraId="032D487B" w14:textId="4869400B" w:rsidR="000D35FE" w:rsidRDefault="000D35FE" w:rsidP="000D35FE">
      <w:pPr>
        <w:pStyle w:val="ListParagraph"/>
        <w:numPr>
          <w:ilvl w:val="0"/>
          <w:numId w:val="2"/>
        </w:numPr>
      </w:pPr>
      <w:r>
        <w:t xml:space="preserve">FOR i = 0 </w:t>
      </w:r>
      <w:r w:rsidR="00E465E4">
        <w:t>to 10</w:t>
      </w:r>
      <w:r w:rsidR="00AC2664">
        <w:t xml:space="preserve"> exclusive</w:t>
      </w:r>
      <w:r w:rsidR="00E465E4">
        <w:t xml:space="preserve"> by 1</w:t>
      </w:r>
    </w:p>
    <w:p w14:paraId="53648370" w14:textId="42CE61ED" w:rsidR="00E465E4" w:rsidRDefault="00E465E4" w:rsidP="00E465E4">
      <w:pPr>
        <w:pStyle w:val="ListParagraph"/>
        <w:numPr>
          <w:ilvl w:val="1"/>
          <w:numId w:val="2"/>
        </w:numPr>
      </w:pPr>
      <w:r>
        <w:t xml:space="preserve">PROMPT and GET </w:t>
      </w:r>
      <w:r w:rsidR="002A1394">
        <w:t>list</w:t>
      </w:r>
      <w:r>
        <w:t>[</w:t>
      </w:r>
      <w:proofErr w:type="spellStart"/>
      <w:r>
        <w:t>i</w:t>
      </w:r>
      <w:proofErr w:type="spellEnd"/>
      <w:r>
        <w:t>]</w:t>
      </w:r>
    </w:p>
    <w:p w14:paraId="4E4912BF" w14:textId="7534AC7A" w:rsidR="00AC2664" w:rsidRDefault="00AC2664" w:rsidP="00AC2664">
      <w:pPr>
        <w:pStyle w:val="ListParagraph"/>
        <w:numPr>
          <w:ilvl w:val="0"/>
          <w:numId w:val="2"/>
        </w:numPr>
      </w:pPr>
      <w:r>
        <w:t>ENDFOR</w:t>
      </w:r>
    </w:p>
    <w:p w14:paraId="34A7D023" w14:textId="77777777" w:rsidR="00611671" w:rsidRDefault="00611671" w:rsidP="00611671">
      <w:pPr>
        <w:pStyle w:val="ListParagraph"/>
        <w:numPr>
          <w:ilvl w:val="0"/>
          <w:numId w:val="2"/>
        </w:numPr>
      </w:pPr>
      <w:r>
        <w:t xml:space="preserve">CALL module, largest = </w:t>
      </w:r>
      <w:proofErr w:type="spellStart"/>
      <w:r>
        <w:t>largestInList</w:t>
      </w:r>
      <w:proofErr w:type="spellEnd"/>
      <w:r>
        <w:t>(list)</w:t>
      </w:r>
    </w:p>
    <w:p w14:paraId="1CC4601C" w14:textId="15A79DF8" w:rsidR="00611671" w:rsidRDefault="00611671" w:rsidP="00611671">
      <w:pPr>
        <w:pStyle w:val="ListParagraph"/>
        <w:numPr>
          <w:ilvl w:val="0"/>
          <w:numId w:val="2"/>
        </w:numPr>
      </w:pPr>
      <w:r>
        <w:t xml:space="preserve">CALL module, smallest = </w:t>
      </w:r>
      <w:proofErr w:type="spellStart"/>
      <w:r>
        <w:t>smallestInList</w:t>
      </w:r>
      <w:proofErr w:type="spellEnd"/>
      <w:r>
        <w:t>(list)</w:t>
      </w:r>
    </w:p>
    <w:p w14:paraId="64B614A0" w14:textId="77711ACE" w:rsidR="00A94132" w:rsidRDefault="00A94132" w:rsidP="00A94132">
      <w:pPr>
        <w:pStyle w:val="ListParagraph"/>
        <w:numPr>
          <w:ilvl w:val="0"/>
          <w:numId w:val="2"/>
        </w:numPr>
      </w:pPr>
      <w:r>
        <w:t xml:space="preserve">FOR </w:t>
      </w:r>
      <w:proofErr w:type="spellStart"/>
      <w:r w:rsidR="003114B7">
        <w:t>i</w:t>
      </w:r>
      <w:proofErr w:type="spellEnd"/>
      <w:r>
        <w:t xml:space="preserve"> = 0 to 10</w:t>
      </w:r>
      <w:r w:rsidR="00AC2664">
        <w:t xml:space="preserve"> exclusive</w:t>
      </w:r>
      <w:r>
        <w:t xml:space="preserve"> by </w:t>
      </w:r>
      <w:r w:rsidR="00BA323A">
        <w:t>1</w:t>
      </w:r>
    </w:p>
    <w:p w14:paraId="00231073" w14:textId="75ADDEE8" w:rsidR="00BA323A" w:rsidRDefault="00BA323A" w:rsidP="00BA323A">
      <w:pPr>
        <w:pStyle w:val="ListParagraph"/>
        <w:numPr>
          <w:ilvl w:val="1"/>
          <w:numId w:val="2"/>
        </w:numPr>
      </w:pPr>
      <w:r>
        <w:t xml:space="preserve">PRINT </w:t>
      </w:r>
      <w:r w:rsidR="002A1394">
        <w:t>list</w:t>
      </w:r>
      <w:r>
        <w:t>[</w:t>
      </w:r>
      <w:proofErr w:type="spellStart"/>
      <w:r>
        <w:t>i</w:t>
      </w:r>
      <w:proofErr w:type="spellEnd"/>
      <w:r>
        <w:t>]</w:t>
      </w:r>
    </w:p>
    <w:p w14:paraId="56AD840D" w14:textId="5FABB49F" w:rsidR="00AC2664" w:rsidRDefault="00AC2664" w:rsidP="00AC2664">
      <w:pPr>
        <w:pStyle w:val="ListParagraph"/>
        <w:numPr>
          <w:ilvl w:val="0"/>
          <w:numId w:val="2"/>
        </w:numPr>
      </w:pPr>
      <w:r>
        <w:t>ENDFOR</w:t>
      </w:r>
    </w:p>
    <w:p w14:paraId="7C4550A0" w14:textId="0324967A" w:rsidR="002A1394" w:rsidRDefault="002A1394" w:rsidP="00BA323A">
      <w:pPr>
        <w:pStyle w:val="ListParagraph"/>
        <w:numPr>
          <w:ilvl w:val="0"/>
          <w:numId w:val="2"/>
        </w:numPr>
      </w:pPr>
      <w:r>
        <w:t>PRINT largest and smallest</w:t>
      </w:r>
    </w:p>
    <w:p w14:paraId="734E96F8" w14:textId="2E114391" w:rsidR="002A1394" w:rsidRDefault="002A1394" w:rsidP="002A1394">
      <w:r>
        <w:t>STOP</w:t>
      </w:r>
    </w:p>
    <w:p w14:paraId="7D5153C8" w14:textId="77777777" w:rsidR="002A1394" w:rsidRDefault="002A1394" w:rsidP="002A1394"/>
    <w:p w14:paraId="34202AAC" w14:textId="51C4E6A6" w:rsidR="002A1394" w:rsidRDefault="00FB1816" w:rsidP="002A1394">
      <w:proofErr w:type="spellStart"/>
      <w:r>
        <w:t>largestInList</w:t>
      </w:r>
      <w:proofErr w:type="spellEnd"/>
      <w:r>
        <w:t>(</w:t>
      </w:r>
      <w:proofErr w:type="spellStart"/>
      <w:r>
        <w:t>arr</w:t>
      </w:r>
      <w:proofErr w:type="spellEnd"/>
      <w:r>
        <w:t>[])</w:t>
      </w:r>
    </w:p>
    <w:p w14:paraId="19E72363" w14:textId="54A25C03" w:rsidR="00FB1816" w:rsidRDefault="00FB1816" w:rsidP="00FB1816">
      <w:pPr>
        <w:pStyle w:val="ListParagraph"/>
        <w:numPr>
          <w:ilvl w:val="0"/>
          <w:numId w:val="4"/>
        </w:numPr>
      </w:pPr>
      <w:r>
        <w:t xml:space="preserve">INITIALIZE result as </w:t>
      </w:r>
      <w:proofErr w:type="spellStart"/>
      <w:r>
        <w:t>arr</w:t>
      </w:r>
      <w:proofErr w:type="spellEnd"/>
      <w:r>
        <w:t>[0]</w:t>
      </w:r>
    </w:p>
    <w:p w14:paraId="5E9F0987" w14:textId="5B5F3923" w:rsidR="00FB1816" w:rsidRDefault="00FB1816" w:rsidP="00FB1816">
      <w:pPr>
        <w:pStyle w:val="ListParagraph"/>
        <w:numPr>
          <w:ilvl w:val="0"/>
          <w:numId w:val="4"/>
        </w:numPr>
      </w:pPr>
      <w:r>
        <w:t xml:space="preserve">FOR </w:t>
      </w:r>
      <w:proofErr w:type="spellStart"/>
      <w:r>
        <w:t>i</w:t>
      </w:r>
      <w:proofErr w:type="spellEnd"/>
      <w:r>
        <w:t xml:space="preserve"> = </w:t>
      </w:r>
      <w:r w:rsidR="00B41606">
        <w:t>1</w:t>
      </w:r>
      <w:r>
        <w:t xml:space="preserve"> to 10</w:t>
      </w:r>
      <w:r w:rsidR="00AC2664">
        <w:t xml:space="preserve"> exclusive</w:t>
      </w:r>
      <w:r>
        <w:t xml:space="preserve"> by </w:t>
      </w:r>
      <w:r w:rsidR="00AC2664">
        <w:t>1</w:t>
      </w:r>
    </w:p>
    <w:p w14:paraId="234509A4" w14:textId="382F12E1" w:rsidR="00AC2664" w:rsidRDefault="00AC2664" w:rsidP="00AC2664">
      <w:pPr>
        <w:pStyle w:val="ListParagraph"/>
        <w:numPr>
          <w:ilvl w:val="1"/>
          <w:numId w:val="4"/>
        </w:numPr>
      </w:pPr>
      <w:r>
        <w:t xml:space="preserve">IF result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F75ACAA" w14:textId="24B068A2" w:rsidR="00AC2664" w:rsidRDefault="00AC2664" w:rsidP="00AC2664">
      <w:pPr>
        <w:pStyle w:val="ListParagraph"/>
        <w:numPr>
          <w:ilvl w:val="2"/>
          <w:numId w:val="4"/>
        </w:numPr>
      </w:pPr>
      <w:r>
        <w:t xml:space="preserve">SET result as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C9F6C22" w14:textId="45EA0303" w:rsidR="00AC2664" w:rsidRDefault="00AC2664" w:rsidP="00AC2664">
      <w:pPr>
        <w:pStyle w:val="ListParagraph"/>
        <w:numPr>
          <w:ilvl w:val="1"/>
          <w:numId w:val="4"/>
        </w:numPr>
      </w:pPr>
      <w:r>
        <w:t>ENDIF</w:t>
      </w:r>
    </w:p>
    <w:p w14:paraId="179C89D3" w14:textId="5A83D39D" w:rsidR="00AC2664" w:rsidRDefault="00AC2664" w:rsidP="00AC2664">
      <w:pPr>
        <w:pStyle w:val="ListParagraph"/>
        <w:numPr>
          <w:ilvl w:val="0"/>
          <w:numId w:val="4"/>
        </w:numPr>
      </w:pPr>
      <w:r>
        <w:t>ENDFOR</w:t>
      </w:r>
    </w:p>
    <w:p w14:paraId="318AAFEA" w14:textId="3679E89D" w:rsidR="00AC2664" w:rsidRDefault="00AC2664" w:rsidP="00AC2664">
      <w:r>
        <w:t>RETURN result</w:t>
      </w:r>
    </w:p>
    <w:p w14:paraId="3A57C9E3" w14:textId="77777777" w:rsidR="00311CB8" w:rsidRDefault="00311CB8" w:rsidP="00311CB8"/>
    <w:p w14:paraId="7BD3F37B" w14:textId="79830C79" w:rsidR="00611671" w:rsidRDefault="00611671" w:rsidP="00611671">
      <w:proofErr w:type="spellStart"/>
      <w:r>
        <w:t>smallestInList</w:t>
      </w:r>
      <w:proofErr w:type="spellEnd"/>
      <w:r>
        <w:t>(</w:t>
      </w:r>
      <w:proofErr w:type="spellStart"/>
      <w:r>
        <w:t>arr</w:t>
      </w:r>
      <w:proofErr w:type="spellEnd"/>
      <w:r>
        <w:t>[])</w:t>
      </w:r>
    </w:p>
    <w:p w14:paraId="0D30ADA6" w14:textId="77777777" w:rsidR="00611671" w:rsidRDefault="00611671" w:rsidP="00611671">
      <w:pPr>
        <w:pStyle w:val="ListParagraph"/>
        <w:numPr>
          <w:ilvl w:val="0"/>
          <w:numId w:val="11"/>
        </w:numPr>
      </w:pPr>
      <w:r>
        <w:t xml:space="preserve">INITIALIZE result as </w:t>
      </w:r>
      <w:proofErr w:type="spellStart"/>
      <w:r>
        <w:t>arr</w:t>
      </w:r>
      <w:proofErr w:type="spellEnd"/>
      <w:r>
        <w:t>[0]</w:t>
      </w:r>
    </w:p>
    <w:p w14:paraId="1F826571" w14:textId="77777777" w:rsidR="00611671" w:rsidRDefault="00611671" w:rsidP="00611671">
      <w:pPr>
        <w:pStyle w:val="ListParagraph"/>
        <w:numPr>
          <w:ilvl w:val="0"/>
          <w:numId w:val="11"/>
        </w:numPr>
      </w:pPr>
      <w:r>
        <w:t xml:space="preserve">FOR </w:t>
      </w:r>
      <w:proofErr w:type="spellStart"/>
      <w:r>
        <w:t>i</w:t>
      </w:r>
      <w:proofErr w:type="spellEnd"/>
      <w:r>
        <w:t xml:space="preserve"> = 1 to 10 exclusive by 1</w:t>
      </w:r>
    </w:p>
    <w:p w14:paraId="687A5300" w14:textId="2D0FA098" w:rsidR="00611671" w:rsidRDefault="00611671" w:rsidP="00611671">
      <w:pPr>
        <w:pStyle w:val="ListParagraph"/>
        <w:numPr>
          <w:ilvl w:val="1"/>
          <w:numId w:val="11"/>
        </w:numPr>
      </w:pPr>
      <w:r>
        <w:t xml:space="preserve">IF result 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7CF149F" w14:textId="77777777" w:rsidR="00611671" w:rsidRDefault="00611671" w:rsidP="00611671">
      <w:pPr>
        <w:pStyle w:val="ListParagraph"/>
        <w:numPr>
          <w:ilvl w:val="2"/>
          <w:numId w:val="11"/>
        </w:numPr>
      </w:pPr>
      <w:r>
        <w:t xml:space="preserve">SET result as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E56E7A3" w14:textId="77777777" w:rsidR="00611671" w:rsidRDefault="00611671" w:rsidP="00611671">
      <w:pPr>
        <w:pStyle w:val="ListParagraph"/>
        <w:numPr>
          <w:ilvl w:val="1"/>
          <w:numId w:val="11"/>
        </w:numPr>
      </w:pPr>
      <w:r>
        <w:t>ENDIF</w:t>
      </w:r>
    </w:p>
    <w:p w14:paraId="070123D2" w14:textId="77777777" w:rsidR="00611671" w:rsidRDefault="00611671" w:rsidP="00611671">
      <w:pPr>
        <w:pStyle w:val="ListParagraph"/>
        <w:numPr>
          <w:ilvl w:val="0"/>
          <w:numId w:val="11"/>
        </w:numPr>
      </w:pPr>
      <w:r>
        <w:t>ENDFOR</w:t>
      </w:r>
    </w:p>
    <w:p w14:paraId="51C7ED54" w14:textId="77777777" w:rsidR="00611671" w:rsidRDefault="00611671" w:rsidP="00611671">
      <w:r>
        <w:t>RETURN result</w:t>
      </w:r>
    </w:p>
    <w:p w14:paraId="61C28E02" w14:textId="2A1AB034" w:rsidR="00D14B0A" w:rsidRDefault="00D14B0A" w:rsidP="00D14B0A">
      <w:pPr>
        <w:pStyle w:val="Heading2"/>
      </w:pPr>
      <w:r>
        <w:lastRenderedPageBreak/>
        <w:t xml:space="preserve">Flowchart: </w:t>
      </w:r>
      <w:r w:rsidRPr="00D14B0A">
        <w:t>LE 7_11 Largest and Smallest</w:t>
      </w:r>
    </w:p>
    <w:p w14:paraId="5E726110" w14:textId="11D742F9" w:rsidR="00AC2664" w:rsidRDefault="00D14B0A" w:rsidP="00D14B0A">
      <w:pPr>
        <w:jc w:val="center"/>
      </w:pPr>
      <w:r>
        <w:rPr>
          <w:noProof/>
        </w:rPr>
        <w:drawing>
          <wp:inline distT="0" distB="0" distL="0" distR="0" wp14:anchorId="01032A78" wp14:editId="49585B72">
            <wp:extent cx="4744877" cy="7955280"/>
            <wp:effectExtent l="0" t="0" r="0" b="7620"/>
            <wp:docPr id="1762644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877" cy="795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124170" w14:textId="5BF0B8E9" w:rsidR="00AC2664" w:rsidRDefault="00311CB8" w:rsidP="00D14B0A">
      <w:pPr>
        <w:pStyle w:val="Heading1"/>
      </w:pPr>
      <w:r>
        <w:lastRenderedPageBreak/>
        <w:t>LE 7_12 Vowels and Consonants in String</w:t>
      </w:r>
    </w:p>
    <w:p w14:paraId="65029454" w14:textId="3F65F91A" w:rsidR="00311CB8" w:rsidRDefault="00311CB8" w:rsidP="00311CB8">
      <w:r>
        <w:t>Ask a string and determine how many vowels and consonants.</w:t>
      </w:r>
    </w:p>
    <w:p w14:paraId="2F013B79" w14:textId="77777777" w:rsidR="00311CB8" w:rsidRDefault="00311CB8" w:rsidP="00311CB8"/>
    <w:p w14:paraId="559C8E3C" w14:textId="6620EA86" w:rsidR="00AC2664" w:rsidRDefault="00AC2664" w:rsidP="00D14B0A">
      <w:pPr>
        <w:pStyle w:val="Heading2"/>
      </w:pPr>
      <w:r>
        <w:t>Psuedocode:</w:t>
      </w:r>
      <w:r w:rsidR="00D14B0A">
        <w:t xml:space="preserve"> Vowels and Consonants in String</w:t>
      </w:r>
    </w:p>
    <w:p w14:paraId="0E021521" w14:textId="192F2AB6" w:rsidR="00AC2664" w:rsidRDefault="00AC2664" w:rsidP="00311CB8">
      <w:r>
        <w:t>main()</w:t>
      </w:r>
    </w:p>
    <w:p w14:paraId="3014A78D" w14:textId="5FABB185" w:rsidR="000C6194" w:rsidRDefault="000C6194" w:rsidP="00311CB8">
      <w:r>
        <w:t>START</w:t>
      </w:r>
    </w:p>
    <w:p w14:paraId="58D6834A" w14:textId="059DAD5E" w:rsidR="00AC2664" w:rsidRDefault="000C6194" w:rsidP="00AC2664">
      <w:pPr>
        <w:pStyle w:val="ListParagraph"/>
        <w:numPr>
          <w:ilvl w:val="0"/>
          <w:numId w:val="6"/>
        </w:numPr>
      </w:pPr>
      <w:r>
        <w:t>INITIALIZE word as array of characters</w:t>
      </w:r>
    </w:p>
    <w:p w14:paraId="52D11F12" w14:textId="4FE44565" w:rsidR="000C6194" w:rsidRDefault="000C6194" w:rsidP="00AC2664">
      <w:pPr>
        <w:pStyle w:val="ListParagraph"/>
        <w:numPr>
          <w:ilvl w:val="0"/>
          <w:numId w:val="6"/>
        </w:numPr>
      </w:pPr>
      <w:r>
        <w:t>PROMPT and GET word</w:t>
      </w:r>
    </w:p>
    <w:p w14:paraId="59EFD448" w14:textId="78227469" w:rsidR="000C6194" w:rsidRDefault="000C6194" w:rsidP="00AC2664">
      <w:pPr>
        <w:pStyle w:val="ListParagraph"/>
        <w:numPr>
          <w:ilvl w:val="0"/>
          <w:numId w:val="6"/>
        </w:numPr>
      </w:pPr>
      <w:r>
        <w:t xml:space="preserve">CALL module, vowels = </w:t>
      </w:r>
      <w:proofErr w:type="spellStart"/>
      <w:r>
        <w:t>vowelCount</w:t>
      </w:r>
      <w:proofErr w:type="spellEnd"/>
      <w:r>
        <w:t>(word)</w:t>
      </w:r>
    </w:p>
    <w:p w14:paraId="04074BFB" w14:textId="475914AD" w:rsidR="000C6194" w:rsidRDefault="000C6194" w:rsidP="00AC2664">
      <w:pPr>
        <w:pStyle w:val="ListParagraph"/>
        <w:numPr>
          <w:ilvl w:val="0"/>
          <w:numId w:val="6"/>
        </w:numPr>
      </w:pPr>
      <w:r>
        <w:t xml:space="preserve">CALL module, consonants = </w:t>
      </w:r>
      <w:proofErr w:type="spellStart"/>
      <w:r>
        <w:t>consonantCount</w:t>
      </w:r>
      <w:proofErr w:type="spellEnd"/>
      <w:r>
        <w:t>(word)</w:t>
      </w:r>
    </w:p>
    <w:p w14:paraId="6C16ED79" w14:textId="38314F6F" w:rsidR="000C6194" w:rsidRDefault="000C6194" w:rsidP="00AC2664">
      <w:pPr>
        <w:pStyle w:val="ListParagraph"/>
        <w:numPr>
          <w:ilvl w:val="0"/>
          <w:numId w:val="6"/>
        </w:numPr>
      </w:pPr>
      <w:r>
        <w:t>PRINT vowels and consonants</w:t>
      </w:r>
    </w:p>
    <w:p w14:paraId="4AF93E6A" w14:textId="4E204BD2" w:rsidR="000C6194" w:rsidRDefault="000C6194" w:rsidP="000C6194">
      <w:r>
        <w:t>STOP</w:t>
      </w:r>
    </w:p>
    <w:p w14:paraId="4542AD61" w14:textId="77777777" w:rsidR="000C6194" w:rsidRDefault="000C6194" w:rsidP="000C6194"/>
    <w:p w14:paraId="341DAD8C" w14:textId="4D12E974" w:rsidR="000C6194" w:rsidRDefault="000C6194" w:rsidP="000C6194">
      <w:proofErr w:type="spellStart"/>
      <w:r>
        <w:t>vowelCount</w:t>
      </w:r>
      <w:proofErr w:type="spellEnd"/>
      <w:r>
        <w:t>(</w:t>
      </w:r>
      <w:proofErr w:type="spellStart"/>
      <w:r>
        <w:t>arr</w:t>
      </w:r>
      <w:proofErr w:type="spellEnd"/>
      <w:r>
        <w:t>[])</w:t>
      </w:r>
    </w:p>
    <w:p w14:paraId="535B503B" w14:textId="3090437E" w:rsidR="002813E1" w:rsidRDefault="002813E1" w:rsidP="000C6194">
      <w:r>
        <w:t>START</w:t>
      </w:r>
    </w:p>
    <w:p w14:paraId="437D26F7" w14:textId="2BA2DDBC" w:rsidR="000C6194" w:rsidRDefault="000C6194" w:rsidP="000C6194">
      <w:pPr>
        <w:pStyle w:val="ListParagraph"/>
        <w:numPr>
          <w:ilvl w:val="0"/>
          <w:numId w:val="7"/>
        </w:numPr>
      </w:pPr>
      <w:r>
        <w:t xml:space="preserve">INITIALIZE result </w:t>
      </w:r>
      <w:r w:rsidR="002813E1">
        <w:t>to 0</w:t>
      </w:r>
    </w:p>
    <w:p w14:paraId="7316A12F" w14:textId="1A78CA73" w:rsidR="002813E1" w:rsidRDefault="002813E1" w:rsidP="000C6194">
      <w:pPr>
        <w:pStyle w:val="ListParagraph"/>
        <w:numPr>
          <w:ilvl w:val="0"/>
          <w:numId w:val="7"/>
        </w:numPr>
      </w:pPr>
      <w:r>
        <w:t xml:space="preserve">FOR </w:t>
      </w:r>
      <w:proofErr w:type="spellStart"/>
      <w:r>
        <w:t>i</w:t>
      </w:r>
      <w:proofErr w:type="spellEnd"/>
      <w:r>
        <w:t xml:space="preserve"> = 0 to length of </w:t>
      </w:r>
      <w:proofErr w:type="spellStart"/>
      <w:r>
        <w:t>arr</w:t>
      </w:r>
      <w:proofErr w:type="spellEnd"/>
      <w:r>
        <w:t xml:space="preserve"> exclusive by 1</w:t>
      </w:r>
    </w:p>
    <w:p w14:paraId="11DF027F" w14:textId="2A36BAD3" w:rsidR="002813E1" w:rsidRDefault="002813E1" w:rsidP="002813E1">
      <w:pPr>
        <w:pStyle w:val="ListParagraph"/>
        <w:numPr>
          <w:ilvl w:val="1"/>
          <w:numId w:val="7"/>
        </w:numPr>
      </w:pPr>
      <w:r>
        <w:t xml:space="preserve">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is a letter and a vowel</w:t>
      </w:r>
    </w:p>
    <w:p w14:paraId="66B90180" w14:textId="2E62B80B" w:rsidR="002813E1" w:rsidRDefault="002813E1" w:rsidP="002813E1">
      <w:pPr>
        <w:pStyle w:val="ListParagraph"/>
        <w:numPr>
          <w:ilvl w:val="2"/>
          <w:numId w:val="7"/>
        </w:numPr>
      </w:pPr>
      <w:r>
        <w:t>INCREMENT result by 1</w:t>
      </w:r>
    </w:p>
    <w:p w14:paraId="2BD93C16" w14:textId="04966974" w:rsidR="002813E1" w:rsidRDefault="002813E1" w:rsidP="002813E1">
      <w:pPr>
        <w:pStyle w:val="ListParagraph"/>
        <w:numPr>
          <w:ilvl w:val="1"/>
          <w:numId w:val="7"/>
        </w:numPr>
      </w:pPr>
      <w:r>
        <w:t>ENDIF</w:t>
      </w:r>
    </w:p>
    <w:p w14:paraId="662FCF34" w14:textId="508C2F10" w:rsidR="002813E1" w:rsidRDefault="002813E1" w:rsidP="002813E1">
      <w:pPr>
        <w:pStyle w:val="ListParagraph"/>
        <w:numPr>
          <w:ilvl w:val="0"/>
          <w:numId w:val="7"/>
        </w:numPr>
      </w:pPr>
      <w:r>
        <w:t>ENDFOR</w:t>
      </w:r>
    </w:p>
    <w:p w14:paraId="047F57CC" w14:textId="21822086" w:rsidR="002813E1" w:rsidRDefault="002813E1" w:rsidP="002813E1">
      <w:r>
        <w:t>RETURN result</w:t>
      </w:r>
    </w:p>
    <w:p w14:paraId="15372F8B" w14:textId="77777777" w:rsidR="002813E1" w:rsidRDefault="002813E1" w:rsidP="002813E1"/>
    <w:p w14:paraId="64B0FD82" w14:textId="68982258" w:rsidR="002813E1" w:rsidRDefault="002813E1" w:rsidP="002813E1">
      <w:proofErr w:type="spellStart"/>
      <w:r>
        <w:t>consonantCount</w:t>
      </w:r>
      <w:proofErr w:type="spellEnd"/>
      <w:r>
        <w:t>(</w:t>
      </w:r>
      <w:proofErr w:type="spellStart"/>
      <w:r>
        <w:t>arr</w:t>
      </w:r>
      <w:proofErr w:type="spellEnd"/>
      <w:r>
        <w:t>[])</w:t>
      </w:r>
    </w:p>
    <w:p w14:paraId="74FA41BC" w14:textId="77777777" w:rsidR="002813E1" w:rsidRDefault="002813E1" w:rsidP="002813E1">
      <w:r>
        <w:t>START</w:t>
      </w:r>
    </w:p>
    <w:p w14:paraId="3FB8BD83" w14:textId="77777777" w:rsidR="002813E1" w:rsidRDefault="002813E1" w:rsidP="002813E1">
      <w:pPr>
        <w:pStyle w:val="ListParagraph"/>
        <w:numPr>
          <w:ilvl w:val="0"/>
          <w:numId w:val="8"/>
        </w:numPr>
      </w:pPr>
      <w:r>
        <w:t>INITIALIZE result to 0</w:t>
      </w:r>
    </w:p>
    <w:p w14:paraId="2D4B19F1" w14:textId="77777777" w:rsidR="002813E1" w:rsidRDefault="002813E1" w:rsidP="002813E1">
      <w:pPr>
        <w:pStyle w:val="ListParagraph"/>
        <w:numPr>
          <w:ilvl w:val="0"/>
          <w:numId w:val="8"/>
        </w:numPr>
      </w:pPr>
      <w:r>
        <w:t xml:space="preserve">FOR </w:t>
      </w:r>
      <w:proofErr w:type="spellStart"/>
      <w:r>
        <w:t>i</w:t>
      </w:r>
      <w:proofErr w:type="spellEnd"/>
      <w:r>
        <w:t xml:space="preserve"> = 0 to length of </w:t>
      </w:r>
      <w:proofErr w:type="spellStart"/>
      <w:r>
        <w:t>arr</w:t>
      </w:r>
      <w:proofErr w:type="spellEnd"/>
      <w:r>
        <w:t xml:space="preserve"> exclusive by 1</w:t>
      </w:r>
    </w:p>
    <w:p w14:paraId="352EF3BD" w14:textId="33C503D8" w:rsidR="002813E1" w:rsidRDefault="002813E1" w:rsidP="002813E1">
      <w:pPr>
        <w:pStyle w:val="ListParagraph"/>
        <w:numPr>
          <w:ilvl w:val="1"/>
          <w:numId w:val="8"/>
        </w:numPr>
      </w:pPr>
      <w:r>
        <w:t xml:space="preserve">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is a letter and not a vowel</w:t>
      </w:r>
    </w:p>
    <w:p w14:paraId="6549748C" w14:textId="77777777" w:rsidR="002813E1" w:rsidRDefault="002813E1" w:rsidP="002813E1">
      <w:pPr>
        <w:pStyle w:val="ListParagraph"/>
        <w:numPr>
          <w:ilvl w:val="2"/>
          <w:numId w:val="8"/>
        </w:numPr>
      </w:pPr>
      <w:r>
        <w:t>INCREMENT result by 1</w:t>
      </w:r>
    </w:p>
    <w:p w14:paraId="4E09055C" w14:textId="77777777" w:rsidR="002813E1" w:rsidRDefault="002813E1" w:rsidP="002813E1">
      <w:pPr>
        <w:pStyle w:val="ListParagraph"/>
        <w:numPr>
          <w:ilvl w:val="1"/>
          <w:numId w:val="8"/>
        </w:numPr>
      </w:pPr>
      <w:r>
        <w:t>ENDIF</w:t>
      </w:r>
    </w:p>
    <w:p w14:paraId="4B1F86D8" w14:textId="77777777" w:rsidR="002813E1" w:rsidRDefault="002813E1" w:rsidP="002813E1">
      <w:pPr>
        <w:pStyle w:val="ListParagraph"/>
        <w:numPr>
          <w:ilvl w:val="0"/>
          <w:numId w:val="8"/>
        </w:numPr>
      </w:pPr>
      <w:r>
        <w:t>ENDFOR</w:t>
      </w:r>
    </w:p>
    <w:p w14:paraId="1384DFF1" w14:textId="77777777" w:rsidR="002813E1" w:rsidRDefault="002813E1" w:rsidP="002813E1">
      <w:r>
        <w:t>RETURN result</w:t>
      </w:r>
    </w:p>
    <w:p w14:paraId="6638631E" w14:textId="5CAC19FD" w:rsidR="00D14B0A" w:rsidRDefault="00D14B0A">
      <w:r>
        <w:br w:type="page"/>
      </w:r>
    </w:p>
    <w:p w14:paraId="516DD860" w14:textId="72284F04" w:rsidR="00D14B0A" w:rsidRDefault="00D14B0A" w:rsidP="00D14B0A">
      <w:pPr>
        <w:pStyle w:val="Heading2"/>
      </w:pPr>
      <w:r>
        <w:lastRenderedPageBreak/>
        <w:t>Flowchart: Vowels and Consonants in String</w:t>
      </w:r>
    </w:p>
    <w:p w14:paraId="663D81F7" w14:textId="22910A5F" w:rsidR="002813E1" w:rsidRDefault="00D14B0A" w:rsidP="00D14B0A">
      <w:pPr>
        <w:jc w:val="center"/>
      </w:pPr>
      <w:r>
        <w:rPr>
          <w:noProof/>
        </w:rPr>
        <w:drawing>
          <wp:inline distT="0" distB="0" distL="0" distR="0" wp14:anchorId="16A6F330" wp14:editId="5C873064">
            <wp:extent cx="6858000" cy="4137101"/>
            <wp:effectExtent l="0" t="0" r="0" b="0"/>
            <wp:docPr id="3771235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37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B40162" w14:textId="283138D5" w:rsidR="002813E1" w:rsidRDefault="002813E1">
      <w:r>
        <w:br w:type="page"/>
      </w:r>
    </w:p>
    <w:p w14:paraId="7C62747E" w14:textId="0A2B08EF" w:rsidR="002813E1" w:rsidRDefault="00311CB8" w:rsidP="00D14B0A">
      <w:pPr>
        <w:pStyle w:val="Heading1"/>
      </w:pPr>
      <w:r>
        <w:lastRenderedPageBreak/>
        <w:t>LE 7_13 Longest String</w:t>
      </w:r>
    </w:p>
    <w:p w14:paraId="5D536C71" w14:textId="59C88350" w:rsidR="00311CB8" w:rsidRDefault="00311CB8" w:rsidP="00311CB8">
      <w:r>
        <w:t>Ask for 5 strings and display the longest string.</w:t>
      </w:r>
    </w:p>
    <w:p w14:paraId="14CDC8C7" w14:textId="77777777" w:rsidR="002813E1" w:rsidRDefault="002813E1" w:rsidP="00311CB8"/>
    <w:p w14:paraId="431ED58A" w14:textId="45586381" w:rsidR="002813E1" w:rsidRDefault="002813E1" w:rsidP="00D14B0A">
      <w:pPr>
        <w:pStyle w:val="Heading2"/>
      </w:pPr>
      <w:r>
        <w:t>Psuedocode:</w:t>
      </w:r>
      <w:r w:rsidR="00D14B0A">
        <w:t xml:space="preserve"> </w:t>
      </w:r>
      <w:r w:rsidR="00D14B0A" w:rsidRPr="00D14B0A">
        <w:t>LE 7_13 Longest String</w:t>
      </w:r>
    </w:p>
    <w:p w14:paraId="624FFDBD" w14:textId="0BBA358C" w:rsidR="002813E1" w:rsidRDefault="002813E1" w:rsidP="002813E1">
      <w:r>
        <w:t>main()</w:t>
      </w:r>
    </w:p>
    <w:p w14:paraId="31C62BFB" w14:textId="77777777" w:rsidR="002813E1" w:rsidRDefault="002813E1" w:rsidP="002813E1">
      <w:r>
        <w:t>START</w:t>
      </w:r>
    </w:p>
    <w:p w14:paraId="09D46F0D" w14:textId="4E05D4A0" w:rsidR="00793875" w:rsidRDefault="002813E1" w:rsidP="00793875">
      <w:pPr>
        <w:pStyle w:val="ListParagraph"/>
        <w:numPr>
          <w:ilvl w:val="0"/>
          <w:numId w:val="9"/>
        </w:numPr>
      </w:pPr>
      <w:r>
        <w:t>INITIALIZE words as two-dimensional array of characters</w:t>
      </w:r>
      <w:r w:rsidR="00B41606">
        <w:t xml:space="preserve"> of size [5][100]</w:t>
      </w:r>
    </w:p>
    <w:p w14:paraId="0EB0990A" w14:textId="7BE535D3" w:rsidR="002813E1" w:rsidRDefault="00B41606" w:rsidP="00793875">
      <w:pPr>
        <w:pStyle w:val="ListParagraph"/>
        <w:numPr>
          <w:ilvl w:val="0"/>
          <w:numId w:val="9"/>
        </w:numPr>
      </w:pPr>
      <w:r>
        <w:t xml:space="preserve">FOR </w:t>
      </w:r>
      <w:proofErr w:type="spellStart"/>
      <w:r>
        <w:t>i</w:t>
      </w:r>
      <w:proofErr w:type="spellEnd"/>
      <w:r>
        <w:t xml:space="preserve"> = 0 to 5 exclusive by 1</w:t>
      </w:r>
    </w:p>
    <w:p w14:paraId="240B6504" w14:textId="05C9A32E" w:rsidR="00B41606" w:rsidRDefault="00B41606" w:rsidP="00B41606">
      <w:pPr>
        <w:pStyle w:val="ListParagraph"/>
        <w:numPr>
          <w:ilvl w:val="1"/>
          <w:numId w:val="9"/>
        </w:numPr>
      </w:pPr>
      <w:r>
        <w:t>PROMPT and GET words[</w:t>
      </w:r>
      <w:proofErr w:type="spellStart"/>
      <w:r>
        <w:t>i</w:t>
      </w:r>
      <w:proofErr w:type="spellEnd"/>
      <w:r>
        <w:t>]</w:t>
      </w:r>
    </w:p>
    <w:p w14:paraId="60336D0E" w14:textId="4B69AEDA" w:rsidR="00B41606" w:rsidRDefault="00B41606" w:rsidP="00B41606">
      <w:pPr>
        <w:pStyle w:val="ListParagraph"/>
        <w:numPr>
          <w:ilvl w:val="0"/>
          <w:numId w:val="9"/>
        </w:numPr>
      </w:pPr>
      <w:r>
        <w:t>ENDFOR</w:t>
      </w:r>
    </w:p>
    <w:p w14:paraId="4943BFC3" w14:textId="00A9AB0F" w:rsidR="00B41606" w:rsidRDefault="00B41606" w:rsidP="00B41606">
      <w:pPr>
        <w:pStyle w:val="ListParagraph"/>
        <w:numPr>
          <w:ilvl w:val="0"/>
          <w:numId w:val="9"/>
        </w:numPr>
      </w:pPr>
      <w:r>
        <w:t xml:space="preserve">CALL module, </w:t>
      </w:r>
      <w:proofErr w:type="spellStart"/>
      <w:r>
        <w:t>longestWord</w:t>
      </w:r>
      <w:proofErr w:type="spellEnd"/>
      <w:r>
        <w:t xml:space="preserve"> = words[</w:t>
      </w:r>
      <w:proofErr w:type="spellStart"/>
      <w:r>
        <w:t>longestString</w:t>
      </w:r>
      <w:proofErr w:type="spellEnd"/>
      <w:r>
        <w:t>(words)]</w:t>
      </w:r>
    </w:p>
    <w:p w14:paraId="044E4ACB" w14:textId="157C54F6" w:rsidR="00B41606" w:rsidRDefault="00B41606" w:rsidP="00B41606">
      <w:pPr>
        <w:pStyle w:val="ListParagraph"/>
        <w:numPr>
          <w:ilvl w:val="0"/>
          <w:numId w:val="9"/>
        </w:numPr>
      </w:pPr>
      <w:r>
        <w:t xml:space="preserve">PRINT </w:t>
      </w:r>
      <w:proofErr w:type="spellStart"/>
      <w:r>
        <w:t>longestWord</w:t>
      </w:r>
      <w:proofErr w:type="spellEnd"/>
    </w:p>
    <w:p w14:paraId="2C5B9234" w14:textId="569650C8" w:rsidR="00B41606" w:rsidRDefault="00B41606" w:rsidP="00B41606">
      <w:r>
        <w:t>STOP</w:t>
      </w:r>
    </w:p>
    <w:p w14:paraId="7D336E2C" w14:textId="77777777" w:rsidR="00B41606" w:rsidRDefault="00B41606" w:rsidP="00B41606"/>
    <w:p w14:paraId="2FCA0B16" w14:textId="3F169922" w:rsidR="00B41606" w:rsidRDefault="00B41606" w:rsidP="00B41606">
      <w:proofErr w:type="spellStart"/>
      <w:r>
        <w:t>longestString</w:t>
      </w:r>
      <w:proofErr w:type="spellEnd"/>
      <w:r>
        <w:t>(</w:t>
      </w:r>
      <w:proofErr w:type="spellStart"/>
      <w:r>
        <w:t>arr</w:t>
      </w:r>
      <w:proofErr w:type="spellEnd"/>
      <w:r w:rsidR="00212E0D">
        <w:t>[][]</w:t>
      </w:r>
      <w:r>
        <w:t>)</w:t>
      </w:r>
    </w:p>
    <w:p w14:paraId="4B427687" w14:textId="2D300499" w:rsidR="00B41606" w:rsidRDefault="00B41606" w:rsidP="00B41606">
      <w:r>
        <w:t>START</w:t>
      </w:r>
    </w:p>
    <w:p w14:paraId="7C0B9CC5" w14:textId="6CD56DF4" w:rsidR="00B41606" w:rsidRDefault="00B41606" w:rsidP="00B41606">
      <w:pPr>
        <w:pStyle w:val="ListParagraph"/>
        <w:numPr>
          <w:ilvl w:val="0"/>
          <w:numId w:val="10"/>
        </w:numPr>
      </w:pPr>
      <w:r>
        <w:t xml:space="preserve">INITIALIZE length as length of </w:t>
      </w:r>
      <w:proofErr w:type="spellStart"/>
      <w:r>
        <w:t>arr</w:t>
      </w:r>
      <w:proofErr w:type="spellEnd"/>
      <w:r>
        <w:t>[0] and result as 0</w:t>
      </w:r>
    </w:p>
    <w:p w14:paraId="6287DA7E" w14:textId="0B26700F" w:rsidR="00B41606" w:rsidRDefault="00B41606" w:rsidP="00B41606">
      <w:pPr>
        <w:pStyle w:val="ListParagraph"/>
        <w:numPr>
          <w:ilvl w:val="0"/>
          <w:numId w:val="10"/>
        </w:numPr>
      </w:pPr>
      <w:r>
        <w:t xml:space="preserve">FOR </w:t>
      </w:r>
      <w:proofErr w:type="spellStart"/>
      <w:r>
        <w:t>i</w:t>
      </w:r>
      <w:proofErr w:type="spellEnd"/>
      <w:r>
        <w:t xml:space="preserve"> = 1 to 5 exclusive by 1</w:t>
      </w:r>
    </w:p>
    <w:p w14:paraId="10D5FAF4" w14:textId="469E817C" w:rsidR="00B41606" w:rsidRDefault="00B41606" w:rsidP="00B41606">
      <w:pPr>
        <w:pStyle w:val="ListParagraph"/>
        <w:numPr>
          <w:ilvl w:val="1"/>
          <w:numId w:val="10"/>
        </w:numPr>
      </w:pPr>
      <w:r>
        <w:t xml:space="preserve">IF length </w:t>
      </w:r>
      <w:r w:rsidR="00586C52">
        <w:t xml:space="preserve">&lt; length of </w:t>
      </w:r>
      <w:proofErr w:type="spellStart"/>
      <w:r w:rsidR="00586C52">
        <w:t>arr</w:t>
      </w:r>
      <w:proofErr w:type="spellEnd"/>
      <w:r w:rsidR="00586C52">
        <w:t>[</w:t>
      </w:r>
      <w:proofErr w:type="spellStart"/>
      <w:r w:rsidR="00586C52">
        <w:t>i</w:t>
      </w:r>
      <w:proofErr w:type="spellEnd"/>
      <w:r w:rsidR="00586C52">
        <w:t>]</w:t>
      </w:r>
    </w:p>
    <w:p w14:paraId="7C091AAF" w14:textId="4A202972" w:rsidR="00B41606" w:rsidRDefault="00586C52" w:rsidP="00B41606">
      <w:pPr>
        <w:pStyle w:val="ListParagraph"/>
        <w:numPr>
          <w:ilvl w:val="2"/>
          <w:numId w:val="10"/>
        </w:numPr>
      </w:pPr>
      <w:r>
        <w:t xml:space="preserve">SET length as length of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CDEEB56" w14:textId="5F0DBCDB" w:rsidR="00586C52" w:rsidRDefault="00586C52" w:rsidP="00B41606">
      <w:pPr>
        <w:pStyle w:val="ListParagraph"/>
        <w:numPr>
          <w:ilvl w:val="2"/>
          <w:numId w:val="10"/>
        </w:numPr>
      </w:pPr>
      <w:r>
        <w:t xml:space="preserve">SET result as </w:t>
      </w:r>
      <w:proofErr w:type="spellStart"/>
      <w:r>
        <w:t>i</w:t>
      </w:r>
      <w:proofErr w:type="spellEnd"/>
    </w:p>
    <w:p w14:paraId="0451A6AF" w14:textId="77777777" w:rsidR="00B41606" w:rsidRDefault="00B41606" w:rsidP="00B41606">
      <w:pPr>
        <w:pStyle w:val="ListParagraph"/>
        <w:numPr>
          <w:ilvl w:val="1"/>
          <w:numId w:val="10"/>
        </w:numPr>
      </w:pPr>
      <w:r>
        <w:t>ENDIF</w:t>
      </w:r>
    </w:p>
    <w:p w14:paraId="4B744BD5" w14:textId="77777777" w:rsidR="00B41606" w:rsidRDefault="00B41606" w:rsidP="00B41606">
      <w:pPr>
        <w:pStyle w:val="ListParagraph"/>
        <w:numPr>
          <w:ilvl w:val="0"/>
          <w:numId w:val="10"/>
        </w:numPr>
      </w:pPr>
      <w:r>
        <w:t>ENDFOR</w:t>
      </w:r>
    </w:p>
    <w:p w14:paraId="799E6178" w14:textId="0DFC877D" w:rsidR="00D14B0A" w:rsidRDefault="00B41606" w:rsidP="00B41606">
      <w:r>
        <w:t>RETURN result</w:t>
      </w:r>
    </w:p>
    <w:p w14:paraId="2BE675EB" w14:textId="77777777" w:rsidR="00D14B0A" w:rsidRDefault="00D14B0A">
      <w:r>
        <w:br w:type="page"/>
      </w:r>
    </w:p>
    <w:p w14:paraId="367A5430" w14:textId="7F1DB4C7" w:rsidR="00D14B0A" w:rsidRDefault="00D14B0A" w:rsidP="00D14B0A">
      <w:pPr>
        <w:pStyle w:val="Heading2"/>
      </w:pPr>
      <w:r>
        <w:lastRenderedPageBreak/>
        <w:t xml:space="preserve">Flowchart: </w:t>
      </w:r>
      <w:r w:rsidRPr="00D14B0A">
        <w:t>LE 7_13 Longest String</w:t>
      </w:r>
    </w:p>
    <w:p w14:paraId="2B4E4975" w14:textId="0BFEEAF8" w:rsidR="00B41606" w:rsidRDefault="00737AD8" w:rsidP="00B41606">
      <w:r>
        <w:rPr>
          <w:noProof/>
        </w:rPr>
        <w:drawing>
          <wp:inline distT="0" distB="0" distL="0" distR="0" wp14:anchorId="2613A0DB" wp14:editId="2F9CF48E">
            <wp:extent cx="6858000" cy="6496656"/>
            <wp:effectExtent l="0" t="0" r="0" b="0"/>
            <wp:docPr id="14664996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4966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4C9D15" w14:textId="77777777" w:rsidR="00311CB8" w:rsidRDefault="00311CB8" w:rsidP="00793875"/>
    <w:sectPr w:rsidR="00311CB8" w:rsidSect="00465575">
      <w:headerReference w:type="default" r:id="rId10"/>
      <w:footerReference w:type="default" r:id="rId11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504CC" w14:textId="77777777" w:rsidR="00326DF7" w:rsidRDefault="00326DF7" w:rsidP="00ED067C">
      <w:r>
        <w:separator/>
      </w:r>
    </w:p>
  </w:endnote>
  <w:endnote w:type="continuationSeparator" w:id="0">
    <w:p w14:paraId="6BD194E7" w14:textId="77777777" w:rsidR="00326DF7" w:rsidRDefault="00326DF7" w:rsidP="00ED0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tkinson Hyperlegible">
    <w:panose1 w:val="00000000000000000000"/>
    <w:charset w:val="00"/>
    <w:family w:val="modern"/>
    <w:notTrueType/>
    <w:pitch w:val="variable"/>
    <w:sig w:usb0="00000027" w:usb1="00000000" w:usb2="00000000" w:usb3="00000000" w:csb0="000000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0B94E" w14:textId="77777777" w:rsidR="00A45540" w:rsidRPr="00A45540" w:rsidRDefault="00CE0175" w:rsidP="00ED067C">
    <w:pPr>
      <w:pStyle w:val="Footer"/>
    </w:pPr>
    <w:r>
      <w:rPr>
        <w:noProof/>
      </w:rPr>
      <w:drawing>
        <wp:anchor distT="0" distB="0" distL="114300" distR="114300" simplePos="0" relativeHeight="251659264" behindDoc="0" locked="1" layoutInCell="1" allowOverlap="1" wp14:anchorId="6131F15D" wp14:editId="54057352">
          <wp:simplePos x="0" y="0"/>
          <wp:positionH relativeFrom="column">
            <wp:posOffset>1900555</wp:posOffset>
          </wp:positionH>
          <wp:positionV relativeFrom="page">
            <wp:posOffset>9217025</wp:posOffset>
          </wp:positionV>
          <wp:extent cx="2148840" cy="384048"/>
          <wp:effectExtent l="0" t="0" r="0" b="0"/>
          <wp:wrapNone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8840" cy="3840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D204D" w14:textId="77777777" w:rsidR="00326DF7" w:rsidRDefault="00326DF7" w:rsidP="00ED067C">
      <w:r>
        <w:separator/>
      </w:r>
    </w:p>
  </w:footnote>
  <w:footnote w:type="continuationSeparator" w:id="0">
    <w:p w14:paraId="0140E3B0" w14:textId="77777777" w:rsidR="00326DF7" w:rsidRDefault="00326DF7" w:rsidP="00ED06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316" w:type="pct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95"/>
      <w:gridCol w:w="5388"/>
    </w:tblGrid>
    <w:tr w:rsidR="00465575" w14:paraId="5E6EEFD3" w14:textId="77777777" w:rsidTr="00465575">
      <w:tc>
        <w:tcPr>
          <w:tcW w:w="2654" w:type="pct"/>
        </w:tcPr>
        <w:p w14:paraId="4787F8DC" w14:textId="77777777" w:rsidR="00465575" w:rsidRDefault="00465575" w:rsidP="00ED067C">
          <w:pPr>
            <w:pStyle w:val="Header"/>
          </w:pPr>
          <w:r>
            <w:rPr>
              <w:noProof/>
            </w:rPr>
            <w:drawing>
              <wp:inline distT="0" distB="0" distL="0" distR="0" wp14:anchorId="18B10591" wp14:editId="5A2F3C87">
                <wp:extent cx="3118199" cy="576000"/>
                <wp:effectExtent l="0" t="0" r="635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18199" cy="57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6" w:type="pct"/>
          <w:vAlign w:val="center"/>
        </w:tcPr>
        <w:p w14:paraId="4662FC1E" w14:textId="77777777" w:rsidR="00465575" w:rsidRPr="00465575" w:rsidRDefault="00465575" w:rsidP="00ED067C">
          <w:pPr>
            <w:pStyle w:val="Header"/>
            <w:rPr>
              <w:sz w:val="20"/>
              <w:szCs w:val="20"/>
            </w:rPr>
          </w:pPr>
          <w:r w:rsidRPr="00465575">
            <w:t>CPE 1102L: Programming Logic and Design | Algorithm Exercises</w:t>
          </w:r>
        </w:p>
      </w:tc>
    </w:tr>
  </w:tbl>
  <w:p w14:paraId="60F36531" w14:textId="77777777" w:rsidR="00465575" w:rsidRDefault="00465575" w:rsidP="00ED06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13F7"/>
    <w:multiLevelType w:val="hybridMultilevel"/>
    <w:tmpl w:val="B30ED74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31280"/>
    <w:multiLevelType w:val="hybridMultilevel"/>
    <w:tmpl w:val="EA3A717A"/>
    <w:lvl w:ilvl="0" w:tplc="FFFFFFFF">
      <w:start w:val="1"/>
      <w:numFmt w:val="decimal"/>
      <w:lvlText w:val="%1."/>
      <w:lvlJc w:val="left"/>
      <w:pPr>
        <w:ind w:left="600" w:hanging="300"/>
      </w:pPr>
      <w:rPr>
        <w:rFonts w:hint="default"/>
      </w:rPr>
    </w:lvl>
    <w:lvl w:ilvl="1" w:tplc="FFFFFFFF">
      <w:start w:val="1"/>
      <w:numFmt w:val="decimal"/>
      <w:lvlText w:val="%2."/>
      <w:lvlJc w:val="right"/>
      <w:pPr>
        <w:ind w:left="900" w:hanging="300"/>
      </w:pPr>
      <w:rPr>
        <w:rFonts w:hint="default"/>
      </w:rPr>
    </w:lvl>
    <w:lvl w:ilvl="2" w:tplc="FFFFFFFF">
      <w:start w:val="1"/>
      <w:numFmt w:val="decimal"/>
      <w:lvlText w:val="%3."/>
      <w:lvlJc w:val="right"/>
      <w:pPr>
        <w:ind w:left="12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32689"/>
    <w:multiLevelType w:val="hybridMultilevel"/>
    <w:tmpl w:val="40CEAFB2"/>
    <w:lvl w:ilvl="0" w:tplc="760E98A6">
      <w:start w:val="1"/>
      <w:numFmt w:val="decimal"/>
      <w:lvlText w:val="%1."/>
      <w:lvlJc w:val="left"/>
      <w:pPr>
        <w:ind w:left="600" w:hanging="300"/>
      </w:pPr>
      <w:rPr>
        <w:rFonts w:hint="default"/>
      </w:rPr>
    </w:lvl>
    <w:lvl w:ilvl="1" w:tplc="B04603B4">
      <w:start w:val="1"/>
      <w:numFmt w:val="decimal"/>
      <w:lvlText w:val="%2."/>
      <w:lvlJc w:val="right"/>
      <w:pPr>
        <w:ind w:left="900" w:hanging="3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96946"/>
    <w:multiLevelType w:val="hybridMultilevel"/>
    <w:tmpl w:val="B7220EAE"/>
    <w:lvl w:ilvl="0" w:tplc="865AB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6757E"/>
    <w:multiLevelType w:val="hybridMultilevel"/>
    <w:tmpl w:val="EA3A717A"/>
    <w:lvl w:ilvl="0" w:tplc="FFFFFFFF">
      <w:start w:val="1"/>
      <w:numFmt w:val="decimal"/>
      <w:lvlText w:val="%1."/>
      <w:lvlJc w:val="left"/>
      <w:pPr>
        <w:ind w:left="600" w:hanging="300"/>
      </w:pPr>
      <w:rPr>
        <w:rFonts w:hint="default"/>
      </w:rPr>
    </w:lvl>
    <w:lvl w:ilvl="1" w:tplc="FFFFFFFF">
      <w:start w:val="1"/>
      <w:numFmt w:val="decimal"/>
      <w:lvlText w:val="%2."/>
      <w:lvlJc w:val="right"/>
      <w:pPr>
        <w:ind w:left="900" w:hanging="300"/>
      </w:pPr>
      <w:rPr>
        <w:rFonts w:hint="default"/>
      </w:rPr>
    </w:lvl>
    <w:lvl w:ilvl="2" w:tplc="A37AFD9C">
      <w:start w:val="1"/>
      <w:numFmt w:val="decimal"/>
      <w:lvlText w:val="%3."/>
      <w:lvlJc w:val="right"/>
      <w:pPr>
        <w:ind w:left="12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D7712"/>
    <w:multiLevelType w:val="hybridMultilevel"/>
    <w:tmpl w:val="EA3A717A"/>
    <w:lvl w:ilvl="0" w:tplc="FFFFFFFF">
      <w:start w:val="1"/>
      <w:numFmt w:val="decimal"/>
      <w:lvlText w:val="%1."/>
      <w:lvlJc w:val="left"/>
      <w:pPr>
        <w:ind w:left="600" w:hanging="300"/>
      </w:pPr>
      <w:rPr>
        <w:rFonts w:hint="default"/>
      </w:rPr>
    </w:lvl>
    <w:lvl w:ilvl="1" w:tplc="FFFFFFFF">
      <w:start w:val="1"/>
      <w:numFmt w:val="decimal"/>
      <w:lvlText w:val="%2."/>
      <w:lvlJc w:val="right"/>
      <w:pPr>
        <w:ind w:left="900" w:hanging="300"/>
      </w:pPr>
      <w:rPr>
        <w:rFonts w:hint="default"/>
      </w:rPr>
    </w:lvl>
    <w:lvl w:ilvl="2" w:tplc="FFFFFFFF">
      <w:start w:val="1"/>
      <w:numFmt w:val="decimal"/>
      <w:lvlText w:val="%3."/>
      <w:lvlJc w:val="right"/>
      <w:pPr>
        <w:ind w:left="12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4069B"/>
    <w:multiLevelType w:val="hybridMultilevel"/>
    <w:tmpl w:val="DE2E4066"/>
    <w:lvl w:ilvl="0" w:tplc="EF401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45E26"/>
    <w:multiLevelType w:val="hybridMultilevel"/>
    <w:tmpl w:val="EA3A717A"/>
    <w:lvl w:ilvl="0" w:tplc="FFFFFFFF">
      <w:start w:val="1"/>
      <w:numFmt w:val="decimal"/>
      <w:lvlText w:val="%1."/>
      <w:lvlJc w:val="left"/>
      <w:pPr>
        <w:ind w:left="600" w:hanging="300"/>
      </w:pPr>
      <w:rPr>
        <w:rFonts w:hint="default"/>
      </w:rPr>
    </w:lvl>
    <w:lvl w:ilvl="1" w:tplc="FFFFFFFF">
      <w:start w:val="1"/>
      <w:numFmt w:val="decimal"/>
      <w:lvlText w:val="%2."/>
      <w:lvlJc w:val="right"/>
      <w:pPr>
        <w:ind w:left="900" w:hanging="300"/>
      </w:pPr>
      <w:rPr>
        <w:rFonts w:hint="default"/>
      </w:rPr>
    </w:lvl>
    <w:lvl w:ilvl="2" w:tplc="FFFFFFFF">
      <w:start w:val="1"/>
      <w:numFmt w:val="decimal"/>
      <w:lvlText w:val="%3."/>
      <w:lvlJc w:val="right"/>
      <w:pPr>
        <w:ind w:left="12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473D0"/>
    <w:multiLevelType w:val="hybridMultilevel"/>
    <w:tmpl w:val="EA3A717A"/>
    <w:lvl w:ilvl="0" w:tplc="FFFFFFFF">
      <w:start w:val="1"/>
      <w:numFmt w:val="decimal"/>
      <w:lvlText w:val="%1."/>
      <w:lvlJc w:val="left"/>
      <w:pPr>
        <w:ind w:left="600" w:hanging="300"/>
      </w:pPr>
      <w:rPr>
        <w:rFonts w:hint="default"/>
      </w:rPr>
    </w:lvl>
    <w:lvl w:ilvl="1" w:tplc="FFFFFFFF">
      <w:start w:val="1"/>
      <w:numFmt w:val="decimal"/>
      <w:lvlText w:val="%2."/>
      <w:lvlJc w:val="right"/>
      <w:pPr>
        <w:ind w:left="900" w:hanging="300"/>
      </w:pPr>
      <w:rPr>
        <w:rFonts w:hint="default"/>
      </w:rPr>
    </w:lvl>
    <w:lvl w:ilvl="2" w:tplc="FFFFFFFF">
      <w:start w:val="1"/>
      <w:numFmt w:val="decimal"/>
      <w:lvlText w:val="%3."/>
      <w:lvlJc w:val="right"/>
      <w:pPr>
        <w:ind w:left="12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33EF0"/>
    <w:multiLevelType w:val="hybridMultilevel"/>
    <w:tmpl w:val="EA3A717A"/>
    <w:lvl w:ilvl="0" w:tplc="FFFFFFFF">
      <w:start w:val="1"/>
      <w:numFmt w:val="decimal"/>
      <w:lvlText w:val="%1."/>
      <w:lvlJc w:val="left"/>
      <w:pPr>
        <w:ind w:left="600" w:hanging="300"/>
      </w:pPr>
      <w:rPr>
        <w:rFonts w:hint="default"/>
      </w:rPr>
    </w:lvl>
    <w:lvl w:ilvl="1" w:tplc="FFFFFFFF">
      <w:start w:val="1"/>
      <w:numFmt w:val="decimal"/>
      <w:lvlText w:val="%2."/>
      <w:lvlJc w:val="right"/>
      <w:pPr>
        <w:ind w:left="900" w:hanging="300"/>
      </w:pPr>
      <w:rPr>
        <w:rFonts w:hint="default"/>
      </w:rPr>
    </w:lvl>
    <w:lvl w:ilvl="2" w:tplc="FFFFFFFF">
      <w:start w:val="1"/>
      <w:numFmt w:val="decimal"/>
      <w:lvlText w:val="%3."/>
      <w:lvlJc w:val="right"/>
      <w:pPr>
        <w:ind w:left="12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C439B"/>
    <w:multiLevelType w:val="hybridMultilevel"/>
    <w:tmpl w:val="EA3A717A"/>
    <w:lvl w:ilvl="0" w:tplc="FFFFFFFF">
      <w:start w:val="1"/>
      <w:numFmt w:val="decimal"/>
      <w:lvlText w:val="%1."/>
      <w:lvlJc w:val="left"/>
      <w:pPr>
        <w:ind w:left="600" w:hanging="300"/>
      </w:pPr>
      <w:rPr>
        <w:rFonts w:hint="default"/>
      </w:rPr>
    </w:lvl>
    <w:lvl w:ilvl="1" w:tplc="FFFFFFFF">
      <w:start w:val="1"/>
      <w:numFmt w:val="decimal"/>
      <w:lvlText w:val="%2."/>
      <w:lvlJc w:val="right"/>
      <w:pPr>
        <w:ind w:left="900" w:hanging="300"/>
      </w:pPr>
      <w:rPr>
        <w:rFonts w:hint="default"/>
      </w:rPr>
    </w:lvl>
    <w:lvl w:ilvl="2" w:tplc="FFFFFFFF">
      <w:start w:val="1"/>
      <w:numFmt w:val="decimal"/>
      <w:lvlText w:val="%3."/>
      <w:lvlJc w:val="right"/>
      <w:pPr>
        <w:ind w:left="12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957623">
    <w:abstractNumId w:val="0"/>
  </w:num>
  <w:num w:numId="2" w16cid:durableId="1107046480">
    <w:abstractNumId w:val="2"/>
  </w:num>
  <w:num w:numId="3" w16cid:durableId="1703356022">
    <w:abstractNumId w:val="3"/>
  </w:num>
  <w:num w:numId="4" w16cid:durableId="1128352449">
    <w:abstractNumId w:val="4"/>
  </w:num>
  <w:num w:numId="5" w16cid:durableId="1977375896">
    <w:abstractNumId w:val="6"/>
  </w:num>
  <w:num w:numId="6" w16cid:durableId="1297641034">
    <w:abstractNumId w:val="5"/>
  </w:num>
  <w:num w:numId="7" w16cid:durableId="1281958110">
    <w:abstractNumId w:val="10"/>
  </w:num>
  <w:num w:numId="8" w16cid:durableId="1307009329">
    <w:abstractNumId w:val="8"/>
  </w:num>
  <w:num w:numId="9" w16cid:durableId="1801873116">
    <w:abstractNumId w:val="1"/>
  </w:num>
  <w:num w:numId="10" w16cid:durableId="1199778479">
    <w:abstractNumId w:val="9"/>
  </w:num>
  <w:num w:numId="11" w16cid:durableId="8033474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B8"/>
    <w:rsid w:val="000C6194"/>
    <w:rsid w:val="000D35FE"/>
    <w:rsid w:val="001229E1"/>
    <w:rsid w:val="00212E0D"/>
    <w:rsid w:val="002813E1"/>
    <w:rsid w:val="002A1394"/>
    <w:rsid w:val="003114B7"/>
    <w:rsid w:val="00311CB8"/>
    <w:rsid w:val="00326DF7"/>
    <w:rsid w:val="00370DD3"/>
    <w:rsid w:val="00465575"/>
    <w:rsid w:val="004B2A2F"/>
    <w:rsid w:val="00586C52"/>
    <w:rsid w:val="005879D9"/>
    <w:rsid w:val="00611671"/>
    <w:rsid w:val="00631B7D"/>
    <w:rsid w:val="00674313"/>
    <w:rsid w:val="0070597F"/>
    <w:rsid w:val="00737AD8"/>
    <w:rsid w:val="007448A5"/>
    <w:rsid w:val="0075796F"/>
    <w:rsid w:val="00793875"/>
    <w:rsid w:val="00820C76"/>
    <w:rsid w:val="009558F4"/>
    <w:rsid w:val="009835C0"/>
    <w:rsid w:val="0099626F"/>
    <w:rsid w:val="00A45540"/>
    <w:rsid w:val="00A74A65"/>
    <w:rsid w:val="00A94132"/>
    <w:rsid w:val="00AC2664"/>
    <w:rsid w:val="00B41606"/>
    <w:rsid w:val="00BA323A"/>
    <w:rsid w:val="00CE0175"/>
    <w:rsid w:val="00CE22FB"/>
    <w:rsid w:val="00D14B0A"/>
    <w:rsid w:val="00E465E4"/>
    <w:rsid w:val="00EB60C8"/>
    <w:rsid w:val="00ED067C"/>
    <w:rsid w:val="00F17122"/>
    <w:rsid w:val="00F336D0"/>
    <w:rsid w:val="00FB1816"/>
    <w:rsid w:val="00FE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21C9F"/>
  <w15:chartTrackingRefBased/>
  <w15:docId w15:val="{3154F7C2-7FED-4367-AFC5-F09F885D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671"/>
    <w:rPr>
      <w:rFonts w:ascii="Atkinson Hyperlegible" w:hAnsi="Atkinson Hyperlegible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8F4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8F4"/>
    <w:pPr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9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9E1"/>
  </w:style>
  <w:style w:type="paragraph" w:styleId="Footer">
    <w:name w:val="footer"/>
    <w:basedOn w:val="Normal"/>
    <w:link w:val="FooterChar"/>
    <w:uiPriority w:val="99"/>
    <w:unhideWhenUsed/>
    <w:rsid w:val="001229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9E1"/>
  </w:style>
  <w:style w:type="table" w:styleId="TableGrid">
    <w:name w:val="Table Grid"/>
    <w:basedOn w:val="TableNormal"/>
    <w:uiPriority w:val="39"/>
    <w:rsid w:val="00631B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6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D067C"/>
    <w:pPr>
      <w:contextualSpacing/>
      <w:jc w:val="center"/>
    </w:pPr>
    <w:rPr>
      <w:rFonts w:eastAsiaTheme="majorEastAsia" w:cstheme="majorBidi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ED067C"/>
    <w:rPr>
      <w:rFonts w:ascii="Atkinson Hyperlegible" w:eastAsiaTheme="majorEastAsia" w:hAnsi="Atkinson Hyperlegible" w:cstheme="majorBidi"/>
      <w:spacing w:val="-10"/>
      <w:kern w:val="28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558F4"/>
    <w:rPr>
      <w:rFonts w:ascii="Atkinson Hyperlegible" w:hAnsi="Atkinson Hyperlegible"/>
      <w:b/>
      <w:bCs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558F4"/>
    <w:rPr>
      <w:rFonts w:ascii="Atkinson Hyperlegible" w:hAnsi="Atkinson Hyperlegible"/>
      <w:b/>
      <w:bCs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3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co\Documents\Custom%20Office%20Templates\AlgoExercise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AlgoExercise_template.dotx</Template>
  <TotalTime>152</TotalTime>
  <Pages>6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‍</dc:creator>
  <cp:keywords/>
  <dc:description/>
  <cp:lastModifiedBy>‍</cp:lastModifiedBy>
  <cp:revision>4</cp:revision>
  <dcterms:created xsi:type="dcterms:W3CDTF">2023-11-18T11:33:00Z</dcterms:created>
  <dcterms:modified xsi:type="dcterms:W3CDTF">2023-11-20T06:38:00Z</dcterms:modified>
</cp:coreProperties>
</file>