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6288"/>
        <w:gridCol w:w="883"/>
        <w:gridCol w:w="2620"/>
      </w:tblGrid>
      <w:tr w:rsidR="00631B7D" w:rsidRPr="00ED067C" w14:paraId="55F20F5C" w14:textId="77777777" w:rsidTr="00465575">
        <w:tc>
          <w:tcPr>
            <w:tcW w:w="467" w:type="pct"/>
          </w:tcPr>
          <w:p w14:paraId="5746F462" w14:textId="77777777" w:rsidR="00631B7D" w:rsidRPr="00ED067C" w:rsidRDefault="00631B7D" w:rsidP="00ED067C">
            <w:r w:rsidRPr="00ED067C">
              <w:t>NAME:</w:t>
            </w:r>
          </w:p>
        </w:tc>
        <w:tc>
          <w:tcPr>
            <w:tcW w:w="2911" w:type="pct"/>
          </w:tcPr>
          <w:p w14:paraId="581A3C6D" w14:textId="22A3EDAC" w:rsidR="00631B7D" w:rsidRPr="00ED067C" w:rsidRDefault="00246C40" w:rsidP="00ED067C">
            <w:r>
              <w:t>Roy Lorenz Cardenas, Joshua Sarcol</w:t>
            </w:r>
          </w:p>
        </w:tc>
        <w:tc>
          <w:tcPr>
            <w:tcW w:w="409" w:type="pct"/>
          </w:tcPr>
          <w:p w14:paraId="018CFFDD" w14:textId="77777777" w:rsidR="00631B7D" w:rsidRPr="00ED067C" w:rsidRDefault="00631B7D" w:rsidP="00ED067C">
            <w:r w:rsidRPr="00ED067C">
              <w:t>DATE:</w:t>
            </w:r>
          </w:p>
        </w:tc>
        <w:tc>
          <w:tcPr>
            <w:tcW w:w="1213" w:type="pct"/>
          </w:tcPr>
          <w:p w14:paraId="194061BB" w14:textId="3118A4D2" w:rsidR="00631B7D" w:rsidRPr="00ED067C" w:rsidRDefault="00246C40" w:rsidP="00ED067C">
            <w:r>
              <w:t>11/25/</w:t>
            </w:r>
          </w:p>
        </w:tc>
      </w:tr>
    </w:tbl>
    <w:p w14:paraId="42442C41" w14:textId="77777777" w:rsidR="004B2A2F" w:rsidRPr="00ED067C" w:rsidRDefault="004B2A2F" w:rsidP="00ED067C"/>
    <w:p w14:paraId="4C628417" w14:textId="3C4D2AC8" w:rsidR="00FE492D" w:rsidRDefault="00465575" w:rsidP="00793875">
      <w:pPr>
        <w:pStyle w:val="Title"/>
      </w:pPr>
      <w:r w:rsidRPr="00ED067C">
        <w:t>PRACTICE EXERCISE #</w:t>
      </w:r>
      <w:r w:rsidR="009558F4">
        <w:t xml:space="preserve"> </w:t>
      </w:r>
      <w:r w:rsidR="00FD0220">
        <w:t>8</w:t>
      </w:r>
      <w:r w:rsidR="00793875">
        <w:t>.</w:t>
      </w:r>
      <w:r w:rsidR="00FD0220">
        <w:t>1</w:t>
      </w:r>
    </w:p>
    <w:p w14:paraId="7C5D7862" w14:textId="4FAE0B74" w:rsidR="00FD0220" w:rsidRDefault="00FD0220" w:rsidP="00444720">
      <w:pPr>
        <w:pStyle w:val="Heading1"/>
      </w:pPr>
      <w:r w:rsidRPr="00FD0220">
        <w:t>LE8_11 Days of the Week</w:t>
      </w:r>
    </w:p>
    <w:p w14:paraId="1F9CD6C3" w14:textId="64466A00" w:rsidR="00FD0220" w:rsidRPr="00FD0220" w:rsidRDefault="00FD0220" w:rsidP="00FD0220">
      <w:r w:rsidRPr="00FD0220">
        <w:t>Write a function that sets up an array called days, which contains pointers to the names of the days of the week and return the name of the day from the given day. The function accepts the given day.</w:t>
      </w:r>
    </w:p>
    <w:p w14:paraId="04543EFC" w14:textId="77777777" w:rsidR="00FD0220" w:rsidRPr="00444720" w:rsidRDefault="00FD0220" w:rsidP="00FD0220">
      <w:pPr>
        <w:rPr>
          <w:rFonts w:ascii="Courier New" w:hAnsi="Courier New" w:cs="Courier New"/>
        </w:rPr>
      </w:pPr>
      <w:r w:rsidRPr="00444720">
        <w:rPr>
          <w:rFonts w:ascii="Courier New" w:hAnsi="Courier New" w:cs="Courier New"/>
        </w:rPr>
        <w:t xml:space="preserve">Example output: </w:t>
      </w:r>
    </w:p>
    <w:p w14:paraId="2F010EDB" w14:textId="70D450E1" w:rsidR="00FD0220" w:rsidRPr="00444720" w:rsidRDefault="00FD0220" w:rsidP="00FD0220">
      <w:pPr>
        <w:rPr>
          <w:rFonts w:ascii="Courier New" w:hAnsi="Courier New" w:cs="Courier New"/>
        </w:rPr>
      </w:pPr>
      <w:r w:rsidRPr="00444720">
        <w:rPr>
          <w:rFonts w:ascii="Courier New" w:hAnsi="Courier New" w:cs="Courier New"/>
        </w:rPr>
        <w:t>Enter day: 1</w:t>
      </w:r>
      <w:r w:rsidRPr="00444720">
        <w:rPr>
          <w:rFonts w:ascii="Courier New" w:hAnsi="Courier New" w:cs="Courier New"/>
        </w:rPr>
        <w:tab/>
      </w:r>
      <w:r w:rsidRPr="00444720">
        <w:rPr>
          <w:rFonts w:ascii="Courier New" w:hAnsi="Courier New" w:cs="Courier New"/>
        </w:rPr>
        <w:tab/>
        <w:t>Day of the week: Monday</w:t>
      </w:r>
    </w:p>
    <w:p w14:paraId="56A3C212" w14:textId="3B82B4B2" w:rsidR="00FD0220" w:rsidRPr="00444720" w:rsidRDefault="00FD0220" w:rsidP="00FD0220">
      <w:pPr>
        <w:rPr>
          <w:rFonts w:ascii="Courier New" w:hAnsi="Courier New" w:cs="Courier New"/>
        </w:rPr>
      </w:pPr>
      <w:r w:rsidRPr="00444720">
        <w:rPr>
          <w:rFonts w:ascii="Courier New" w:hAnsi="Courier New" w:cs="Courier New"/>
        </w:rPr>
        <w:t>Enter day: 7</w:t>
      </w:r>
      <w:r w:rsidRPr="00444720">
        <w:rPr>
          <w:rFonts w:ascii="Courier New" w:hAnsi="Courier New" w:cs="Courier New"/>
        </w:rPr>
        <w:tab/>
      </w:r>
      <w:r w:rsidRPr="00444720">
        <w:rPr>
          <w:rFonts w:ascii="Courier New" w:hAnsi="Courier New" w:cs="Courier New"/>
        </w:rPr>
        <w:tab/>
        <w:t>Day of the week: Sunday</w:t>
      </w:r>
    </w:p>
    <w:p w14:paraId="7936178B" w14:textId="24AE6238" w:rsidR="00FD0220" w:rsidRPr="00444720" w:rsidRDefault="00FD0220" w:rsidP="00FD0220">
      <w:pPr>
        <w:rPr>
          <w:rFonts w:ascii="Courier New" w:hAnsi="Courier New" w:cs="Courier New"/>
        </w:rPr>
      </w:pPr>
      <w:r w:rsidRPr="00444720">
        <w:rPr>
          <w:rFonts w:ascii="Courier New" w:hAnsi="Courier New" w:cs="Courier New"/>
        </w:rPr>
        <w:t>Enter day: 9</w:t>
      </w:r>
      <w:r w:rsidRPr="00444720">
        <w:rPr>
          <w:rFonts w:ascii="Courier New" w:hAnsi="Courier New" w:cs="Courier New"/>
        </w:rPr>
        <w:tab/>
      </w:r>
      <w:r w:rsidRPr="00444720">
        <w:rPr>
          <w:rFonts w:ascii="Courier New" w:hAnsi="Courier New" w:cs="Courier New"/>
        </w:rPr>
        <w:tab/>
        <w:t>Day of the week: INVALID</w:t>
      </w:r>
    </w:p>
    <w:p w14:paraId="3D846B74" w14:textId="77777777" w:rsidR="00FD0220" w:rsidRDefault="00FD0220" w:rsidP="00FD0220"/>
    <w:p w14:paraId="539CA6BF" w14:textId="30A9CDCE" w:rsidR="00FD0220" w:rsidRDefault="00FD0220" w:rsidP="00444720">
      <w:pPr>
        <w:pStyle w:val="Heading2"/>
      </w:pPr>
      <w:r>
        <w:t xml:space="preserve">Pseudocode: </w:t>
      </w:r>
      <w:r w:rsidRPr="00FD0220">
        <w:t>LE8_11 Days of the Week</w:t>
      </w:r>
    </w:p>
    <w:p w14:paraId="3BB961AD" w14:textId="395E954D" w:rsidR="00FD0220" w:rsidRDefault="00FD0220" w:rsidP="00FD0220">
      <w:r>
        <w:t>main()</w:t>
      </w:r>
    </w:p>
    <w:p w14:paraId="18661A9F" w14:textId="3115DA98" w:rsidR="00FD0220" w:rsidRDefault="00FD0220" w:rsidP="00FD0220">
      <w:r>
        <w:t>START</w:t>
      </w:r>
    </w:p>
    <w:p w14:paraId="12C2D1B6" w14:textId="507B95C2" w:rsidR="00EE6CD0" w:rsidRDefault="00EE6CD0" w:rsidP="007C6C97">
      <w:pPr>
        <w:pStyle w:val="ListParagraph"/>
        <w:numPr>
          <w:ilvl w:val="0"/>
          <w:numId w:val="5"/>
        </w:numPr>
      </w:pPr>
      <w:r>
        <w:t>INITIALIZE input as integer</w:t>
      </w:r>
    </w:p>
    <w:p w14:paraId="4A031E01" w14:textId="3BCFF1CF" w:rsidR="00EE6CD0" w:rsidRDefault="00EE6CD0" w:rsidP="007C6C97">
      <w:pPr>
        <w:pStyle w:val="ListParagraph"/>
        <w:numPr>
          <w:ilvl w:val="0"/>
          <w:numId w:val="5"/>
        </w:numPr>
      </w:pPr>
      <w:r>
        <w:t>PROMPT and GET input</w:t>
      </w:r>
    </w:p>
    <w:p w14:paraId="49493649" w14:textId="68E34D34" w:rsidR="00EE6CD0" w:rsidRDefault="00EE6CD0" w:rsidP="007C6C97">
      <w:pPr>
        <w:pStyle w:val="ListParagraph"/>
        <w:numPr>
          <w:ilvl w:val="0"/>
          <w:numId w:val="5"/>
        </w:numPr>
      </w:pPr>
      <w:r>
        <w:t>CALL module, result = days(input)</w:t>
      </w:r>
    </w:p>
    <w:p w14:paraId="2389AFFB" w14:textId="1E2B907B" w:rsidR="00EE6CD0" w:rsidRDefault="00EE6CD0" w:rsidP="007C6C97">
      <w:pPr>
        <w:pStyle w:val="ListParagraph"/>
        <w:numPr>
          <w:ilvl w:val="0"/>
          <w:numId w:val="5"/>
        </w:numPr>
      </w:pPr>
      <w:r>
        <w:t>PRINT result</w:t>
      </w:r>
    </w:p>
    <w:p w14:paraId="5D6E2684" w14:textId="51213137" w:rsidR="00EE6CD0" w:rsidRDefault="00EE6CD0" w:rsidP="00EE6CD0">
      <w:r>
        <w:t>STOP</w:t>
      </w:r>
    </w:p>
    <w:p w14:paraId="58C96373" w14:textId="77777777" w:rsidR="00EE6CD0" w:rsidRDefault="00EE6CD0" w:rsidP="00EE6CD0"/>
    <w:p w14:paraId="59A5EA4A" w14:textId="3E1E60C5" w:rsidR="00FD0220" w:rsidRDefault="00EE6CD0" w:rsidP="00FD0220">
      <w:r>
        <w:t>days(n)</w:t>
      </w:r>
    </w:p>
    <w:p w14:paraId="1DEACC8C" w14:textId="1F198A24" w:rsidR="00511605" w:rsidRDefault="00511605" w:rsidP="00FD0220">
      <w:r>
        <w:t>START</w:t>
      </w:r>
    </w:p>
    <w:p w14:paraId="1446421F" w14:textId="1A04D4D7" w:rsidR="00EE6CD0" w:rsidRDefault="00EE6CD0" w:rsidP="007C6C97">
      <w:pPr>
        <w:pStyle w:val="ListParagraph"/>
        <w:numPr>
          <w:ilvl w:val="0"/>
          <w:numId w:val="6"/>
        </w:numPr>
      </w:pPr>
      <w:r>
        <w:t>INITIALIZE name as a two-dimensional array with elements {{"Monday"},</w:t>
      </w:r>
      <w:r w:rsidR="00511605">
        <w:t xml:space="preserve"> </w:t>
      </w:r>
      <w:r w:rsidR="00DF0C41">
        <w:t>{“Tuesday”}</w:t>
      </w:r>
      <w:r>
        <w:t>,</w:t>
      </w:r>
      <w:r w:rsidR="00DF0C41">
        <w:t xml:space="preserve"> {“Wednesday”}, {“Thursday”}, {“Friday”}, {“Saturday”},</w:t>
      </w:r>
      <w:r>
        <w:t xml:space="preserve"> {"Sunday"},</w:t>
      </w:r>
      <w:r w:rsidR="00511605">
        <w:t xml:space="preserve"> </w:t>
      </w:r>
      <w:r>
        <w:t>{"INVALID"}</w:t>
      </w:r>
      <w:r w:rsidR="00511605">
        <w:t>}</w:t>
      </w:r>
    </w:p>
    <w:p w14:paraId="0B6A79F9" w14:textId="778A155E" w:rsidR="00511605" w:rsidRDefault="00511605" w:rsidP="007C6C97">
      <w:pPr>
        <w:pStyle w:val="ListParagraph"/>
        <w:numPr>
          <w:ilvl w:val="0"/>
          <w:numId w:val="6"/>
        </w:numPr>
      </w:pPr>
      <w:r>
        <w:t>IF n is between 1 to 7</w:t>
      </w:r>
    </w:p>
    <w:p w14:paraId="6DB580DB" w14:textId="47FFB866" w:rsidR="00511605" w:rsidRDefault="00511605" w:rsidP="00511605">
      <w:pPr>
        <w:pStyle w:val="ListParagraph"/>
        <w:numPr>
          <w:ilvl w:val="1"/>
          <w:numId w:val="3"/>
        </w:numPr>
      </w:pPr>
      <w:r>
        <w:t>SET result as *name[n-1]</w:t>
      </w:r>
    </w:p>
    <w:p w14:paraId="3F127255" w14:textId="0A7C9B72" w:rsidR="00511605" w:rsidRDefault="00511605" w:rsidP="007C6C97">
      <w:pPr>
        <w:pStyle w:val="ListParagraph"/>
        <w:numPr>
          <w:ilvl w:val="0"/>
          <w:numId w:val="6"/>
        </w:numPr>
      </w:pPr>
      <w:r>
        <w:t>ELSE</w:t>
      </w:r>
    </w:p>
    <w:p w14:paraId="3F37A009" w14:textId="2965B4DC" w:rsidR="00511605" w:rsidRDefault="00511605" w:rsidP="007C6C97">
      <w:pPr>
        <w:pStyle w:val="ListParagraph"/>
        <w:numPr>
          <w:ilvl w:val="0"/>
          <w:numId w:val="7"/>
        </w:numPr>
      </w:pPr>
      <w:r>
        <w:t>SET result as *name[7]</w:t>
      </w:r>
    </w:p>
    <w:p w14:paraId="266BBB5D" w14:textId="4FEFFF24" w:rsidR="00511605" w:rsidRDefault="00511605" w:rsidP="007C6C97">
      <w:pPr>
        <w:pStyle w:val="ListParagraph"/>
        <w:numPr>
          <w:ilvl w:val="0"/>
          <w:numId w:val="6"/>
        </w:numPr>
      </w:pPr>
      <w:r>
        <w:t>ENDIF</w:t>
      </w:r>
    </w:p>
    <w:p w14:paraId="57E7FADD" w14:textId="02B39DD3" w:rsidR="00511605" w:rsidRDefault="00511605" w:rsidP="00511605">
      <w:r>
        <w:t>RETURN result</w:t>
      </w:r>
    </w:p>
    <w:p w14:paraId="23FEB4EE" w14:textId="0C7679CE" w:rsidR="00444720" w:rsidRDefault="00444720">
      <w:r>
        <w:br w:type="page"/>
      </w:r>
    </w:p>
    <w:p w14:paraId="382B9194" w14:textId="689F02C0" w:rsidR="00511605" w:rsidRDefault="00444720" w:rsidP="00444720">
      <w:pPr>
        <w:pStyle w:val="Heading2"/>
      </w:pPr>
      <w:r>
        <w:lastRenderedPageBreak/>
        <w:t xml:space="preserve">Flowchart: </w:t>
      </w:r>
      <w:r w:rsidRPr="00FD0220">
        <w:t>LE8_11 Days of the Week</w:t>
      </w:r>
    </w:p>
    <w:p w14:paraId="45EB2947" w14:textId="3F80BF1B" w:rsidR="00511605" w:rsidRDefault="00444720" w:rsidP="00444720">
      <w:pPr>
        <w:jc w:val="center"/>
      </w:pPr>
      <w:r>
        <w:rPr>
          <w:noProof/>
        </w:rPr>
        <w:drawing>
          <wp:inline distT="0" distB="0" distL="0" distR="0" wp14:anchorId="50083D69" wp14:editId="4ABA8D76">
            <wp:extent cx="6428660" cy="7863840"/>
            <wp:effectExtent l="0" t="0" r="0" b="0"/>
            <wp:docPr id="7144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8660" cy="7863840"/>
                    </a:xfrm>
                    <a:prstGeom prst="rect">
                      <a:avLst/>
                    </a:prstGeom>
                    <a:noFill/>
                  </pic:spPr>
                </pic:pic>
              </a:graphicData>
            </a:graphic>
          </wp:inline>
        </w:drawing>
      </w:r>
    </w:p>
    <w:p w14:paraId="60D35822" w14:textId="77777777" w:rsidR="00511605" w:rsidRDefault="00511605" w:rsidP="00444720">
      <w:pPr>
        <w:pStyle w:val="Heading1"/>
      </w:pPr>
      <w:r w:rsidRPr="00511605">
        <w:lastRenderedPageBreak/>
        <w:t>LE8_12 Search Element</w:t>
      </w:r>
    </w:p>
    <w:p w14:paraId="41F5CFDB" w14:textId="79DE50EC" w:rsidR="00511605" w:rsidRDefault="00511605" w:rsidP="00511605">
      <w:r w:rsidRPr="00511605">
        <w:t>Write a function to search an element in array using pointers and return the index location. The function accepts the starting address of the array, number of entries and number to search.</w:t>
      </w:r>
    </w:p>
    <w:p w14:paraId="21C95810" w14:textId="2ACA55C9" w:rsidR="00511605" w:rsidRPr="00444720" w:rsidRDefault="00511605" w:rsidP="00511605">
      <w:pPr>
        <w:rPr>
          <w:rFonts w:ascii="Courier New" w:hAnsi="Courier New" w:cs="Courier New"/>
        </w:rPr>
      </w:pPr>
      <w:r w:rsidRPr="00444720">
        <w:rPr>
          <w:rFonts w:ascii="Courier New" w:hAnsi="Courier New" w:cs="Courier New"/>
        </w:rPr>
        <w:t>Enter number of entries: 5</w:t>
      </w:r>
    </w:p>
    <w:p w14:paraId="44442345" w14:textId="77777777" w:rsidR="00511605" w:rsidRPr="00444720" w:rsidRDefault="00511605" w:rsidP="00511605">
      <w:pPr>
        <w:rPr>
          <w:rFonts w:ascii="Courier New" w:hAnsi="Courier New" w:cs="Courier New"/>
        </w:rPr>
      </w:pPr>
      <w:r w:rsidRPr="00444720">
        <w:rPr>
          <w:rFonts w:ascii="Courier New" w:hAnsi="Courier New" w:cs="Courier New"/>
        </w:rPr>
        <w:t>Enter number: 9</w:t>
      </w:r>
    </w:p>
    <w:p w14:paraId="0509F685" w14:textId="77777777" w:rsidR="00511605" w:rsidRPr="00444720" w:rsidRDefault="00511605" w:rsidP="00511605">
      <w:pPr>
        <w:rPr>
          <w:rFonts w:ascii="Courier New" w:hAnsi="Courier New" w:cs="Courier New"/>
        </w:rPr>
      </w:pPr>
      <w:r w:rsidRPr="00444720">
        <w:rPr>
          <w:rFonts w:ascii="Courier New" w:hAnsi="Courier New" w:cs="Courier New"/>
        </w:rPr>
        <w:t>Enter number: 7</w:t>
      </w:r>
    </w:p>
    <w:p w14:paraId="6A4307BB" w14:textId="77777777" w:rsidR="00511605" w:rsidRPr="00444720" w:rsidRDefault="00511605" w:rsidP="00511605">
      <w:pPr>
        <w:rPr>
          <w:rFonts w:ascii="Courier New" w:hAnsi="Courier New" w:cs="Courier New"/>
        </w:rPr>
      </w:pPr>
      <w:r w:rsidRPr="00444720">
        <w:rPr>
          <w:rFonts w:ascii="Courier New" w:hAnsi="Courier New" w:cs="Courier New"/>
        </w:rPr>
        <w:t>Enter number: 5</w:t>
      </w:r>
    </w:p>
    <w:p w14:paraId="288C92B6" w14:textId="77777777" w:rsidR="00511605" w:rsidRPr="00444720" w:rsidRDefault="00511605" w:rsidP="00511605">
      <w:pPr>
        <w:rPr>
          <w:rFonts w:ascii="Courier New" w:hAnsi="Courier New" w:cs="Courier New"/>
        </w:rPr>
      </w:pPr>
      <w:r w:rsidRPr="00444720">
        <w:rPr>
          <w:rFonts w:ascii="Courier New" w:hAnsi="Courier New" w:cs="Courier New"/>
        </w:rPr>
        <w:t>Enter number: 3</w:t>
      </w:r>
    </w:p>
    <w:p w14:paraId="773D080E" w14:textId="64D5D3DC" w:rsidR="00511605" w:rsidRPr="00444720" w:rsidRDefault="00511605" w:rsidP="00511605">
      <w:pPr>
        <w:rPr>
          <w:rFonts w:ascii="Courier New" w:hAnsi="Courier New" w:cs="Courier New"/>
        </w:rPr>
      </w:pPr>
      <w:r w:rsidRPr="00444720">
        <w:rPr>
          <w:rFonts w:ascii="Courier New" w:hAnsi="Courier New" w:cs="Courier New"/>
        </w:rPr>
        <w:t>Enter number: 1</w:t>
      </w:r>
    </w:p>
    <w:p w14:paraId="7B6AFD8A" w14:textId="77777777" w:rsidR="00511605" w:rsidRPr="00444720" w:rsidRDefault="00511605" w:rsidP="00511605">
      <w:pPr>
        <w:rPr>
          <w:rFonts w:ascii="Courier New" w:hAnsi="Courier New" w:cs="Courier New"/>
        </w:rPr>
      </w:pPr>
      <w:r w:rsidRPr="00444720">
        <w:rPr>
          <w:rFonts w:ascii="Courier New" w:hAnsi="Courier New" w:cs="Courier New"/>
        </w:rPr>
        <w:t xml:space="preserve">Search data: 5     </w:t>
      </w:r>
    </w:p>
    <w:p w14:paraId="1B446364" w14:textId="64DF47E4" w:rsidR="00511605" w:rsidRPr="00444720" w:rsidRDefault="00511605" w:rsidP="00511605">
      <w:pPr>
        <w:rPr>
          <w:rFonts w:ascii="Courier New" w:hAnsi="Courier New" w:cs="Courier New"/>
        </w:rPr>
      </w:pPr>
      <w:r w:rsidRPr="00444720">
        <w:rPr>
          <w:rFonts w:ascii="Courier New" w:hAnsi="Courier New" w:cs="Courier New"/>
        </w:rPr>
        <w:t>FOUND in Index 2</w:t>
      </w:r>
    </w:p>
    <w:p w14:paraId="29A5B1AC" w14:textId="77777777" w:rsidR="00511605" w:rsidRPr="00444720" w:rsidRDefault="00511605" w:rsidP="00511605">
      <w:pPr>
        <w:rPr>
          <w:rFonts w:ascii="Courier New" w:hAnsi="Courier New" w:cs="Courier New"/>
        </w:rPr>
      </w:pPr>
      <w:r w:rsidRPr="00444720">
        <w:rPr>
          <w:rFonts w:ascii="Courier New" w:hAnsi="Courier New" w:cs="Courier New"/>
        </w:rPr>
        <w:t xml:space="preserve">Search data: 8     </w:t>
      </w:r>
    </w:p>
    <w:p w14:paraId="54F2D2B8" w14:textId="549DCBC1" w:rsidR="00511605" w:rsidRPr="00444720" w:rsidRDefault="00511605" w:rsidP="00511605">
      <w:pPr>
        <w:rPr>
          <w:rFonts w:ascii="Courier New" w:hAnsi="Courier New" w:cs="Courier New"/>
        </w:rPr>
      </w:pPr>
      <w:r w:rsidRPr="00444720">
        <w:rPr>
          <w:rFonts w:ascii="Courier New" w:hAnsi="Courier New" w:cs="Courier New"/>
        </w:rPr>
        <w:t xml:space="preserve">NOT FOUND     </w:t>
      </w:r>
    </w:p>
    <w:p w14:paraId="1E1BA821" w14:textId="77777777" w:rsidR="00511605" w:rsidRDefault="00511605" w:rsidP="00511605"/>
    <w:p w14:paraId="7A39AC8F" w14:textId="401B8E0E" w:rsidR="00511605" w:rsidRDefault="007C6C97" w:rsidP="00444720">
      <w:pPr>
        <w:pStyle w:val="Heading2"/>
      </w:pPr>
      <w:r>
        <w:t xml:space="preserve">Pseudocode: </w:t>
      </w:r>
      <w:r w:rsidRPr="00511605">
        <w:t>LE8_12 Search Element</w:t>
      </w:r>
    </w:p>
    <w:p w14:paraId="59DC5775" w14:textId="1E25AD74" w:rsidR="007C6C97" w:rsidRDefault="0061744A" w:rsidP="00511605">
      <w:r>
        <w:t>m</w:t>
      </w:r>
      <w:r w:rsidR="007C6C97">
        <w:t>ain()</w:t>
      </w:r>
    </w:p>
    <w:p w14:paraId="25D9E7DA" w14:textId="77777777" w:rsidR="007C6C97" w:rsidRDefault="007C6C97" w:rsidP="007C6C97">
      <w:r>
        <w:t>START</w:t>
      </w:r>
    </w:p>
    <w:p w14:paraId="6E63F792" w14:textId="639EA685" w:rsidR="00511605" w:rsidRDefault="007C6C97" w:rsidP="007C6C97">
      <w:pPr>
        <w:pStyle w:val="ListParagraph"/>
        <w:numPr>
          <w:ilvl w:val="0"/>
          <w:numId w:val="8"/>
        </w:numPr>
      </w:pPr>
      <w:r>
        <w:t>INITIALIZE size</w:t>
      </w:r>
      <w:r w:rsidR="008B021F">
        <w:t xml:space="preserve"> and </w:t>
      </w:r>
      <w:r>
        <w:t>search as integer</w:t>
      </w:r>
    </w:p>
    <w:p w14:paraId="38482956" w14:textId="4E5F07FE" w:rsidR="007C6C97" w:rsidRDefault="007C6C97" w:rsidP="007C6C97">
      <w:pPr>
        <w:pStyle w:val="ListParagraph"/>
        <w:numPr>
          <w:ilvl w:val="0"/>
          <w:numId w:val="8"/>
        </w:numPr>
      </w:pPr>
      <w:r>
        <w:t>PROMPT and GET size</w:t>
      </w:r>
    </w:p>
    <w:p w14:paraId="07A138FF" w14:textId="69D9D578" w:rsidR="008B021F" w:rsidRDefault="008B021F" w:rsidP="007C6C97">
      <w:pPr>
        <w:pStyle w:val="ListParagraph"/>
        <w:numPr>
          <w:ilvl w:val="0"/>
          <w:numId w:val="8"/>
        </w:numPr>
      </w:pPr>
      <w:r>
        <w:t>INITIALIZE list[size] as integer</w:t>
      </w:r>
    </w:p>
    <w:p w14:paraId="753629A7" w14:textId="241F3B81" w:rsidR="007C6C97" w:rsidRDefault="007C6C97" w:rsidP="007C6C97">
      <w:pPr>
        <w:pStyle w:val="ListParagraph"/>
        <w:numPr>
          <w:ilvl w:val="0"/>
          <w:numId w:val="8"/>
        </w:numPr>
      </w:pPr>
      <w:r>
        <w:t>FOR</w:t>
      </w:r>
      <w:r w:rsidR="002F3187">
        <w:t xml:space="preserve"> </w:t>
      </w:r>
      <w:proofErr w:type="spellStart"/>
      <w:r w:rsidR="002F3187">
        <w:t>i</w:t>
      </w:r>
      <w:proofErr w:type="spellEnd"/>
      <w:r w:rsidR="002F3187">
        <w:t xml:space="preserve"> = 0 to size exclusive by 1</w:t>
      </w:r>
    </w:p>
    <w:p w14:paraId="743CC25D" w14:textId="6DF1A708" w:rsidR="002F3187" w:rsidRDefault="002F3187" w:rsidP="002F3187">
      <w:pPr>
        <w:pStyle w:val="ListParagraph"/>
        <w:numPr>
          <w:ilvl w:val="1"/>
          <w:numId w:val="8"/>
        </w:numPr>
      </w:pPr>
      <w:r>
        <w:t>PROMPT and GET list[</w:t>
      </w:r>
      <w:proofErr w:type="spellStart"/>
      <w:r>
        <w:t>i</w:t>
      </w:r>
      <w:proofErr w:type="spellEnd"/>
      <w:r>
        <w:t>]</w:t>
      </w:r>
    </w:p>
    <w:p w14:paraId="2C8D1664" w14:textId="311D07F9" w:rsidR="002F3187" w:rsidRDefault="002F3187" w:rsidP="002F3187">
      <w:pPr>
        <w:pStyle w:val="ListParagraph"/>
        <w:numPr>
          <w:ilvl w:val="0"/>
          <w:numId w:val="8"/>
        </w:numPr>
      </w:pPr>
      <w:r>
        <w:t>ENDFOR</w:t>
      </w:r>
    </w:p>
    <w:p w14:paraId="24ED7D02" w14:textId="405A045A" w:rsidR="002F3187" w:rsidRDefault="002F3187" w:rsidP="002F3187">
      <w:pPr>
        <w:pStyle w:val="ListParagraph"/>
        <w:numPr>
          <w:ilvl w:val="0"/>
          <w:numId w:val="8"/>
        </w:numPr>
      </w:pPr>
      <w:r>
        <w:t>PROMPT and GET search</w:t>
      </w:r>
    </w:p>
    <w:p w14:paraId="51F59403" w14:textId="5B84873D" w:rsidR="002F3187" w:rsidRDefault="002F3187" w:rsidP="002F3187">
      <w:pPr>
        <w:pStyle w:val="ListParagraph"/>
        <w:numPr>
          <w:ilvl w:val="0"/>
          <w:numId w:val="8"/>
        </w:numPr>
      </w:pPr>
      <w:r>
        <w:t xml:space="preserve">CALL module, </w:t>
      </w:r>
      <w:r w:rsidR="00B727A9" w:rsidRPr="00B727A9">
        <w:t>result = find(list, size, search)</w:t>
      </w:r>
    </w:p>
    <w:p w14:paraId="25A186B2" w14:textId="2E9CC573" w:rsidR="00B727A9" w:rsidRDefault="00B727A9" w:rsidP="002F3187">
      <w:pPr>
        <w:pStyle w:val="ListParagraph"/>
        <w:numPr>
          <w:ilvl w:val="0"/>
          <w:numId w:val="8"/>
        </w:numPr>
      </w:pPr>
      <w:r>
        <w:t>IF result is not equal to -1</w:t>
      </w:r>
    </w:p>
    <w:p w14:paraId="3D788FEA" w14:textId="72EAAC2D" w:rsidR="00B727A9" w:rsidRDefault="00B727A9" w:rsidP="00B727A9">
      <w:pPr>
        <w:pStyle w:val="ListParagraph"/>
        <w:numPr>
          <w:ilvl w:val="1"/>
          <w:numId w:val="8"/>
        </w:numPr>
      </w:pPr>
      <w:r>
        <w:t>PRINT result</w:t>
      </w:r>
    </w:p>
    <w:p w14:paraId="2E744855" w14:textId="74128DFE" w:rsidR="00B727A9" w:rsidRDefault="00B727A9" w:rsidP="00B727A9">
      <w:pPr>
        <w:pStyle w:val="ListParagraph"/>
        <w:numPr>
          <w:ilvl w:val="0"/>
          <w:numId w:val="8"/>
        </w:numPr>
      </w:pPr>
      <w:r>
        <w:t>ELSE</w:t>
      </w:r>
    </w:p>
    <w:p w14:paraId="1990153E" w14:textId="59F3FAB9" w:rsidR="00B727A9" w:rsidRDefault="00B727A9" w:rsidP="00B727A9">
      <w:pPr>
        <w:pStyle w:val="ListParagraph"/>
        <w:numPr>
          <w:ilvl w:val="1"/>
          <w:numId w:val="8"/>
        </w:numPr>
      </w:pPr>
      <w:r>
        <w:t>PRINT “NOT FOUND!”</w:t>
      </w:r>
    </w:p>
    <w:p w14:paraId="4945BAEA" w14:textId="32F3FC09" w:rsidR="00B727A9" w:rsidRDefault="00B727A9" w:rsidP="00B727A9">
      <w:pPr>
        <w:pStyle w:val="ListParagraph"/>
        <w:numPr>
          <w:ilvl w:val="0"/>
          <w:numId w:val="8"/>
        </w:numPr>
      </w:pPr>
      <w:r>
        <w:t>ENDIF</w:t>
      </w:r>
    </w:p>
    <w:p w14:paraId="2DB0F1A7" w14:textId="2F14A2CD" w:rsidR="00B727A9" w:rsidRDefault="00B727A9" w:rsidP="00B727A9">
      <w:r>
        <w:t>STOP</w:t>
      </w:r>
    </w:p>
    <w:p w14:paraId="7DF97DAF" w14:textId="77777777" w:rsidR="00B727A9" w:rsidRDefault="00B727A9" w:rsidP="00B727A9"/>
    <w:p w14:paraId="29D86959" w14:textId="6EDF0078" w:rsidR="00B727A9" w:rsidRDefault="00B727A9" w:rsidP="00B727A9">
      <w:r w:rsidRPr="00B727A9">
        <w:t>find(</w:t>
      </w:r>
      <w:r>
        <w:t>*</w:t>
      </w:r>
      <w:proofErr w:type="spellStart"/>
      <w:r>
        <w:t>arr</w:t>
      </w:r>
      <w:proofErr w:type="spellEnd"/>
      <w:r w:rsidRPr="00B727A9">
        <w:t>, size, search)</w:t>
      </w:r>
    </w:p>
    <w:p w14:paraId="3BDFF439" w14:textId="0CD3D199" w:rsidR="00B727A9" w:rsidRDefault="00B727A9" w:rsidP="00B727A9">
      <w:r>
        <w:t>START</w:t>
      </w:r>
    </w:p>
    <w:p w14:paraId="6C1F1AD5" w14:textId="4C820C4F" w:rsidR="00B727A9" w:rsidRDefault="00B727A9" w:rsidP="00B727A9">
      <w:pPr>
        <w:pStyle w:val="ListParagraph"/>
        <w:numPr>
          <w:ilvl w:val="0"/>
          <w:numId w:val="12"/>
        </w:numPr>
      </w:pPr>
      <w:r>
        <w:t>INITIALIZE result to -1</w:t>
      </w:r>
    </w:p>
    <w:p w14:paraId="010348E6" w14:textId="69228397" w:rsidR="00B727A9" w:rsidRDefault="00B727A9" w:rsidP="00B727A9">
      <w:pPr>
        <w:pStyle w:val="ListParagraph"/>
        <w:numPr>
          <w:ilvl w:val="0"/>
          <w:numId w:val="12"/>
        </w:numPr>
      </w:pPr>
      <w:r>
        <w:t xml:space="preserve">FOR </w:t>
      </w:r>
      <w:proofErr w:type="spellStart"/>
      <w:r>
        <w:t>i</w:t>
      </w:r>
      <w:proofErr w:type="spellEnd"/>
      <w:r>
        <w:t xml:space="preserve"> = 0 to size exclusive by 1</w:t>
      </w:r>
    </w:p>
    <w:p w14:paraId="7610434B" w14:textId="20A48651" w:rsidR="00B727A9" w:rsidRDefault="00B727A9" w:rsidP="00B727A9">
      <w:pPr>
        <w:pStyle w:val="ListParagraph"/>
        <w:numPr>
          <w:ilvl w:val="1"/>
          <w:numId w:val="12"/>
        </w:numPr>
      </w:pPr>
      <w:r>
        <w:t>IF *</w:t>
      </w:r>
      <w:proofErr w:type="spellStart"/>
      <w:r>
        <w:t>arr</w:t>
      </w:r>
      <w:proofErr w:type="spellEnd"/>
      <w:r>
        <w:t xml:space="preserve"> is equal to search</w:t>
      </w:r>
    </w:p>
    <w:p w14:paraId="380581B5" w14:textId="2A82D3B5" w:rsidR="00B727A9" w:rsidRDefault="00B727A9" w:rsidP="00B727A9">
      <w:pPr>
        <w:pStyle w:val="ListParagraph"/>
        <w:numPr>
          <w:ilvl w:val="2"/>
          <w:numId w:val="12"/>
        </w:numPr>
      </w:pPr>
      <w:r>
        <w:t xml:space="preserve">SET result to </w:t>
      </w:r>
      <w:proofErr w:type="spellStart"/>
      <w:r>
        <w:t>i</w:t>
      </w:r>
      <w:proofErr w:type="spellEnd"/>
    </w:p>
    <w:p w14:paraId="49FB65F4" w14:textId="77B4AB74" w:rsidR="00B727A9" w:rsidRDefault="00B727A9" w:rsidP="00B727A9">
      <w:pPr>
        <w:pStyle w:val="ListParagraph"/>
        <w:numPr>
          <w:ilvl w:val="2"/>
          <w:numId w:val="12"/>
        </w:numPr>
      </w:pPr>
      <w:r>
        <w:t>BREAK from LOOP</w:t>
      </w:r>
    </w:p>
    <w:p w14:paraId="26507A62" w14:textId="30E80D50" w:rsidR="00B727A9" w:rsidRDefault="00B727A9" w:rsidP="00B727A9">
      <w:pPr>
        <w:pStyle w:val="ListParagraph"/>
        <w:numPr>
          <w:ilvl w:val="1"/>
          <w:numId w:val="12"/>
        </w:numPr>
      </w:pPr>
      <w:r>
        <w:t>ENDIF</w:t>
      </w:r>
    </w:p>
    <w:p w14:paraId="3596346A" w14:textId="02AD9662" w:rsidR="0061744A" w:rsidRDefault="0061744A" w:rsidP="00B727A9">
      <w:pPr>
        <w:pStyle w:val="ListParagraph"/>
        <w:numPr>
          <w:ilvl w:val="1"/>
          <w:numId w:val="12"/>
        </w:numPr>
      </w:pPr>
      <w:r>
        <w:t xml:space="preserve">INCREMENT </w:t>
      </w:r>
      <w:proofErr w:type="spellStart"/>
      <w:r>
        <w:t>arr</w:t>
      </w:r>
      <w:proofErr w:type="spellEnd"/>
      <w:r>
        <w:t xml:space="preserve"> by 1</w:t>
      </w:r>
    </w:p>
    <w:p w14:paraId="68F286BC" w14:textId="77777777" w:rsidR="00B727A9" w:rsidRDefault="00B727A9" w:rsidP="00B727A9">
      <w:pPr>
        <w:pStyle w:val="ListParagraph"/>
        <w:numPr>
          <w:ilvl w:val="0"/>
          <w:numId w:val="12"/>
        </w:numPr>
      </w:pPr>
      <w:r>
        <w:t>ENDFOR</w:t>
      </w:r>
    </w:p>
    <w:p w14:paraId="0CBECE5D" w14:textId="60B313C7" w:rsidR="00B727A9" w:rsidRDefault="0061744A" w:rsidP="00B727A9">
      <w:r>
        <w:t>RETURN result</w:t>
      </w:r>
    </w:p>
    <w:p w14:paraId="2044F3CC" w14:textId="4A34144B" w:rsidR="0061744A" w:rsidRDefault="00444720" w:rsidP="00444720">
      <w:pPr>
        <w:pStyle w:val="Heading2"/>
      </w:pPr>
      <w:r>
        <w:lastRenderedPageBreak/>
        <w:t xml:space="preserve">Flowchart: </w:t>
      </w:r>
      <w:r w:rsidRPr="00511605">
        <w:t>LE8_12 Search Element</w:t>
      </w:r>
    </w:p>
    <w:p w14:paraId="269991B5" w14:textId="54ED176F" w:rsidR="00444720" w:rsidRDefault="00444720" w:rsidP="00444720">
      <w:pPr>
        <w:tabs>
          <w:tab w:val="left" w:pos="978"/>
        </w:tabs>
        <w:jc w:val="center"/>
      </w:pPr>
      <w:r>
        <w:rPr>
          <w:noProof/>
        </w:rPr>
        <w:drawing>
          <wp:inline distT="0" distB="0" distL="0" distR="0" wp14:anchorId="49363BC0" wp14:editId="4BEE8A4D">
            <wp:extent cx="4418371" cy="7863840"/>
            <wp:effectExtent l="0" t="0" r="1270" b="3810"/>
            <wp:docPr id="202872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0905"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8371" cy="7863840"/>
                    </a:xfrm>
                    <a:prstGeom prst="rect">
                      <a:avLst/>
                    </a:prstGeom>
                    <a:noFill/>
                  </pic:spPr>
                </pic:pic>
              </a:graphicData>
            </a:graphic>
          </wp:inline>
        </w:drawing>
      </w:r>
    </w:p>
    <w:p w14:paraId="24DC5162" w14:textId="37F8268B" w:rsidR="0061744A" w:rsidRDefault="0061744A" w:rsidP="00444720">
      <w:pPr>
        <w:pStyle w:val="Heading1"/>
      </w:pPr>
      <w:r w:rsidRPr="0061744A">
        <w:lastRenderedPageBreak/>
        <w:t>LE8_13 Maximum Number</w:t>
      </w:r>
    </w:p>
    <w:p w14:paraId="38285E0F" w14:textId="490D78B3" w:rsidR="0061744A" w:rsidRDefault="0061744A" w:rsidP="0061744A">
      <w:pPr>
        <w:tabs>
          <w:tab w:val="left" w:pos="978"/>
        </w:tabs>
      </w:pPr>
      <w:r w:rsidRPr="0061744A">
        <w:t>Create a function that determine and returns the maximum number in an array of integers using pointers. The function accepts the starting address of the array and number of entries.</w:t>
      </w:r>
    </w:p>
    <w:p w14:paraId="39CBCD64" w14:textId="77777777" w:rsidR="0061744A" w:rsidRPr="00444720" w:rsidRDefault="0061744A" w:rsidP="0061744A">
      <w:pPr>
        <w:tabs>
          <w:tab w:val="left" w:pos="978"/>
        </w:tabs>
        <w:rPr>
          <w:rFonts w:ascii="Courier New" w:hAnsi="Courier New" w:cs="Courier New"/>
        </w:rPr>
      </w:pPr>
      <w:r w:rsidRPr="00444720">
        <w:rPr>
          <w:rFonts w:ascii="Courier New" w:hAnsi="Courier New" w:cs="Courier New"/>
        </w:rPr>
        <w:t xml:space="preserve">Example output: </w:t>
      </w:r>
    </w:p>
    <w:p w14:paraId="5A9354A3" w14:textId="77777777" w:rsidR="0061744A" w:rsidRPr="00444720" w:rsidRDefault="0061744A" w:rsidP="0061744A">
      <w:pPr>
        <w:tabs>
          <w:tab w:val="left" w:pos="978"/>
        </w:tabs>
        <w:rPr>
          <w:rFonts w:ascii="Courier New" w:hAnsi="Courier New" w:cs="Courier New"/>
        </w:rPr>
      </w:pPr>
      <w:r w:rsidRPr="00444720">
        <w:rPr>
          <w:rFonts w:ascii="Courier New" w:hAnsi="Courier New" w:cs="Courier New"/>
        </w:rPr>
        <w:t>Enter number of entries: 5</w:t>
      </w:r>
    </w:p>
    <w:p w14:paraId="6122CCDA" w14:textId="77777777" w:rsidR="0061744A" w:rsidRPr="00444720" w:rsidRDefault="0061744A" w:rsidP="0061744A">
      <w:pPr>
        <w:tabs>
          <w:tab w:val="left" w:pos="978"/>
        </w:tabs>
        <w:rPr>
          <w:rFonts w:ascii="Courier New" w:hAnsi="Courier New" w:cs="Courier New"/>
        </w:rPr>
      </w:pPr>
      <w:r w:rsidRPr="00444720">
        <w:rPr>
          <w:rFonts w:ascii="Courier New" w:hAnsi="Courier New" w:cs="Courier New"/>
        </w:rPr>
        <w:t>Enter number: 3</w:t>
      </w:r>
    </w:p>
    <w:p w14:paraId="0F19A6A8" w14:textId="77777777" w:rsidR="0061744A" w:rsidRPr="00444720" w:rsidRDefault="0061744A" w:rsidP="0061744A">
      <w:pPr>
        <w:tabs>
          <w:tab w:val="left" w:pos="978"/>
        </w:tabs>
        <w:rPr>
          <w:rFonts w:ascii="Courier New" w:hAnsi="Courier New" w:cs="Courier New"/>
        </w:rPr>
      </w:pPr>
      <w:r w:rsidRPr="00444720">
        <w:rPr>
          <w:rFonts w:ascii="Courier New" w:hAnsi="Courier New" w:cs="Courier New"/>
        </w:rPr>
        <w:t>Enter number: 7</w:t>
      </w:r>
    </w:p>
    <w:p w14:paraId="661B3E3D" w14:textId="77777777" w:rsidR="0061744A" w:rsidRPr="00444720" w:rsidRDefault="0061744A" w:rsidP="0061744A">
      <w:pPr>
        <w:tabs>
          <w:tab w:val="left" w:pos="978"/>
        </w:tabs>
        <w:rPr>
          <w:rFonts w:ascii="Courier New" w:hAnsi="Courier New" w:cs="Courier New"/>
        </w:rPr>
      </w:pPr>
      <w:r w:rsidRPr="00444720">
        <w:rPr>
          <w:rFonts w:ascii="Courier New" w:hAnsi="Courier New" w:cs="Courier New"/>
        </w:rPr>
        <w:t>Enter number: 9</w:t>
      </w:r>
    </w:p>
    <w:p w14:paraId="3E2FA7BE" w14:textId="77777777" w:rsidR="0061744A" w:rsidRPr="00444720" w:rsidRDefault="0061744A" w:rsidP="0061744A">
      <w:pPr>
        <w:tabs>
          <w:tab w:val="left" w:pos="978"/>
        </w:tabs>
        <w:rPr>
          <w:rFonts w:ascii="Courier New" w:hAnsi="Courier New" w:cs="Courier New"/>
        </w:rPr>
      </w:pPr>
      <w:r w:rsidRPr="00444720">
        <w:rPr>
          <w:rFonts w:ascii="Courier New" w:hAnsi="Courier New" w:cs="Courier New"/>
        </w:rPr>
        <w:t>Enter number: 1</w:t>
      </w:r>
    </w:p>
    <w:p w14:paraId="4542E7FC" w14:textId="77777777" w:rsidR="0061744A" w:rsidRPr="00444720" w:rsidRDefault="0061744A" w:rsidP="0061744A">
      <w:pPr>
        <w:tabs>
          <w:tab w:val="left" w:pos="978"/>
        </w:tabs>
        <w:rPr>
          <w:rFonts w:ascii="Courier New" w:hAnsi="Courier New" w:cs="Courier New"/>
        </w:rPr>
      </w:pPr>
      <w:r w:rsidRPr="00444720">
        <w:rPr>
          <w:rFonts w:ascii="Courier New" w:hAnsi="Courier New" w:cs="Courier New"/>
        </w:rPr>
        <w:t>Enter number: 5</w:t>
      </w:r>
    </w:p>
    <w:p w14:paraId="32CA7EB9" w14:textId="77777777" w:rsidR="0061744A" w:rsidRPr="00444720" w:rsidRDefault="0061744A" w:rsidP="0061744A">
      <w:pPr>
        <w:tabs>
          <w:tab w:val="left" w:pos="978"/>
        </w:tabs>
        <w:rPr>
          <w:rFonts w:ascii="Courier New" w:hAnsi="Courier New" w:cs="Courier New"/>
        </w:rPr>
      </w:pPr>
    </w:p>
    <w:p w14:paraId="058A5891" w14:textId="1D6C4052" w:rsidR="0061744A" w:rsidRPr="00444720" w:rsidRDefault="0061744A" w:rsidP="0061744A">
      <w:pPr>
        <w:tabs>
          <w:tab w:val="left" w:pos="978"/>
        </w:tabs>
        <w:rPr>
          <w:rFonts w:ascii="Courier New" w:hAnsi="Courier New" w:cs="Courier New"/>
        </w:rPr>
      </w:pPr>
      <w:r w:rsidRPr="00444720">
        <w:rPr>
          <w:rFonts w:ascii="Courier New" w:hAnsi="Courier New" w:cs="Courier New"/>
        </w:rPr>
        <w:t>Maximum Number: 9</w:t>
      </w:r>
    </w:p>
    <w:p w14:paraId="372F3B76" w14:textId="77777777" w:rsidR="0061744A" w:rsidRDefault="0061744A" w:rsidP="0061744A">
      <w:pPr>
        <w:tabs>
          <w:tab w:val="left" w:pos="978"/>
        </w:tabs>
      </w:pPr>
    </w:p>
    <w:p w14:paraId="350DECAF" w14:textId="7F7F65A1" w:rsidR="0061744A" w:rsidRDefault="0061744A" w:rsidP="00444720">
      <w:pPr>
        <w:pStyle w:val="Heading2"/>
      </w:pPr>
      <w:r>
        <w:t xml:space="preserve">Pseudocode: </w:t>
      </w:r>
      <w:r w:rsidRPr="0061744A">
        <w:t>LE8_13 Maximum Number</w:t>
      </w:r>
    </w:p>
    <w:p w14:paraId="06E59C5C" w14:textId="5214005C" w:rsidR="0061744A" w:rsidRDefault="0061744A" w:rsidP="0061744A">
      <w:pPr>
        <w:tabs>
          <w:tab w:val="left" w:pos="978"/>
        </w:tabs>
      </w:pPr>
      <w:r>
        <w:t>main()</w:t>
      </w:r>
    </w:p>
    <w:p w14:paraId="550FE702" w14:textId="77777777" w:rsidR="0061744A" w:rsidRDefault="0061744A" w:rsidP="0061744A">
      <w:r>
        <w:t>START</w:t>
      </w:r>
    </w:p>
    <w:p w14:paraId="5E1E159C" w14:textId="5D393521" w:rsidR="0061744A" w:rsidRDefault="0061744A" w:rsidP="0061744A">
      <w:pPr>
        <w:pStyle w:val="ListParagraph"/>
        <w:numPr>
          <w:ilvl w:val="0"/>
          <w:numId w:val="13"/>
        </w:numPr>
      </w:pPr>
      <w:r>
        <w:t>INITIALIZE size as integer</w:t>
      </w:r>
    </w:p>
    <w:p w14:paraId="471C2A4D" w14:textId="2E72C9CC" w:rsidR="0061744A" w:rsidRDefault="0061744A" w:rsidP="0061744A">
      <w:pPr>
        <w:pStyle w:val="ListParagraph"/>
        <w:numPr>
          <w:ilvl w:val="0"/>
          <w:numId w:val="13"/>
        </w:numPr>
      </w:pPr>
      <w:r>
        <w:t>PROMPT and GET size</w:t>
      </w:r>
    </w:p>
    <w:p w14:paraId="101B584F" w14:textId="2E5F5BAB" w:rsidR="008B021F" w:rsidRDefault="008B021F" w:rsidP="0061744A">
      <w:pPr>
        <w:pStyle w:val="ListParagraph"/>
        <w:numPr>
          <w:ilvl w:val="0"/>
          <w:numId w:val="13"/>
        </w:numPr>
      </w:pPr>
      <w:r>
        <w:t>INITIALIZE list[size] as integer</w:t>
      </w:r>
    </w:p>
    <w:p w14:paraId="147222A6" w14:textId="77777777" w:rsidR="0061744A" w:rsidRDefault="0061744A" w:rsidP="0061744A">
      <w:pPr>
        <w:pStyle w:val="ListParagraph"/>
        <w:numPr>
          <w:ilvl w:val="0"/>
          <w:numId w:val="13"/>
        </w:numPr>
      </w:pPr>
      <w:r>
        <w:t xml:space="preserve">FOR </w:t>
      </w:r>
      <w:proofErr w:type="spellStart"/>
      <w:r>
        <w:t>i</w:t>
      </w:r>
      <w:proofErr w:type="spellEnd"/>
      <w:r>
        <w:t xml:space="preserve"> = 0 to size exclusive by 1</w:t>
      </w:r>
    </w:p>
    <w:p w14:paraId="79A7E7C8" w14:textId="77777777" w:rsidR="0061744A" w:rsidRDefault="0061744A" w:rsidP="0061744A">
      <w:pPr>
        <w:pStyle w:val="ListParagraph"/>
        <w:numPr>
          <w:ilvl w:val="1"/>
          <w:numId w:val="13"/>
        </w:numPr>
      </w:pPr>
      <w:r>
        <w:t>PROMPT and GET list[</w:t>
      </w:r>
      <w:proofErr w:type="spellStart"/>
      <w:r>
        <w:t>i</w:t>
      </w:r>
      <w:proofErr w:type="spellEnd"/>
      <w:r>
        <w:t>]</w:t>
      </w:r>
    </w:p>
    <w:p w14:paraId="3973EDAD" w14:textId="77777777" w:rsidR="0061744A" w:rsidRDefault="0061744A" w:rsidP="0061744A">
      <w:pPr>
        <w:pStyle w:val="ListParagraph"/>
        <w:numPr>
          <w:ilvl w:val="0"/>
          <w:numId w:val="13"/>
        </w:numPr>
      </w:pPr>
      <w:r>
        <w:t>ENDFOR</w:t>
      </w:r>
    </w:p>
    <w:p w14:paraId="1217DBA1" w14:textId="2741C85A" w:rsidR="0061744A" w:rsidRDefault="0061744A" w:rsidP="0061744A">
      <w:pPr>
        <w:pStyle w:val="ListParagraph"/>
        <w:numPr>
          <w:ilvl w:val="0"/>
          <w:numId w:val="13"/>
        </w:numPr>
      </w:pPr>
      <w:r>
        <w:t xml:space="preserve">CALL module, </w:t>
      </w:r>
      <w:r w:rsidR="005E1042">
        <w:t xml:space="preserve">result = </w:t>
      </w:r>
      <w:proofErr w:type="spellStart"/>
      <w:r w:rsidRPr="0061744A">
        <w:t>largestNumber</w:t>
      </w:r>
      <w:proofErr w:type="spellEnd"/>
      <w:r w:rsidRPr="0061744A">
        <w:t>(list, size)</w:t>
      </w:r>
    </w:p>
    <w:p w14:paraId="5C7529F0" w14:textId="054E52B3" w:rsidR="0061744A" w:rsidRDefault="0061744A" w:rsidP="0061744A">
      <w:pPr>
        <w:pStyle w:val="ListParagraph"/>
        <w:numPr>
          <w:ilvl w:val="0"/>
          <w:numId w:val="13"/>
        </w:numPr>
      </w:pPr>
      <w:r>
        <w:t xml:space="preserve">PRINT </w:t>
      </w:r>
      <w:r w:rsidR="005E1042">
        <w:t>result</w:t>
      </w:r>
    </w:p>
    <w:p w14:paraId="2C264DAC" w14:textId="2A855690" w:rsidR="0061744A" w:rsidRDefault="0061744A" w:rsidP="0061744A">
      <w:r>
        <w:t>STOP</w:t>
      </w:r>
    </w:p>
    <w:p w14:paraId="2E1A1BAE" w14:textId="77777777" w:rsidR="0061744A" w:rsidRDefault="0061744A" w:rsidP="0061744A"/>
    <w:p w14:paraId="4B50785C" w14:textId="0B858026" w:rsidR="0061744A" w:rsidRDefault="0061744A" w:rsidP="0061744A">
      <w:pPr>
        <w:tabs>
          <w:tab w:val="left" w:pos="978"/>
        </w:tabs>
      </w:pPr>
      <w:proofErr w:type="spellStart"/>
      <w:r w:rsidRPr="0061744A">
        <w:t>largestNumber</w:t>
      </w:r>
      <w:proofErr w:type="spellEnd"/>
      <w:r w:rsidRPr="0061744A">
        <w:t>(</w:t>
      </w:r>
      <w:r>
        <w:t>*</w:t>
      </w:r>
      <w:proofErr w:type="spellStart"/>
      <w:r>
        <w:t>arr</w:t>
      </w:r>
      <w:proofErr w:type="spellEnd"/>
      <w:r w:rsidRPr="0061744A">
        <w:t>, size)</w:t>
      </w:r>
    </w:p>
    <w:p w14:paraId="224F14F6" w14:textId="4008702C" w:rsidR="00B727A9" w:rsidRDefault="0061744A" w:rsidP="00B727A9">
      <w:r>
        <w:t>START</w:t>
      </w:r>
    </w:p>
    <w:p w14:paraId="380A3DB9" w14:textId="34E3CAFF" w:rsidR="0061744A" w:rsidRDefault="000E3C14" w:rsidP="0061744A">
      <w:pPr>
        <w:pStyle w:val="ListParagraph"/>
        <w:numPr>
          <w:ilvl w:val="0"/>
          <w:numId w:val="14"/>
        </w:numPr>
      </w:pPr>
      <w:r>
        <w:t>INITIALIZE</w:t>
      </w:r>
      <w:r w:rsidR="0061744A">
        <w:t xml:space="preserve"> large as *</w:t>
      </w:r>
      <w:proofErr w:type="spellStart"/>
      <w:r w:rsidR="0061744A">
        <w:t>arr</w:t>
      </w:r>
      <w:proofErr w:type="spellEnd"/>
    </w:p>
    <w:p w14:paraId="46C84750" w14:textId="28672D07" w:rsidR="0061744A" w:rsidRDefault="0061744A" w:rsidP="0061744A">
      <w:pPr>
        <w:pStyle w:val="ListParagraph"/>
        <w:numPr>
          <w:ilvl w:val="0"/>
          <w:numId w:val="14"/>
        </w:numPr>
      </w:pPr>
      <w:r>
        <w:t xml:space="preserve">INCREMENT </w:t>
      </w:r>
      <w:proofErr w:type="spellStart"/>
      <w:r>
        <w:t>arr</w:t>
      </w:r>
      <w:proofErr w:type="spellEnd"/>
      <w:r>
        <w:t xml:space="preserve"> by 1</w:t>
      </w:r>
    </w:p>
    <w:p w14:paraId="7BEEB261" w14:textId="4E6DED31" w:rsidR="0061744A" w:rsidRDefault="0061744A" w:rsidP="0061744A">
      <w:pPr>
        <w:pStyle w:val="ListParagraph"/>
        <w:numPr>
          <w:ilvl w:val="0"/>
          <w:numId w:val="14"/>
        </w:numPr>
      </w:pPr>
      <w:r>
        <w:t xml:space="preserve">FOR </w:t>
      </w:r>
      <w:proofErr w:type="spellStart"/>
      <w:r>
        <w:t>i</w:t>
      </w:r>
      <w:proofErr w:type="spellEnd"/>
      <w:r>
        <w:t xml:space="preserve"> = </w:t>
      </w:r>
      <w:r w:rsidR="007720F3">
        <w:t>1</w:t>
      </w:r>
      <w:r>
        <w:t xml:space="preserve"> to size exclusive by 1</w:t>
      </w:r>
    </w:p>
    <w:p w14:paraId="00E44374" w14:textId="0564E156" w:rsidR="007720F3" w:rsidRDefault="007720F3" w:rsidP="007720F3">
      <w:pPr>
        <w:pStyle w:val="ListParagraph"/>
        <w:numPr>
          <w:ilvl w:val="1"/>
          <w:numId w:val="14"/>
        </w:numPr>
      </w:pPr>
      <w:r>
        <w:t>IF *</w:t>
      </w:r>
      <w:proofErr w:type="spellStart"/>
      <w:r>
        <w:t>arr</w:t>
      </w:r>
      <w:proofErr w:type="spellEnd"/>
      <w:r>
        <w:t xml:space="preserve"> is greater than large</w:t>
      </w:r>
    </w:p>
    <w:p w14:paraId="08D74758" w14:textId="2FA8C241" w:rsidR="007720F3" w:rsidRDefault="007720F3" w:rsidP="007720F3">
      <w:pPr>
        <w:pStyle w:val="ListParagraph"/>
        <w:numPr>
          <w:ilvl w:val="2"/>
          <w:numId w:val="14"/>
        </w:numPr>
      </w:pPr>
      <w:r>
        <w:t>SET large to *</w:t>
      </w:r>
      <w:proofErr w:type="spellStart"/>
      <w:r>
        <w:t>arr</w:t>
      </w:r>
      <w:proofErr w:type="spellEnd"/>
    </w:p>
    <w:p w14:paraId="253316E1" w14:textId="77777777" w:rsidR="007720F3" w:rsidRDefault="007720F3" w:rsidP="007720F3">
      <w:pPr>
        <w:pStyle w:val="ListParagraph"/>
        <w:numPr>
          <w:ilvl w:val="1"/>
          <w:numId w:val="14"/>
        </w:numPr>
      </w:pPr>
      <w:r>
        <w:t>ENDIF</w:t>
      </w:r>
    </w:p>
    <w:p w14:paraId="34018922" w14:textId="77777777" w:rsidR="007720F3" w:rsidRDefault="007720F3" w:rsidP="007720F3">
      <w:pPr>
        <w:pStyle w:val="ListParagraph"/>
        <w:numPr>
          <w:ilvl w:val="1"/>
          <w:numId w:val="14"/>
        </w:numPr>
      </w:pPr>
      <w:r>
        <w:t xml:space="preserve">INCREMENT </w:t>
      </w:r>
      <w:proofErr w:type="spellStart"/>
      <w:r>
        <w:t>arr</w:t>
      </w:r>
      <w:proofErr w:type="spellEnd"/>
      <w:r>
        <w:t xml:space="preserve"> by 1</w:t>
      </w:r>
    </w:p>
    <w:p w14:paraId="39F6BD8F" w14:textId="77777777" w:rsidR="007720F3" w:rsidRDefault="007720F3" w:rsidP="007720F3">
      <w:pPr>
        <w:pStyle w:val="ListParagraph"/>
        <w:numPr>
          <w:ilvl w:val="0"/>
          <w:numId w:val="14"/>
        </w:numPr>
      </w:pPr>
      <w:r>
        <w:t>ENDFOR</w:t>
      </w:r>
    </w:p>
    <w:p w14:paraId="51038657" w14:textId="41F70F6D" w:rsidR="007720F3" w:rsidRDefault="007720F3" w:rsidP="007720F3">
      <w:r>
        <w:t>RETURN</w:t>
      </w:r>
      <w:r w:rsidR="005E1042">
        <w:t xml:space="preserve"> large</w:t>
      </w:r>
    </w:p>
    <w:p w14:paraId="64D3F303" w14:textId="15C50F0B" w:rsidR="00444720" w:rsidRDefault="00444720">
      <w:r>
        <w:br w:type="page"/>
      </w:r>
    </w:p>
    <w:p w14:paraId="43DEE3D9" w14:textId="34F4CA4A" w:rsidR="0061744A" w:rsidRDefault="00444720" w:rsidP="00444720">
      <w:pPr>
        <w:pStyle w:val="Heading2"/>
      </w:pPr>
      <w:r>
        <w:lastRenderedPageBreak/>
        <w:t xml:space="preserve">Flowchart: </w:t>
      </w:r>
      <w:r w:rsidRPr="0061744A">
        <w:t>LE8_13 Maximum Number</w:t>
      </w:r>
    </w:p>
    <w:p w14:paraId="7B35B716" w14:textId="759F3DDC" w:rsidR="00444720" w:rsidRPr="00444720" w:rsidRDefault="00246C40" w:rsidP="00246C40">
      <w:pPr>
        <w:jc w:val="center"/>
      </w:pPr>
      <w:r>
        <w:rPr>
          <w:noProof/>
        </w:rPr>
        <w:drawing>
          <wp:inline distT="0" distB="0" distL="0" distR="0" wp14:anchorId="5E0D8143" wp14:editId="1CD25408">
            <wp:extent cx="6590896" cy="7955280"/>
            <wp:effectExtent l="0" t="0" r="0" b="0"/>
            <wp:docPr id="345650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50567"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90896" cy="7955280"/>
                    </a:xfrm>
                    <a:prstGeom prst="rect">
                      <a:avLst/>
                    </a:prstGeom>
                    <a:noFill/>
                  </pic:spPr>
                </pic:pic>
              </a:graphicData>
            </a:graphic>
          </wp:inline>
        </w:drawing>
      </w:r>
    </w:p>
    <w:sectPr w:rsidR="00444720" w:rsidRPr="00444720" w:rsidSect="00465575">
      <w:headerReference w:type="default" r:id="rId10"/>
      <w:footerReference w:type="default" r:id="rId11"/>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6E54" w14:textId="77777777" w:rsidR="00A11788" w:rsidRDefault="00A11788" w:rsidP="00ED067C">
      <w:r>
        <w:separator/>
      </w:r>
    </w:p>
  </w:endnote>
  <w:endnote w:type="continuationSeparator" w:id="0">
    <w:p w14:paraId="3E13BAB6" w14:textId="77777777" w:rsidR="00A11788" w:rsidRDefault="00A11788" w:rsidP="00ED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tkinson Hyperlegible">
    <w:panose1 w:val="00000000000000000000"/>
    <w:charset w:val="00"/>
    <w:family w:val="modern"/>
    <w:notTrueType/>
    <w:pitch w:val="variable"/>
    <w:sig w:usb0="00000027" w:usb1="00000000" w:usb2="00000000" w:usb3="00000000" w:csb0="0000008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56F4C" w14:textId="77777777" w:rsidR="00A45540" w:rsidRPr="00A45540" w:rsidRDefault="00CE0175" w:rsidP="00ED067C">
    <w:pPr>
      <w:pStyle w:val="Footer"/>
    </w:pPr>
    <w:r>
      <w:rPr>
        <w:noProof/>
      </w:rPr>
      <w:drawing>
        <wp:anchor distT="0" distB="0" distL="114300" distR="114300" simplePos="0" relativeHeight="251659264" behindDoc="0" locked="1" layoutInCell="1" allowOverlap="1" wp14:anchorId="7727170E" wp14:editId="31AC69B9">
          <wp:simplePos x="0" y="0"/>
          <wp:positionH relativeFrom="column">
            <wp:posOffset>1900555</wp:posOffset>
          </wp:positionH>
          <wp:positionV relativeFrom="page">
            <wp:posOffset>9217025</wp:posOffset>
          </wp:positionV>
          <wp:extent cx="2148840" cy="384048"/>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48840" cy="38404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896D2" w14:textId="77777777" w:rsidR="00A11788" w:rsidRDefault="00A11788" w:rsidP="00ED067C">
      <w:r>
        <w:separator/>
      </w:r>
    </w:p>
  </w:footnote>
  <w:footnote w:type="continuationSeparator" w:id="0">
    <w:p w14:paraId="0EA8DB98" w14:textId="77777777" w:rsidR="00A11788" w:rsidRDefault="00A11788" w:rsidP="00ED0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16"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5388"/>
    </w:tblGrid>
    <w:tr w:rsidR="00465575" w14:paraId="26922C19" w14:textId="77777777" w:rsidTr="00465575">
      <w:tc>
        <w:tcPr>
          <w:tcW w:w="2654" w:type="pct"/>
        </w:tcPr>
        <w:p w14:paraId="27DE4A78" w14:textId="77777777" w:rsidR="00465575" w:rsidRDefault="00465575" w:rsidP="00ED067C">
          <w:pPr>
            <w:pStyle w:val="Header"/>
          </w:pPr>
          <w:r>
            <w:rPr>
              <w:noProof/>
            </w:rPr>
            <w:drawing>
              <wp:inline distT="0" distB="0" distL="0" distR="0" wp14:anchorId="784A7ECF" wp14:editId="5CEFD0B8">
                <wp:extent cx="3118199" cy="576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8199" cy="576000"/>
                        </a:xfrm>
                        <a:prstGeom prst="rect">
                          <a:avLst/>
                        </a:prstGeom>
                        <a:noFill/>
                        <a:ln>
                          <a:noFill/>
                        </a:ln>
                      </pic:spPr>
                    </pic:pic>
                  </a:graphicData>
                </a:graphic>
              </wp:inline>
            </w:drawing>
          </w:r>
        </w:p>
      </w:tc>
      <w:tc>
        <w:tcPr>
          <w:tcW w:w="2346" w:type="pct"/>
          <w:vAlign w:val="center"/>
        </w:tcPr>
        <w:p w14:paraId="15DBA694" w14:textId="77777777" w:rsidR="00465575" w:rsidRPr="00465575" w:rsidRDefault="00465575" w:rsidP="00ED067C">
          <w:pPr>
            <w:pStyle w:val="Header"/>
            <w:rPr>
              <w:sz w:val="20"/>
              <w:szCs w:val="20"/>
            </w:rPr>
          </w:pPr>
          <w:r w:rsidRPr="00465575">
            <w:t>CPE 1102L: Programming Logic and Design | Algorithm Exercises</w:t>
          </w:r>
        </w:p>
      </w:tc>
    </w:tr>
  </w:tbl>
  <w:p w14:paraId="50B274A0" w14:textId="77777777" w:rsidR="00465575" w:rsidRDefault="00465575" w:rsidP="00ED0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3F7"/>
    <w:multiLevelType w:val="hybridMultilevel"/>
    <w:tmpl w:val="B30ED7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0A064E"/>
    <w:multiLevelType w:val="hybridMultilevel"/>
    <w:tmpl w:val="F2AA08C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857A0704">
      <w:start w:val="1"/>
      <w:numFmt w:val="decimal"/>
      <w:lvlText w:val="%3."/>
      <w:lvlJc w:val="left"/>
      <w:pPr>
        <w:ind w:left="1200" w:hanging="30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6E1F68"/>
    <w:multiLevelType w:val="hybridMultilevel"/>
    <w:tmpl w:val="DC1E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0058E"/>
    <w:multiLevelType w:val="hybridMultilevel"/>
    <w:tmpl w:val="E93C5CBA"/>
    <w:lvl w:ilvl="0" w:tplc="6972A512">
      <w:start w:val="1"/>
      <w:numFmt w:val="decimal"/>
      <w:lvlText w:val="%1."/>
      <w:lvlJc w:val="left"/>
      <w:pPr>
        <w:ind w:left="600" w:hanging="30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3630FD"/>
    <w:multiLevelType w:val="hybridMultilevel"/>
    <w:tmpl w:val="37E4A5EE"/>
    <w:lvl w:ilvl="0" w:tplc="FFFFFFFF">
      <w:start w:val="1"/>
      <w:numFmt w:val="decimal"/>
      <w:lvlText w:val="%1."/>
      <w:lvlJc w:val="left"/>
      <w:pPr>
        <w:ind w:left="600" w:hanging="300"/>
      </w:pPr>
      <w:rPr>
        <w:rFonts w:hint="default"/>
      </w:rPr>
    </w:lvl>
    <w:lvl w:ilvl="1" w:tplc="C8D8A6E2">
      <w:start w:val="1"/>
      <w:numFmt w:val="decimal"/>
      <w:lvlText w:val="%2."/>
      <w:lvlJc w:val="left"/>
      <w:pPr>
        <w:ind w:left="96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C04F77"/>
    <w:multiLevelType w:val="hybridMultilevel"/>
    <w:tmpl w:val="37E4A5EE"/>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CC3592"/>
    <w:multiLevelType w:val="hybridMultilevel"/>
    <w:tmpl w:val="CD2CA41C"/>
    <w:lvl w:ilvl="0" w:tplc="FFFFFFFF">
      <w:start w:val="1"/>
      <w:numFmt w:val="decimal"/>
      <w:lvlText w:val="%1."/>
      <w:lvlJc w:val="left"/>
      <w:pPr>
        <w:ind w:left="960" w:hanging="360"/>
      </w:pPr>
      <w:rPr>
        <w:rFonts w:hint="default"/>
      </w:r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7" w15:restartNumberingAfterBreak="0">
    <w:nsid w:val="472233CD"/>
    <w:multiLevelType w:val="hybridMultilevel"/>
    <w:tmpl w:val="804416C8"/>
    <w:lvl w:ilvl="0" w:tplc="C8D8A6E2">
      <w:start w:val="1"/>
      <w:numFmt w:val="decimal"/>
      <w:lvlText w:val="%1."/>
      <w:lvlJc w:val="left"/>
      <w:pPr>
        <w:ind w:left="720" w:hanging="420"/>
      </w:pPr>
      <w:rPr>
        <w:rFonts w:hint="default"/>
      </w:rPr>
    </w:lvl>
    <w:lvl w:ilvl="1" w:tplc="C8D8A6E2">
      <w:start w:val="1"/>
      <w:numFmt w:val="decimal"/>
      <w:lvlText w:val="%2."/>
      <w:lvlJc w:val="left"/>
      <w:pPr>
        <w:ind w:left="9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20B44"/>
    <w:multiLevelType w:val="hybridMultilevel"/>
    <w:tmpl w:val="61B02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B427A"/>
    <w:multiLevelType w:val="hybridMultilevel"/>
    <w:tmpl w:val="7132E8DE"/>
    <w:lvl w:ilvl="0" w:tplc="783C0E42">
      <w:start w:val="1"/>
      <w:numFmt w:val="decimal"/>
      <w:lvlText w:val="%1."/>
      <w:lvlJc w:val="left"/>
      <w:pPr>
        <w:ind w:left="900" w:hanging="30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15:restartNumberingAfterBreak="0">
    <w:nsid w:val="60F7276B"/>
    <w:multiLevelType w:val="hybridMultilevel"/>
    <w:tmpl w:val="F2AA08C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00" w:hanging="30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0A6002"/>
    <w:multiLevelType w:val="hybridMultilevel"/>
    <w:tmpl w:val="CD2CA41C"/>
    <w:lvl w:ilvl="0" w:tplc="C8D8A6E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6A6E3E23"/>
    <w:multiLevelType w:val="hybridMultilevel"/>
    <w:tmpl w:val="E93C5CBA"/>
    <w:lvl w:ilvl="0" w:tplc="FFFFFFFF">
      <w:start w:val="1"/>
      <w:numFmt w:val="decimal"/>
      <w:lvlText w:val="%1."/>
      <w:lvlJc w:val="left"/>
      <w:pPr>
        <w:ind w:left="600" w:hanging="30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A6649D"/>
    <w:multiLevelType w:val="hybridMultilevel"/>
    <w:tmpl w:val="F2AA08C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00" w:hanging="30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3957623">
    <w:abstractNumId w:val="0"/>
  </w:num>
  <w:num w:numId="2" w16cid:durableId="2120175586">
    <w:abstractNumId w:val="2"/>
  </w:num>
  <w:num w:numId="3" w16cid:durableId="852837419">
    <w:abstractNumId w:val="7"/>
  </w:num>
  <w:num w:numId="4" w16cid:durableId="430665976">
    <w:abstractNumId w:val="8"/>
  </w:num>
  <w:num w:numId="5" w16cid:durableId="1388993298">
    <w:abstractNumId w:val="3"/>
  </w:num>
  <w:num w:numId="6" w16cid:durableId="392235245">
    <w:abstractNumId w:val="12"/>
  </w:num>
  <w:num w:numId="7" w16cid:durableId="154885702">
    <w:abstractNumId w:val="11"/>
  </w:num>
  <w:num w:numId="8" w16cid:durableId="653341707">
    <w:abstractNumId w:val="4"/>
  </w:num>
  <w:num w:numId="9" w16cid:durableId="1130898472">
    <w:abstractNumId w:val="9"/>
  </w:num>
  <w:num w:numId="10" w16cid:durableId="1487550602">
    <w:abstractNumId w:val="6"/>
  </w:num>
  <w:num w:numId="11" w16cid:durableId="1079209681">
    <w:abstractNumId w:val="5"/>
  </w:num>
  <w:num w:numId="12" w16cid:durableId="341395518">
    <w:abstractNumId w:val="1"/>
  </w:num>
  <w:num w:numId="13" w16cid:durableId="1661303374">
    <w:abstractNumId w:val="10"/>
  </w:num>
  <w:num w:numId="14" w16cid:durableId="8757030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20"/>
    <w:rsid w:val="000E3C14"/>
    <w:rsid w:val="001229E1"/>
    <w:rsid w:val="0024217A"/>
    <w:rsid w:val="00246C40"/>
    <w:rsid w:val="002F3187"/>
    <w:rsid w:val="00444720"/>
    <w:rsid w:val="00465575"/>
    <w:rsid w:val="004B2A2F"/>
    <w:rsid w:val="004E3582"/>
    <w:rsid w:val="00511605"/>
    <w:rsid w:val="005678FC"/>
    <w:rsid w:val="005879D9"/>
    <w:rsid w:val="005E1042"/>
    <w:rsid w:val="0061744A"/>
    <w:rsid w:val="00631B7D"/>
    <w:rsid w:val="00674313"/>
    <w:rsid w:val="0070597F"/>
    <w:rsid w:val="0075796F"/>
    <w:rsid w:val="007720F3"/>
    <w:rsid w:val="00793875"/>
    <w:rsid w:val="007C6C97"/>
    <w:rsid w:val="00820C76"/>
    <w:rsid w:val="008216FD"/>
    <w:rsid w:val="008B021F"/>
    <w:rsid w:val="009558F4"/>
    <w:rsid w:val="009835C0"/>
    <w:rsid w:val="0099626F"/>
    <w:rsid w:val="00A11788"/>
    <w:rsid w:val="00A45540"/>
    <w:rsid w:val="00A74A65"/>
    <w:rsid w:val="00B727A9"/>
    <w:rsid w:val="00BD07E9"/>
    <w:rsid w:val="00CE0175"/>
    <w:rsid w:val="00CE22FB"/>
    <w:rsid w:val="00DF0C41"/>
    <w:rsid w:val="00EB60C8"/>
    <w:rsid w:val="00ED067C"/>
    <w:rsid w:val="00EE6CD0"/>
    <w:rsid w:val="00F17122"/>
    <w:rsid w:val="00F336D0"/>
    <w:rsid w:val="00FD0220"/>
    <w:rsid w:val="00FE49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9EA23"/>
  <w15:chartTrackingRefBased/>
  <w15:docId w15:val="{E83022C8-B21D-4D29-B312-237A728D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4A"/>
    <w:rPr>
      <w:rFonts w:ascii="Atkinson Hyperlegible" w:hAnsi="Atkinson Hyperlegible"/>
      <w:sz w:val="22"/>
      <w:szCs w:val="22"/>
      <w:lang w:val="en-US"/>
    </w:rPr>
  </w:style>
  <w:style w:type="paragraph" w:styleId="Heading1">
    <w:name w:val="heading 1"/>
    <w:basedOn w:val="Normal"/>
    <w:next w:val="Normal"/>
    <w:link w:val="Heading1Char"/>
    <w:uiPriority w:val="9"/>
    <w:qFormat/>
    <w:rsid w:val="009558F4"/>
    <w:pPr>
      <w:outlineLvl w:val="0"/>
    </w:pPr>
    <w:rPr>
      <w:b/>
      <w:bCs/>
    </w:rPr>
  </w:style>
  <w:style w:type="paragraph" w:styleId="Heading2">
    <w:name w:val="heading 2"/>
    <w:basedOn w:val="Normal"/>
    <w:next w:val="Normal"/>
    <w:link w:val="Heading2Char"/>
    <w:uiPriority w:val="9"/>
    <w:unhideWhenUsed/>
    <w:qFormat/>
    <w:rsid w:val="009558F4"/>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9E1"/>
    <w:pPr>
      <w:tabs>
        <w:tab w:val="center" w:pos="4680"/>
        <w:tab w:val="right" w:pos="9360"/>
      </w:tabs>
    </w:pPr>
  </w:style>
  <w:style w:type="character" w:customStyle="1" w:styleId="HeaderChar">
    <w:name w:val="Header Char"/>
    <w:basedOn w:val="DefaultParagraphFont"/>
    <w:link w:val="Header"/>
    <w:uiPriority w:val="99"/>
    <w:rsid w:val="001229E1"/>
  </w:style>
  <w:style w:type="paragraph" w:styleId="Footer">
    <w:name w:val="footer"/>
    <w:basedOn w:val="Normal"/>
    <w:link w:val="FooterChar"/>
    <w:uiPriority w:val="99"/>
    <w:unhideWhenUsed/>
    <w:rsid w:val="001229E1"/>
    <w:pPr>
      <w:tabs>
        <w:tab w:val="center" w:pos="4680"/>
        <w:tab w:val="right" w:pos="9360"/>
      </w:tabs>
    </w:pPr>
  </w:style>
  <w:style w:type="character" w:customStyle="1" w:styleId="FooterChar">
    <w:name w:val="Footer Char"/>
    <w:basedOn w:val="DefaultParagraphFont"/>
    <w:link w:val="Footer"/>
    <w:uiPriority w:val="99"/>
    <w:rsid w:val="001229E1"/>
  </w:style>
  <w:style w:type="table" w:styleId="TableGrid">
    <w:name w:val="Table Grid"/>
    <w:basedOn w:val="TableNormal"/>
    <w:uiPriority w:val="39"/>
    <w:rsid w:val="00631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6D0"/>
    <w:pPr>
      <w:ind w:left="720"/>
      <w:contextualSpacing/>
    </w:pPr>
  </w:style>
  <w:style w:type="paragraph" w:styleId="Title">
    <w:name w:val="Title"/>
    <w:basedOn w:val="Normal"/>
    <w:next w:val="Normal"/>
    <w:link w:val="TitleChar"/>
    <w:uiPriority w:val="10"/>
    <w:qFormat/>
    <w:rsid w:val="00ED067C"/>
    <w:pPr>
      <w:contextualSpacing/>
      <w:jc w:val="center"/>
    </w:pPr>
    <w:rPr>
      <w:rFonts w:eastAsiaTheme="majorEastAsia" w:cstheme="majorBidi"/>
      <w:spacing w:val="-10"/>
      <w:kern w:val="28"/>
      <w:sz w:val="40"/>
      <w:szCs w:val="40"/>
    </w:rPr>
  </w:style>
  <w:style w:type="character" w:customStyle="1" w:styleId="TitleChar">
    <w:name w:val="Title Char"/>
    <w:basedOn w:val="DefaultParagraphFont"/>
    <w:link w:val="Title"/>
    <w:uiPriority w:val="10"/>
    <w:rsid w:val="00ED067C"/>
    <w:rPr>
      <w:rFonts w:ascii="Atkinson Hyperlegible" w:eastAsiaTheme="majorEastAsia" w:hAnsi="Atkinson Hyperlegible" w:cstheme="majorBidi"/>
      <w:spacing w:val="-10"/>
      <w:kern w:val="28"/>
      <w:sz w:val="40"/>
      <w:szCs w:val="40"/>
      <w:lang w:val="en-US"/>
    </w:rPr>
  </w:style>
  <w:style w:type="character" w:customStyle="1" w:styleId="Heading2Char">
    <w:name w:val="Heading 2 Char"/>
    <w:basedOn w:val="DefaultParagraphFont"/>
    <w:link w:val="Heading2"/>
    <w:uiPriority w:val="9"/>
    <w:rsid w:val="009558F4"/>
    <w:rPr>
      <w:rFonts w:ascii="Atkinson Hyperlegible" w:hAnsi="Atkinson Hyperlegible"/>
      <w:b/>
      <w:bCs/>
      <w:sz w:val="22"/>
      <w:szCs w:val="22"/>
      <w:lang w:val="en-US"/>
    </w:rPr>
  </w:style>
  <w:style w:type="character" w:customStyle="1" w:styleId="Heading1Char">
    <w:name w:val="Heading 1 Char"/>
    <w:basedOn w:val="DefaultParagraphFont"/>
    <w:link w:val="Heading1"/>
    <w:uiPriority w:val="9"/>
    <w:rsid w:val="009558F4"/>
    <w:rPr>
      <w:rFonts w:ascii="Atkinson Hyperlegible" w:hAnsi="Atkinson Hyperlegible"/>
      <w:b/>
      <w:bC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8935">
      <w:bodyDiv w:val="1"/>
      <w:marLeft w:val="0"/>
      <w:marRight w:val="0"/>
      <w:marTop w:val="0"/>
      <w:marBottom w:val="0"/>
      <w:divBdr>
        <w:top w:val="none" w:sz="0" w:space="0" w:color="auto"/>
        <w:left w:val="none" w:sz="0" w:space="0" w:color="auto"/>
        <w:bottom w:val="none" w:sz="0" w:space="0" w:color="auto"/>
        <w:right w:val="none" w:sz="0" w:space="0" w:color="auto"/>
      </w:divBdr>
    </w:div>
    <w:div w:id="142046784">
      <w:bodyDiv w:val="1"/>
      <w:marLeft w:val="0"/>
      <w:marRight w:val="0"/>
      <w:marTop w:val="0"/>
      <w:marBottom w:val="0"/>
      <w:divBdr>
        <w:top w:val="none" w:sz="0" w:space="0" w:color="auto"/>
        <w:left w:val="none" w:sz="0" w:space="0" w:color="auto"/>
        <w:bottom w:val="none" w:sz="0" w:space="0" w:color="auto"/>
        <w:right w:val="none" w:sz="0" w:space="0" w:color="auto"/>
      </w:divBdr>
      <w:divsChild>
        <w:div w:id="611476330">
          <w:marLeft w:val="0"/>
          <w:marRight w:val="0"/>
          <w:marTop w:val="0"/>
          <w:marBottom w:val="0"/>
          <w:divBdr>
            <w:top w:val="none" w:sz="0" w:space="0" w:color="auto"/>
            <w:left w:val="none" w:sz="0" w:space="0" w:color="auto"/>
            <w:bottom w:val="none" w:sz="0" w:space="0" w:color="auto"/>
            <w:right w:val="none" w:sz="0" w:space="0" w:color="auto"/>
          </w:divBdr>
          <w:divsChild>
            <w:div w:id="19048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7838">
      <w:bodyDiv w:val="1"/>
      <w:marLeft w:val="0"/>
      <w:marRight w:val="0"/>
      <w:marTop w:val="0"/>
      <w:marBottom w:val="0"/>
      <w:divBdr>
        <w:top w:val="none" w:sz="0" w:space="0" w:color="auto"/>
        <w:left w:val="none" w:sz="0" w:space="0" w:color="auto"/>
        <w:bottom w:val="none" w:sz="0" w:space="0" w:color="auto"/>
        <w:right w:val="none" w:sz="0" w:space="0" w:color="auto"/>
      </w:divBdr>
      <w:divsChild>
        <w:div w:id="396434882">
          <w:marLeft w:val="0"/>
          <w:marRight w:val="0"/>
          <w:marTop w:val="0"/>
          <w:marBottom w:val="0"/>
          <w:divBdr>
            <w:top w:val="none" w:sz="0" w:space="0" w:color="auto"/>
            <w:left w:val="none" w:sz="0" w:space="0" w:color="auto"/>
            <w:bottom w:val="none" w:sz="0" w:space="0" w:color="auto"/>
            <w:right w:val="none" w:sz="0" w:space="0" w:color="auto"/>
          </w:divBdr>
          <w:divsChild>
            <w:div w:id="3952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5726">
      <w:bodyDiv w:val="1"/>
      <w:marLeft w:val="0"/>
      <w:marRight w:val="0"/>
      <w:marTop w:val="0"/>
      <w:marBottom w:val="0"/>
      <w:divBdr>
        <w:top w:val="none" w:sz="0" w:space="0" w:color="auto"/>
        <w:left w:val="none" w:sz="0" w:space="0" w:color="auto"/>
        <w:bottom w:val="none" w:sz="0" w:space="0" w:color="auto"/>
        <w:right w:val="none" w:sz="0" w:space="0" w:color="auto"/>
      </w:divBdr>
    </w:div>
    <w:div w:id="710610385">
      <w:bodyDiv w:val="1"/>
      <w:marLeft w:val="0"/>
      <w:marRight w:val="0"/>
      <w:marTop w:val="0"/>
      <w:marBottom w:val="0"/>
      <w:divBdr>
        <w:top w:val="none" w:sz="0" w:space="0" w:color="auto"/>
        <w:left w:val="none" w:sz="0" w:space="0" w:color="auto"/>
        <w:bottom w:val="none" w:sz="0" w:space="0" w:color="auto"/>
        <w:right w:val="none" w:sz="0" w:space="0" w:color="auto"/>
      </w:divBdr>
      <w:divsChild>
        <w:div w:id="1105422344">
          <w:marLeft w:val="0"/>
          <w:marRight w:val="0"/>
          <w:marTop w:val="0"/>
          <w:marBottom w:val="0"/>
          <w:divBdr>
            <w:top w:val="none" w:sz="0" w:space="0" w:color="auto"/>
            <w:left w:val="none" w:sz="0" w:space="0" w:color="auto"/>
            <w:bottom w:val="none" w:sz="0" w:space="0" w:color="auto"/>
            <w:right w:val="none" w:sz="0" w:space="0" w:color="auto"/>
          </w:divBdr>
          <w:divsChild>
            <w:div w:id="1184781670">
              <w:marLeft w:val="0"/>
              <w:marRight w:val="0"/>
              <w:marTop w:val="0"/>
              <w:marBottom w:val="0"/>
              <w:divBdr>
                <w:top w:val="none" w:sz="0" w:space="0" w:color="auto"/>
                <w:left w:val="none" w:sz="0" w:space="0" w:color="auto"/>
                <w:bottom w:val="none" w:sz="0" w:space="0" w:color="auto"/>
                <w:right w:val="none" w:sz="0" w:space="0" w:color="auto"/>
              </w:divBdr>
            </w:div>
            <w:div w:id="1019552603">
              <w:marLeft w:val="0"/>
              <w:marRight w:val="0"/>
              <w:marTop w:val="0"/>
              <w:marBottom w:val="0"/>
              <w:divBdr>
                <w:top w:val="none" w:sz="0" w:space="0" w:color="auto"/>
                <w:left w:val="none" w:sz="0" w:space="0" w:color="auto"/>
                <w:bottom w:val="none" w:sz="0" w:space="0" w:color="auto"/>
                <w:right w:val="none" w:sz="0" w:space="0" w:color="auto"/>
              </w:divBdr>
            </w:div>
            <w:div w:id="1674604103">
              <w:marLeft w:val="0"/>
              <w:marRight w:val="0"/>
              <w:marTop w:val="0"/>
              <w:marBottom w:val="0"/>
              <w:divBdr>
                <w:top w:val="none" w:sz="0" w:space="0" w:color="auto"/>
                <w:left w:val="none" w:sz="0" w:space="0" w:color="auto"/>
                <w:bottom w:val="none" w:sz="0" w:space="0" w:color="auto"/>
                <w:right w:val="none" w:sz="0" w:space="0" w:color="auto"/>
              </w:divBdr>
            </w:div>
            <w:div w:id="890193855">
              <w:marLeft w:val="0"/>
              <w:marRight w:val="0"/>
              <w:marTop w:val="0"/>
              <w:marBottom w:val="0"/>
              <w:divBdr>
                <w:top w:val="none" w:sz="0" w:space="0" w:color="auto"/>
                <w:left w:val="none" w:sz="0" w:space="0" w:color="auto"/>
                <w:bottom w:val="none" w:sz="0" w:space="0" w:color="auto"/>
                <w:right w:val="none" w:sz="0" w:space="0" w:color="auto"/>
              </w:divBdr>
            </w:div>
            <w:div w:id="295910788">
              <w:marLeft w:val="0"/>
              <w:marRight w:val="0"/>
              <w:marTop w:val="0"/>
              <w:marBottom w:val="0"/>
              <w:divBdr>
                <w:top w:val="none" w:sz="0" w:space="0" w:color="auto"/>
                <w:left w:val="none" w:sz="0" w:space="0" w:color="auto"/>
                <w:bottom w:val="none" w:sz="0" w:space="0" w:color="auto"/>
                <w:right w:val="none" w:sz="0" w:space="0" w:color="auto"/>
              </w:divBdr>
            </w:div>
            <w:div w:id="255017619">
              <w:marLeft w:val="0"/>
              <w:marRight w:val="0"/>
              <w:marTop w:val="0"/>
              <w:marBottom w:val="0"/>
              <w:divBdr>
                <w:top w:val="none" w:sz="0" w:space="0" w:color="auto"/>
                <w:left w:val="none" w:sz="0" w:space="0" w:color="auto"/>
                <w:bottom w:val="none" w:sz="0" w:space="0" w:color="auto"/>
                <w:right w:val="none" w:sz="0" w:space="0" w:color="auto"/>
              </w:divBdr>
            </w:div>
            <w:div w:id="415594590">
              <w:marLeft w:val="0"/>
              <w:marRight w:val="0"/>
              <w:marTop w:val="0"/>
              <w:marBottom w:val="0"/>
              <w:divBdr>
                <w:top w:val="none" w:sz="0" w:space="0" w:color="auto"/>
                <w:left w:val="none" w:sz="0" w:space="0" w:color="auto"/>
                <w:bottom w:val="none" w:sz="0" w:space="0" w:color="auto"/>
                <w:right w:val="none" w:sz="0" w:space="0" w:color="auto"/>
              </w:divBdr>
            </w:div>
            <w:div w:id="15002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194">
      <w:bodyDiv w:val="1"/>
      <w:marLeft w:val="0"/>
      <w:marRight w:val="0"/>
      <w:marTop w:val="0"/>
      <w:marBottom w:val="0"/>
      <w:divBdr>
        <w:top w:val="none" w:sz="0" w:space="0" w:color="auto"/>
        <w:left w:val="none" w:sz="0" w:space="0" w:color="auto"/>
        <w:bottom w:val="none" w:sz="0" w:space="0" w:color="auto"/>
        <w:right w:val="none" w:sz="0" w:space="0" w:color="auto"/>
      </w:divBdr>
    </w:div>
    <w:div w:id="820536955">
      <w:bodyDiv w:val="1"/>
      <w:marLeft w:val="0"/>
      <w:marRight w:val="0"/>
      <w:marTop w:val="0"/>
      <w:marBottom w:val="0"/>
      <w:divBdr>
        <w:top w:val="none" w:sz="0" w:space="0" w:color="auto"/>
        <w:left w:val="none" w:sz="0" w:space="0" w:color="auto"/>
        <w:bottom w:val="none" w:sz="0" w:space="0" w:color="auto"/>
        <w:right w:val="none" w:sz="0" w:space="0" w:color="auto"/>
      </w:divBdr>
    </w:div>
    <w:div w:id="871110115">
      <w:bodyDiv w:val="1"/>
      <w:marLeft w:val="0"/>
      <w:marRight w:val="0"/>
      <w:marTop w:val="0"/>
      <w:marBottom w:val="0"/>
      <w:divBdr>
        <w:top w:val="none" w:sz="0" w:space="0" w:color="auto"/>
        <w:left w:val="none" w:sz="0" w:space="0" w:color="auto"/>
        <w:bottom w:val="none" w:sz="0" w:space="0" w:color="auto"/>
        <w:right w:val="none" w:sz="0" w:space="0" w:color="auto"/>
      </w:divBdr>
    </w:div>
    <w:div w:id="1098524732">
      <w:bodyDiv w:val="1"/>
      <w:marLeft w:val="0"/>
      <w:marRight w:val="0"/>
      <w:marTop w:val="0"/>
      <w:marBottom w:val="0"/>
      <w:divBdr>
        <w:top w:val="none" w:sz="0" w:space="0" w:color="auto"/>
        <w:left w:val="none" w:sz="0" w:space="0" w:color="auto"/>
        <w:bottom w:val="none" w:sz="0" w:space="0" w:color="auto"/>
        <w:right w:val="none" w:sz="0" w:space="0" w:color="auto"/>
      </w:divBdr>
    </w:div>
    <w:div w:id="1108740029">
      <w:bodyDiv w:val="1"/>
      <w:marLeft w:val="0"/>
      <w:marRight w:val="0"/>
      <w:marTop w:val="0"/>
      <w:marBottom w:val="0"/>
      <w:divBdr>
        <w:top w:val="none" w:sz="0" w:space="0" w:color="auto"/>
        <w:left w:val="none" w:sz="0" w:space="0" w:color="auto"/>
        <w:bottom w:val="none" w:sz="0" w:space="0" w:color="auto"/>
        <w:right w:val="none" w:sz="0" w:space="0" w:color="auto"/>
      </w:divBdr>
    </w:div>
    <w:div w:id="1222866842">
      <w:bodyDiv w:val="1"/>
      <w:marLeft w:val="0"/>
      <w:marRight w:val="0"/>
      <w:marTop w:val="0"/>
      <w:marBottom w:val="0"/>
      <w:divBdr>
        <w:top w:val="none" w:sz="0" w:space="0" w:color="auto"/>
        <w:left w:val="none" w:sz="0" w:space="0" w:color="auto"/>
        <w:bottom w:val="none" w:sz="0" w:space="0" w:color="auto"/>
        <w:right w:val="none" w:sz="0" w:space="0" w:color="auto"/>
      </w:divBdr>
    </w:div>
    <w:div w:id="1263299886">
      <w:bodyDiv w:val="1"/>
      <w:marLeft w:val="0"/>
      <w:marRight w:val="0"/>
      <w:marTop w:val="0"/>
      <w:marBottom w:val="0"/>
      <w:divBdr>
        <w:top w:val="none" w:sz="0" w:space="0" w:color="auto"/>
        <w:left w:val="none" w:sz="0" w:space="0" w:color="auto"/>
        <w:bottom w:val="none" w:sz="0" w:space="0" w:color="auto"/>
        <w:right w:val="none" w:sz="0" w:space="0" w:color="auto"/>
      </w:divBdr>
    </w:div>
    <w:div w:id="1358389936">
      <w:bodyDiv w:val="1"/>
      <w:marLeft w:val="0"/>
      <w:marRight w:val="0"/>
      <w:marTop w:val="0"/>
      <w:marBottom w:val="0"/>
      <w:divBdr>
        <w:top w:val="none" w:sz="0" w:space="0" w:color="auto"/>
        <w:left w:val="none" w:sz="0" w:space="0" w:color="auto"/>
        <w:bottom w:val="none" w:sz="0" w:space="0" w:color="auto"/>
        <w:right w:val="none" w:sz="0" w:space="0" w:color="auto"/>
      </w:divBdr>
    </w:div>
    <w:div w:id="16532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co\Documents\Custom%20Office%20Templates\AlgoExercis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AlgoExercise_template.dotx</Template>
  <TotalTime>158</TotalTime>
  <Pages>6</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2023-11-25T05:20:00Z</dcterms:created>
  <dcterms:modified xsi:type="dcterms:W3CDTF">2023-11-29T06:29:00Z</dcterms:modified>
</cp:coreProperties>
</file>