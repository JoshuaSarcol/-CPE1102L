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9"/>
        <w:gridCol w:w="6288"/>
        <w:gridCol w:w="883"/>
        <w:gridCol w:w="2620"/>
      </w:tblGrid>
      <w:tr w:rsidR="00631B7D" w:rsidRPr="00ED067C" w14:paraId="03CA4B85" w14:textId="77777777" w:rsidTr="00465575">
        <w:tc>
          <w:tcPr>
            <w:tcW w:w="467" w:type="pct"/>
          </w:tcPr>
          <w:p w14:paraId="3616BA14" w14:textId="77777777" w:rsidR="00631B7D" w:rsidRPr="00ED067C" w:rsidRDefault="00631B7D" w:rsidP="00ED067C">
            <w:r w:rsidRPr="00ED067C">
              <w:t>NAME:</w:t>
            </w:r>
          </w:p>
        </w:tc>
        <w:tc>
          <w:tcPr>
            <w:tcW w:w="2911" w:type="pct"/>
          </w:tcPr>
          <w:p w14:paraId="20ED6556" w14:textId="0E7303B8" w:rsidR="00631B7D" w:rsidRPr="00ED067C" w:rsidRDefault="00B36617" w:rsidP="00ED067C">
            <w:r>
              <w:t>Sarcol, Joshua S</w:t>
            </w:r>
          </w:p>
        </w:tc>
        <w:tc>
          <w:tcPr>
            <w:tcW w:w="409" w:type="pct"/>
          </w:tcPr>
          <w:p w14:paraId="4E556670" w14:textId="77777777" w:rsidR="00631B7D" w:rsidRPr="00ED067C" w:rsidRDefault="00631B7D" w:rsidP="00ED067C">
            <w:r w:rsidRPr="00ED067C">
              <w:t>DATE:</w:t>
            </w:r>
          </w:p>
        </w:tc>
        <w:tc>
          <w:tcPr>
            <w:tcW w:w="1213" w:type="pct"/>
          </w:tcPr>
          <w:p w14:paraId="3D47BA7E" w14:textId="4F73806D" w:rsidR="00631B7D" w:rsidRPr="00ED067C" w:rsidRDefault="00B36617" w:rsidP="00ED067C">
            <w:r>
              <w:t>09/2</w:t>
            </w:r>
            <w:r w:rsidR="004676DF">
              <w:t>7</w:t>
            </w:r>
            <w:r>
              <w:t>/2023</w:t>
            </w:r>
          </w:p>
        </w:tc>
      </w:tr>
    </w:tbl>
    <w:p w14:paraId="02BFD555" w14:textId="77777777" w:rsidR="004B2A2F" w:rsidRPr="00ED067C" w:rsidRDefault="004B2A2F" w:rsidP="00ED067C"/>
    <w:p w14:paraId="1467D135" w14:textId="6B0209A7" w:rsidR="00FE492D" w:rsidRDefault="00465575" w:rsidP="00793875">
      <w:pPr>
        <w:pStyle w:val="Title"/>
      </w:pPr>
      <w:r w:rsidRPr="00ED067C">
        <w:t>PRACTICE EXERCISE #</w:t>
      </w:r>
      <w:r w:rsidR="009558F4">
        <w:t xml:space="preserve"> </w:t>
      </w:r>
      <w:r w:rsidR="00AA4615">
        <w:t>5.1</w:t>
      </w:r>
    </w:p>
    <w:p w14:paraId="09079A95" w14:textId="2D965AA0" w:rsidR="00AA4615" w:rsidRDefault="00AA4615" w:rsidP="00912F4D">
      <w:pPr>
        <w:pStyle w:val="Heading1"/>
      </w:pPr>
      <w:r w:rsidRPr="00AA4615">
        <w:t>LE 5.11 Average of Even Numbers and Product of Odd Numbers</w:t>
      </w:r>
    </w:p>
    <w:p w14:paraId="414CDB1B" w14:textId="24069DB6" w:rsidR="00AA4615" w:rsidRDefault="00912F4D" w:rsidP="00793875">
      <w:r w:rsidRPr="00912F4D">
        <w:t>Program that will ask 10 integers and display the average of all even numbers and the product of all odd numbers entered by the user</w:t>
      </w:r>
    </w:p>
    <w:p w14:paraId="1F2FF685" w14:textId="77777777" w:rsidR="00AA4615" w:rsidRDefault="00AA4615" w:rsidP="00793875"/>
    <w:p w14:paraId="467B7209" w14:textId="62BA2DA2" w:rsidR="00912F4D" w:rsidRDefault="00912F4D" w:rsidP="00912F4D">
      <w:pPr>
        <w:pStyle w:val="Heading2"/>
      </w:pPr>
      <w:r>
        <w:t>Pseudocode</w:t>
      </w:r>
      <w:r w:rsidR="00587F69">
        <w:t xml:space="preserve">: </w:t>
      </w:r>
      <w:r w:rsidRPr="00AA4615">
        <w:t>Average of Even Numbers and Product of Odd Numbers</w:t>
      </w:r>
    </w:p>
    <w:p w14:paraId="60B77FBB" w14:textId="77777777" w:rsidR="00587F69" w:rsidRDefault="00587F69" w:rsidP="00793875">
      <w:r>
        <w:t>START</w:t>
      </w:r>
    </w:p>
    <w:p w14:paraId="33B9BA30" w14:textId="3170561B" w:rsidR="00587F69" w:rsidRDefault="00587F69" w:rsidP="00587F69">
      <w:pPr>
        <w:pStyle w:val="ListParagraph"/>
        <w:numPr>
          <w:ilvl w:val="0"/>
          <w:numId w:val="2"/>
        </w:numPr>
      </w:pPr>
      <w:r>
        <w:t xml:space="preserve">INITIALIZE </w:t>
      </w:r>
      <w:r w:rsidRPr="00587F69">
        <w:t>countTotal, currentNumber, runningProductOdd</w:t>
      </w:r>
      <w:r>
        <w:t xml:space="preserve"> as integer</w:t>
      </w:r>
    </w:p>
    <w:p w14:paraId="5DD2DF25" w14:textId="5CDF9817" w:rsidR="00587F69" w:rsidRDefault="00587F69" w:rsidP="00587F69">
      <w:pPr>
        <w:pStyle w:val="ListParagraph"/>
        <w:numPr>
          <w:ilvl w:val="0"/>
          <w:numId w:val="2"/>
        </w:numPr>
      </w:pPr>
      <w:r>
        <w:t xml:space="preserve">INITIALIZE </w:t>
      </w:r>
      <w:r w:rsidRPr="00587F69">
        <w:t>runningTotalEve</w:t>
      </w:r>
      <w:r>
        <w:t>n</w:t>
      </w:r>
      <w:r w:rsidRPr="00587F69">
        <w:t>, countEven, averageEven</w:t>
      </w:r>
      <w:r>
        <w:t xml:space="preserve"> as float</w:t>
      </w:r>
    </w:p>
    <w:p w14:paraId="461ED505" w14:textId="3AB9DEFB" w:rsidR="00587F69" w:rsidRDefault="00587F69" w:rsidP="00587F69">
      <w:pPr>
        <w:pStyle w:val="ListParagraph"/>
        <w:numPr>
          <w:ilvl w:val="0"/>
          <w:numId w:val="2"/>
        </w:numPr>
      </w:pPr>
      <w:r>
        <w:t xml:space="preserve">SET </w:t>
      </w:r>
      <w:r w:rsidRPr="00587F69">
        <w:t>countTotal</w:t>
      </w:r>
      <w:r>
        <w:t xml:space="preserve"> and </w:t>
      </w:r>
      <w:r w:rsidRPr="00587F69">
        <w:t>runningProductOdd</w:t>
      </w:r>
      <w:r>
        <w:t xml:space="preserve"> to 1</w:t>
      </w:r>
    </w:p>
    <w:p w14:paraId="7188F959" w14:textId="6672A88D" w:rsidR="00587F69" w:rsidRDefault="00587F69" w:rsidP="00587F69">
      <w:pPr>
        <w:pStyle w:val="ListParagraph"/>
        <w:numPr>
          <w:ilvl w:val="0"/>
          <w:numId w:val="2"/>
        </w:numPr>
      </w:pPr>
      <w:r>
        <w:t>DO</w:t>
      </w:r>
    </w:p>
    <w:p w14:paraId="7288CE05" w14:textId="4560EFD2" w:rsidR="00587F69" w:rsidRDefault="00587F69" w:rsidP="00587F69">
      <w:pPr>
        <w:pStyle w:val="ListParagraph"/>
        <w:numPr>
          <w:ilvl w:val="1"/>
          <w:numId w:val="2"/>
        </w:numPr>
      </w:pPr>
      <w:r>
        <w:t>P</w:t>
      </w:r>
      <w:r w:rsidR="0067638F">
        <w:t xml:space="preserve">ROMPT and GET </w:t>
      </w:r>
      <w:r w:rsidR="0067638F" w:rsidRPr="00587F69">
        <w:t>currentNumber</w:t>
      </w:r>
    </w:p>
    <w:p w14:paraId="70D18BD1" w14:textId="1AAD27C8" w:rsidR="0067638F" w:rsidRDefault="0067638F" w:rsidP="00587F69">
      <w:pPr>
        <w:pStyle w:val="ListParagraph"/>
        <w:numPr>
          <w:ilvl w:val="1"/>
          <w:numId w:val="2"/>
        </w:numPr>
      </w:pPr>
      <w:r>
        <w:t xml:space="preserve">IF </w:t>
      </w:r>
      <w:r w:rsidRPr="00587F69">
        <w:t>currentNumber</w:t>
      </w:r>
      <w:r>
        <w:t xml:space="preserve"> is even</w:t>
      </w:r>
    </w:p>
    <w:p w14:paraId="08B36973" w14:textId="77C2A430" w:rsidR="0067638F" w:rsidRDefault="0067638F" w:rsidP="0067638F">
      <w:pPr>
        <w:pStyle w:val="ListParagraph"/>
        <w:numPr>
          <w:ilvl w:val="2"/>
          <w:numId w:val="2"/>
        </w:numPr>
      </w:pPr>
      <w:r>
        <w:t xml:space="preserve">ADD </w:t>
      </w:r>
      <w:r w:rsidRPr="0067638F">
        <w:t xml:space="preserve">currentNumber </w:t>
      </w:r>
      <w:r>
        <w:t xml:space="preserve">to </w:t>
      </w:r>
      <w:r w:rsidRPr="0067638F">
        <w:t>runningTotalEven</w:t>
      </w:r>
    </w:p>
    <w:p w14:paraId="3334CB9F" w14:textId="386CE2FA" w:rsidR="0067638F" w:rsidRDefault="0067638F" w:rsidP="0067638F">
      <w:pPr>
        <w:pStyle w:val="ListParagraph"/>
        <w:numPr>
          <w:ilvl w:val="2"/>
          <w:numId w:val="2"/>
        </w:numPr>
      </w:pPr>
      <w:r>
        <w:t xml:space="preserve">INCREMENT </w:t>
      </w:r>
      <w:r w:rsidRPr="0067638F">
        <w:t>countEven</w:t>
      </w:r>
      <w:r w:rsidR="00EE0181">
        <w:t xml:space="preserve"> by 1</w:t>
      </w:r>
    </w:p>
    <w:p w14:paraId="40FAB393" w14:textId="4B4A22EE" w:rsidR="0067638F" w:rsidRDefault="0067638F" w:rsidP="0067638F">
      <w:pPr>
        <w:pStyle w:val="ListParagraph"/>
        <w:numPr>
          <w:ilvl w:val="1"/>
          <w:numId w:val="2"/>
        </w:numPr>
      </w:pPr>
      <w:r>
        <w:t>ELSE</w:t>
      </w:r>
    </w:p>
    <w:p w14:paraId="66DB336B" w14:textId="24F90109" w:rsidR="0067638F" w:rsidRDefault="0067638F" w:rsidP="0067638F">
      <w:pPr>
        <w:pStyle w:val="ListParagraph"/>
        <w:numPr>
          <w:ilvl w:val="2"/>
          <w:numId w:val="2"/>
        </w:numPr>
      </w:pPr>
      <w:r>
        <w:t xml:space="preserve">MULTIPLY </w:t>
      </w:r>
      <w:r w:rsidRPr="0067638F">
        <w:t>currentNumber</w:t>
      </w:r>
      <w:r>
        <w:t xml:space="preserve"> to </w:t>
      </w:r>
      <w:r w:rsidRPr="0067638F">
        <w:t>runningProductOdd</w:t>
      </w:r>
    </w:p>
    <w:p w14:paraId="3CB9DF75" w14:textId="6AAE6075" w:rsidR="0067638F" w:rsidRDefault="0067638F" w:rsidP="0067638F">
      <w:pPr>
        <w:pStyle w:val="ListParagraph"/>
        <w:numPr>
          <w:ilvl w:val="1"/>
          <w:numId w:val="2"/>
        </w:numPr>
      </w:pPr>
      <w:r>
        <w:t>ENDIF</w:t>
      </w:r>
    </w:p>
    <w:p w14:paraId="15B65765" w14:textId="0AD8269A" w:rsidR="00B00171" w:rsidRDefault="00B00171" w:rsidP="0067638F">
      <w:pPr>
        <w:pStyle w:val="ListParagraph"/>
        <w:numPr>
          <w:ilvl w:val="1"/>
          <w:numId w:val="2"/>
        </w:numPr>
      </w:pPr>
      <w:r>
        <w:t xml:space="preserve">INCREMENT </w:t>
      </w:r>
      <w:r w:rsidRPr="00587F69">
        <w:t>countTotal</w:t>
      </w:r>
      <w:r>
        <w:t xml:space="preserve"> by 1</w:t>
      </w:r>
    </w:p>
    <w:p w14:paraId="262A1DEF" w14:textId="7BDA83DB" w:rsidR="0067638F" w:rsidRDefault="0067638F" w:rsidP="0067638F">
      <w:pPr>
        <w:pStyle w:val="ListParagraph"/>
        <w:numPr>
          <w:ilvl w:val="0"/>
          <w:numId w:val="2"/>
        </w:numPr>
      </w:pPr>
      <w:r>
        <w:t xml:space="preserve">WHILE </w:t>
      </w:r>
      <w:r w:rsidRPr="00587F69">
        <w:t>countTotal</w:t>
      </w:r>
      <w:r>
        <w:t xml:space="preserve"> ≤ 10</w:t>
      </w:r>
    </w:p>
    <w:p w14:paraId="16EEA913" w14:textId="36B4C015" w:rsidR="0067638F" w:rsidRDefault="0067638F" w:rsidP="0067638F">
      <w:pPr>
        <w:pStyle w:val="ListParagraph"/>
        <w:numPr>
          <w:ilvl w:val="0"/>
          <w:numId w:val="2"/>
        </w:numPr>
      </w:pPr>
      <w:r>
        <w:t xml:space="preserve">IF </w:t>
      </w:r>
      <w:r w:rsidRPr="0067638F">
        <w:t>countEven</w:t>
      </w:r>
      <w:r>
        <w:t xml:space="preserve"> is 0</w:t>
      </w:r>
    </w:p>
    <w:p w14:paraId="7692A354" w14:textId="7F092977" w:rsidR="0067638F" w:rsidRDefault="0086171C" w:rsidP="0067638F">
      <w:pPr>
        <w:pStyle w:val="ListParagraph"/>
        <w:numPr>
          <w:ilvl w:val="1"/>
          <w:numId w:val="2"/>
        </w:numPr>
      </w:pPr>
      <w:r>
        <w:t xml:space="preserve">SET </w:t>
      </w:r>
      <w:r w:rsidR="0067638F" w:rsidRPr="0067638F">
        <w:t xml:space="preserve">averageEven </w:t>
      </w:r>
      <w:r>
        <w:t>to</w:t>
      </w:r>
      <w:r w:rsidR="0067638F" w:rsidRPr="0067638F">
        <w:t xml:space="preserve"> 0</w:t>
      </w:r>
    </w:p>
    <w:p w14:paraId="1EB8E0EF" w14:textId="31566A91" w:rsidR="0067638F" w:rsidRDefault="0067638F" w:rsidP="0067638F">
      <w:pPr>
        <w:pStyle w:val="ListParagraph"/>
        <w:numPr>
          <w:ilvl w:val="0"/>
          <w:numId w:val="2"/>
        </w:numPr>
      </w:pPr>
      <w:r>
        <w:t>ELSE</w:t>
      </w:r>
    </w:p>
    <w:p w14:paraId="2CDCB653" w14:textId="2F388FDE" w:rsidR="0086171C" w:rsidRDefault="0086171C" w:rsidP="0086171C">
      <w:pPr>
        <w:pStyle w:val="ListParagraph"/>
        <w:numPr>
          <w:ilvl w:val="1"/>
          <w:numId w:val="2"/>
        </w:numPr>
      </w:pPr>
      <w:r>
        <w:t xml:space="preserve">CALCULATE </w:t>
      </w:r>
      <w:r w:rsidR="0067638F" w:rsidRPr="0067638F">
        <w:t>averageEven</w:t>
      </w:r>
      <w:r>
        <w:t xml:space="preserve">, </w:t>
      </w:r>
      <w:r w:rsidRPr="0067638F">
        <w:t>averageEven</w:t>
      </w:r>
      <w:r>
        <w:t xml:space="preserve"> =</w:t>
      </w:r>
      <w:r w:rsidR="0067638F" w:rsidRPr="0067638F">
        <w:t xml:space="preserve"> runningTotalEven / countEven</w:t>
      </w:r>
    </w:p>
    <w:p w14:paraId="6DEEC66D" w14:textId="61C5A2F5" w:rsidR="0086171C" w:rsidRDefault="0086171C" w:rsidP="0086171C">
      <w:pPr>
        <w:pStyle w:val="ListParagraph"/>
        <w:numPr>
          <w:ilvl w:val="0"/>
          <w:numId w:val="2"/>
        </w:numPr>
      </w:pPr>
      <w:r>
        <w:t>ENDIF</w:t>
      </w:r>
    </w:p>
    <w:p w14:paraId="625FEC3A" w14:textId="05C143A7" w:rsidR="0067638F" w:rsidRDefault="0067638F" w:rsidP="0067638F">
      <w:pPr>
        <w:pStyle w:val="ListParagraph"/>
        <w:numPr>
          <w:ilvl w:val="0"/>
          <w:numId w:val="2"/>
        </w:numPr>
      </w:pPr>
      <w:r>
        <w:t xml:space="preserve">IF </w:t>
      </w:r>
      <w:r w:rsidR="0086171C">
        <w:t>countEven is 10</w:t>
      </w:r>
    </w:p>
    <w:p w14:paraId="68F5C00B" w14:textId="7E9939EB" w:rsidR="0086171C" w:rsidRDefault="0086171C" w:rsidP="0086171C">
      <w:pPr>
        <w:pStyle w:val="ListParagraph"/>
        <w:numPr>
          <w:ilvl w:val="1"/>
          <w:numId w:val="2"/>
        </w:numPr>
      </w:pPr>
      <w:r>
        <w:t xml:space="preserve">SET </w:t>
      </w:r>
      <w:r w:rsidRPr="0086171C">
        <w:t xml:space="preserve">runningProductOdd </w:t>
      </w:r>
      <w:r>
        <w:t>to</w:t>
      </w:r>
      <w:r w:rsidRPr="0086171C">
        <w:t xml:space="preserve"> 0</w:t>
      </w:r>
    </w:p>
    <w:p w14:paraId="749160AC" w14:textId="1F643BA0" w:rsidR="0086171C" w:rsidRDefault="0086171C" w:rsidP="0086171C">
      <w:pPr>
        <w:pStyle w:val="ListParagraph"/>
        <w:numPr>
          <w:ilvl w:val="0"/>
          <w:numId w:val="2"/>
        </w:numPr>
      </w:pPr>
      <w:r>
        <w:t>ENDIF</w:t>
      </w:r>
    </w:p>
    <w:p w14:paraId="157F1CB0" w14:textId="77777777" w:rsidR="0086171C" w:rsidRDefault="0086171C" w:rsidP="00793875">
      <w:pPr>
        <w:pStyle w:val="ListParagraph"/>
        <w:numPr>
          <w:ilvl w:val="0"/>
          <w:numId w:val="2"/>
        </w:numPr>
      </w:pPr>
      <w:r>
        <w:t xml:space="preserve">PRINT </w:t>
      </w:r>
      <w:r w:rsidRPr="0086171C">
        <w:rPr>
          <w:i/>
          <w:iCs/>
        </w:rPr>
        <w:t>averageEven</w:t>
      </w:r>
      <w:r>
        <w:t xml:space="preserve"> and </w:t>
      </w:r>
      <w:r w:rsidRPr="0086171C">
        <w:rPr>
          <w:i/>
          <w:iCs/>
        </w:rPr>
        <w:t>runningProductOdd</w:t>
      </w:r>
    </w:p>
    <w:p w14:paraId="4CB8881D" w14:textId="110C0742" w:rsidR="00912F4D" w:rsidRDefault="00587F69" w:rsidP="0086171C">
      <w:r>
        <w:t>STOP</w:t>
      </w:r>
    </w:p>
    <w:p w14:paraId="3E965062" w14:textId="77777777" w:rsidR="00AA4615" w:rsidRDefault="00AA4615" w:rsidP="00793875"/>
    <w:p w14:paraId="17261459" w14:textId="77777777" w:rsidR="00B00171" w:rsidRDefault="00B00171">
      <w:r>
        <w:br w:type="page"/>
      </w:r>
    </w:p>
    <w:p w14:paraId="1E405F8C" w14:textId="0936D215" w:rsidR="00793875" w:rsidRDefault="00793875" w:rsidP="00B00171">
      <w:pPr>
        <w:pStyle w:val="Heading2"/>
      </w:pPr>
      <w:r>
        <w:lastRenderedPageBreak/>
        <w:t>Flowchart:</w:t>
      </w:r>
      <w:r w:rsidR="0086171C">
        <w:t xml:space="preserve"> </w:t>
      </w:r>
      <w:r w:rsidR="0086171C" w:rsidRPr="00AA4615">
        <w:t>Average of Even Numbers and Product of Odd Numbers</w:t>
      </w:r>
    </w:p>
    <w:p w14:paraId="0CE1D380" w14:textId="6ED5D09F" w:rsidR="0086171C" w:rsidRDefault="00B00171" w:rsidP="00B00171">
      <w:pPr>
        <w:jc w:val="center"/>
      </w:pPr>
      <w:r>
        <w:rPr>
          <w:noProof/>
        </w:rPr>
        <w:drawing>
          <wp:inline distT="0" distB="0" distL="0" distR="0" wp14:anchorId="2B8CE0BE" wp14:editId="6F697936">
            <wp:extent cx="3270309" cy="7955277"/>
            <wp:effectExtent l="0" t="0" r="6350" b="8255"/>
            <wp:docPr id="1850507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507095"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270309" cy="7955277"/>
                    </a:xfrm>
                    <a:prstGeom prst="rect">
                      <a:avLst/>
                    </a:prstGeom>
                    <a:noFill/>
                    <a:ln>
                      <a:noFill/>
                    </a:ln>
                  </pic:spPr>
                </pic:pic>
              </a:graphicData>
            </a:graphic>
          </wp:inline>
        </w:drawing>
      </w:r>
    </w:p>
    <w:p w14:paraId="73655A73" w14:textId="77777777" w:rsidR="0086171C" w:rsidRDefault="0086171C" w:rsidP="00793875"/>
    <w:p w14:paraId="619267E9" w14:textId="677D1E31" w:rsidR="00282B0D" w:rsidRDefault="00282B0D" w:rsidP="00282B0D">
      <w:pPr>
        <w:pStyle w:val="Heading1"/>
      </w:pPr>
      <w:r>
        <w:t>LE 5.12 Passcode Lock</w:t>
      </w:r>
    </w:p>
    <w:p w14:paraId="01B418E0" w14:textId="48A93687" w:rsidR="0086171C" w:rsidRDefault="00282B0D" w:rsidP="00282B0D">
      <w:r>
        <w:t>Program that will ask the correct numeric passcode before the user can continue his task. The user is given only three trials to enter the correct passcode. When the user hit the correct passcode the program will display “ACCESS GRANTED”, otherwise it will display “ACCESS DENIED” after three attempts.</w:t>
      </w:r>
    </w:p>
    <w:p w14:paraId="7D7D01D5" w14:textId="1B1DD67D" w:rsidR="00793875" w:rsidRDefault="00793875" w:rsidP="00793875"/>
    <w:p w14:paraId="2A509197" w14:textId="4CA4CA12" w:rsidR="00282B0D" w:rsidRDefault="00282B0D" w:rsidP="00282B0D">
      <w:pPr>
        <w:pStyle w:val="Heading2"/>
      </w:pPr>
      <w:r>
        <w:t>Pseudocode: Passcode Lock</w:t>
      </w:r>
    </w:p>
    <w:p w14:paraId="2A22A06F" w14:textId="20739A6D" w:rsidR="00282B0D" w:rsidRDefault="00282B0D" w:rsidP="00793875">
      <w:r>
        <w:t>START</w:t>
      </w:r>
    </w:p>
    <w:p w14:paraId="0A50982F" w14:textId="1AB56CB9" w:rsidR="00282B0D" w:rsidRDefault="00282B0D" w:rsidP="00282B0D">
      <w:pPr>
        <w:pStyle w:val="ListParagraph"/>
        <w:numPr>
          <w:ilvl w:val="0"/>
          <w:numId w:val="3"/>
        </w:numPr>
      </w:pPr>
      <w:r>
        <w:t xml:space="preserve">INITIALIZE </w:t>
      </w:r>
      <w:r w:rsidRPr="00282B0D">
        <w:t xml:space="preserve">setPasscode, attempts, userPasscode, number1, number2, sum </w:t>
      </w:r>
      <w:r>
        <w:t>as integer</w:t>
      </w:r>
    </w:p>
    <w:p w14:paraId="2FEE2C59" w14:textId="0300A2F4" w:rsidR="00282B0D" w:rsidRDefault="00282B0D" w:rsidP="00282B0D">
      <w:pPr>
        <w:pStyle w:val="ListParagraph"/>
        <w:numPr>
          <w:ilvl w:val="0"/>
          <w:numId w:val="3"/>
        </w:numPr>
      </w:pPr>
      <w:r>
        <w:t xml:space="preserve">SET </w:t>
      </w:r>
      <w:r w:rsidRPr="00282B0D">
        <w:t>attempts</w:t>
      </w:r>
      <w:r>
        <w:t xml:space="preserve"> to 0</w:t>
      </w:r>
    </w:p>
    <w:p w14:paraId="75AD3783" w14:textId="373B2F0B" w:rsidR="00282B0D" w:rsidRDefault="00282B0D" w:rsidP="00282B0D">
      <w:pPr>
        <w:pStyle w:val="ListParagraph"/>
        <w:numPr>
          <w:ilvl w:val="0"/>
          <w:numId w:val="3"/>
        </w:numPr>
      </w:pPr>
      <w:r>
        <w:t xml:space="preserve">PROMPT and GET </w:t>
      </w:r>
      <w:r w:rsidRPr="00282B0D">
        <w:t>setPasscode</w:t>
      </w:r>
    </w:p>
    <w:p w14:paraId="5F69BA41" w14:textId="57E0EC41" w:rsidR="00282B0D" w:rsidRDefault="00282B0D" w:rsidP="00282B0D">
      <w:pPr>
        <w:pStyle w:val="ListParagraph"/>
        <w:numPr>
          <w:ilvl w:val="0"/>
          <w:numId w:val="3"/>
        </w:numPr>
      </w:pPr>
      <w:r>
        <w:t xml:space="preserve">PROMPT and GET </w:t>
      </w:r>
      <w:r w:rsidRPr="00282B0D">
        <w:t>number1</w:t>
      </w:r>
      <w:r>
        <w:t xml:space="preserve"> and </w:t>
      </w:r>
      <w:r w:rsidRPr="00282B0D">
        <w:t>number2</w:t>
      </w:r>
    </w:p>
    <w:p w14:paraId="333F6C98" w14:textId="62159526" w:rsidR="00282B0D" w:rsidRDefault="00282B0D" w:rsidP="00282B0D">
      <w:pPr>
        <w:pStyle w:val="ListParagraph"/>
        <w:numPr>
          <w:ilvl w:val="0"/>
          <w:numId w:val="3"/>
        </w:numPr>
      </w:pPr>
      <w:r>
        <w:t>DO</w:t>
      </w:r>
    </w:p>
    <w:p w14:paraId="50FDCA84" w14:textId="3DE09850" w:rsidR="00282B0D" w:rsidRDefault="00282B0D" w:rsidP="00282B0D">
      <w:pPr>
        <w:pStyle w:val="ListParagraph"/>
        <w:numPr>
          <w:ilvl w:val="1"/>
          <w:numId w:val="3"/>
        </w:numPr>
      </w:pPr>
      <w:r>
        <w:t xml:space="preserve">PROMPT and GET </w:t>
      </w:r>
      <w:r w:rsidRPr="00282B0D">
        <w:t>userPasscode</w:t>
      </w:r>
    </w:p>
    <w:p w14:paraId="721AF37B" w14:textId="024D5D5D" w:rsidR="00282B0D" w:rsidRDefault="00282B0D" w:rsidP="00282B0D">
      <w:pPr>
        <w:pStyle w:val="ListParagraph"/>
        <w:numPr>
          <w:ilvl w:val="1"/>
          <w:numId w:val="3"/>
        </w:numPr>
      </w:pPr>
      <w:r>
        <w:t>INCREMENT attempts by 1</w:t>
      </w:r>
    </w:p>
    <w:p w14:paraId="374BD8CA" w14:textId="319E1AAC" w:rsidR="00282B0D" w:rsidRDefault="00282B0D" w:rsidP="00282B0D">
      <w:pPr>
        <w:pStyle w:val="ListParagraph"/>
        <w:numPr>
          <w:ilvl w:val="1"/>
          <w:numId w:val="3"/>
        </w:numPr>
      </w:pPr>
      <w:r>
        <w:t xml:space="preserve">IF </w:t>
      </w:r>
      <w:r w:rsidRPr="00282B0D">
        <w:t>setPasscode</w:t>
      </w:r>
      <w:r>
        <w:t xml:space="preserve"> == </w:t>
      </w:r>
      <w:r w:rsidRPr="00282B0D">
        <w:t>userPasscode</w:t>
      </w:r>
    </w:p>
    <w:p w14:paraId="43E31D9D" w14:textId="12C3CF12" w:rsidR="00282B0D" w:rsidRDefault="00282B0D" w:rsidP="00282B0D">
      <w:pPr>
        <w:pStyle w:val="ListParagraph"/>
        <w:numPr>
          <w:ilvl w:val="2"/>
          <w:numId w:val="3"/>
        </w:numPr>
      </w:pPr>
      <w:r>
        <w:t xml:space="preserve">PRINT </w:t>
      </w:r>
      <w:r w:rsidRPr="00282B0D">
        <w:t>ACCESS GRANTED</w:t>
      </w:r>
      <w:r>
        <w:t>!</w:t>
      </w:r>
    </w:p>
    <w:p w14:paraId="79117551" w14:textId="6E8304FC" w:rsidR="00282B0D" w:rsidRDefault="00282B0D" w:rsidP="00282B0D">
      <w:pPr>
        <w:pStyle w:val="ListParagraph"/>
        <w:numPr>
          <w:ilvl w:val="2"/>
          <w:numId w:val="3"/>
        </w:numPr>
      </w:pPr>
      <w:r>
        <w:t xml:space="preserve">CALCULATE sum, </w:t>
      </w:r>
      <w:r w:rsidRPr="00282B0D">
        <w:t>sum = number1 + number2</w:t>
      </w:r>
    </w:p>
    <w:p w14:paraId="7DD7CFAB" w14:textId="469F225D" w:rsidR="00282B0D" w:rsidRDefault="00282B0D" w:rsidP="00282B0D">
      <w:pPr>
        <w:pStyle w:val="ListParagraph"/>
        <w:numPr>
          <w:ilvl w:val="2"/>
          <w:numId w:val="3"/>
        </w:numPr>
      </w:pPr>
      <w:r>
        <w:t>PRINT sum</w:t>
      </w:r>
    </w:p>
    <w:p w14:paraId="72B7F28D" w14:textId="7E673504" w:rsidR="00105E87" w:rsidRDefault="00105E87" w:rsidP="00282B0D">
      <w:pPr>
        <w:pStyle w:val="ListParagraph"/>
        <w:numPr>
          <w:ilvl w:val="2"/>
          <w:numId w:val="3"/>
        </w:numPr>
      </w:pPr>
      <w:r>
        <w:t>BREAK from loop</w:t>
      </w:r>
    </w:p>
    <w:p w14:paraId="587A3A8C" w14:textId="7C262858" w:rsidR="00282B0D" w:rsidRDefault="00282B0D" w:rsidP="00282B0D">
      <w:pPr>
        <w:pStyle w:val="ListParagraph"/>
        <w:numPr>
          <w:ilvl w:val="1"/>
          <w:numId w:val="3"/>
        </w:numPr>
      </w:pPr>
      <w:r>
        <w:t xml:space="preserve">ELSE IF </w:t>
      </w:r>
      <w:r w:rsidR="00105E87">
        <w:t>attempts == 3</w:t>
      </w:r>
    </w:p>
    <w:p w14:paraId="51C75DAA" w14:textId="1149D99D" w:rsidR="00105E87" w:rsidRDefault="00105E87" w:rsidP="00105E87">
      <w:pPr>
        <w:pStyle w:val="ListParagraph"/>
        <w:numPr>
          <w:ilvl w:val="2"/>
          <w:numId w:val="3"/>
        </w:numPr>
      </w:pPr>
      <w:r>
        <w:t>PRINT ACCESS DENIED</w:t>
      </w:r>
    </w:p>
    <w:p w14:paraId="5874967C" w14:textId="0F2A67DF" w:rsidR="00105E87" w:rsidRDefault="00105E87" w:rsidP="00105E87">
      <w:pPr>
        <w:pStyle w:val="ListParagraph"/>
        <w:numPr>
          <w:ilvl w:val="1"/>
          <w:numId w:val="3"/>
        </w:numPr>
      </w:pPr>
      <w:r>
        <w:t>ELSE</w:t>
      </w:r>
    </w:p>
    <w:p w14:paraId="637948C5" w14:textId="0DA6CC71" w:rsidR="00105E87" w:rsidRDefault="00105E87" w:rsidP="00105E87">
      <w:pPr>
        <w:pStyle w:val="ListParagraph"/>
        <w:numPr>
          <w:ilvl w:val="2"/>
          <w:numId w:val="3"/>
        </w:numPr>
      </w:pPr>
      <w:r>
        <w:t xml:space="preserve">PRINT </w:t>
      </w:r>
      <w:r w:rsidRPr="00105E87">
        <w:t>Wrong password!</w:t>
      </w:r>
      <w:r>
        <w:t xml:space="preserve"> </w:t>
      </w:r>
      <w:r w:rsidRPr="00105E87">
        <w:rPr>
          <w:i/>
          <w:iCs/>
        </w:rPr>
        <w:t>3-attempts</w:t>
      </w:r>
      <w:r>
        <w:t xml:space="preserve"> remaining</w:t>
      </w:r>
    </w:p>
    <w:p w14:paraId="7203B036" w14:textId="6E63F704" w:rsidR="00121DD5" w:rsidRDefault="00121DD5" w:rsidP="00121DD5">
      <w:pPr>
        <w:pStyle w:val="ListParagraph"/>
        <w:numPr>
          <w:ilvl w:val="1"/>
          <w:numId w:val="3"/>
        </w:numPr>
      </w:pPr>
      <w:r>
        <w:t>ENDIF</w:t>
      </w:r>
    </w:p>
    <w:p w14:paraId="6CE4A2CE" w14:textId="3A8A5FF0" w:rsidR="00105E87" w:rsidRDefault="00105E87" w:rsidP="00105E87">
      <w:pPr>
        <w:pStyle w:val="ListParagraph"/>
        <w:numPr>
          <w:ilvl w:val="0"/>
          <w:numId w:val="3"/>
        </w:numPr>
      </w:pPr>
      <w:r>
        <w:t>WHILE attempts &lt; 3</w:t>
      </w:r>
    </w:p>
    <w:p w14:paraId="781C0640" w14:textId="66850D19" w:rsidR="00282B0D" w:rsidRDefault="00282B0D" w:rsidP="00793875">
      <w:r>
        <w:t>STOP</w:t>
      </w:r>
    </w:p>
    <w:p w14:paraId="08787C56" w14:textId="6CCA1D4C" w:rsidR="00EF6918" w:rsidRDefault="00EF6918">
      <w:r>
        <w:br w:type="page"/>
      </w:r>
    </w:p>
    <w:p w14:paraId="068B2BED" w14:textId="1E8678D2" w:rsidR="00EF6918" w:rsidRDefault="00EF6918" w:rsidP="00EF6918">
      <w:pPr>
        <w:pStyle w:val="Heading2"/>
      </w:pPr>
      <w:r>
        <w:lastRenderedPageBreak/>
        <w:t>Flowchart: Passcode Lock</w:t>
      </w:r>
    </w:p>
    <w:p w14:paraId="500BB922" w14:textId="753D0A4F" w:rsidR="00EF6918" w:rsidRDefault="00027EA2" w:rsidP="00027EA2">
      <w:pPr>
        <w:jc w:val="center"/>
      </w:pPr>
      <w:r>
        <w:rPr>
          <w:noProof/>
        </w:rPr>
        <w:drawing>
          <wp:inline distT="0" distB="0" distL="0" distR="0" wp14:anchorId="0F84CE6E" wp14:editId="62614E45">
            <wp:extent cx="2525249" cy="7930167"/>
            <wp:effectExtent l="0" t="0" r="8890" b="0"/>
            <wp:docPr id="7725503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50395"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525249" cy="7930167"/>
                    </a:xfrm>
                    <a:prstGeom prst="rect">
                      <a:avLst/>
                    </a:prstGeom>
                    <a:noFill/>
                    <a:ln>
                      <a:noFill/>
                    </a:ln>
                  </pic:spPr>
                </pic:pic>
              </a:graphicData>
            </a:graphic>
          </wp:inline>
        </w:drawing>
      </w:r>
    </w:p>
    <w:p w14:paraId="1A281ED6" w14:textId="77777777" w:rsidR="00EF6918" w:rsidRDefault="00EF6918" w:rsidP="00793875"/>
    <w:p w14:paraId="1F7E60FD" w14:textId="45FC2F8B" w:rsidR="00105E87" w:rsidRDefault="00105E87" w:rsidP="00105E87">
      <w:pPr>
        <w:pStyle w:val="Heading1"/>
      </w:pPr>
      <w:r>
        <w:t>LE 5.13 Problem Solver Menu</w:t>
      </w:r>
    </w:p>
    <w:p w14:paraId="28C61B0A" w14:textId="5FD9D8CE" w:rsidR="00105E87" w:rsidRDefault="00105E87" w:rsidP="00105E87">
      <w:r>
        <w:t>Create a program that lets the user choose an operation (power problem solver, factorial problem solver, or finding roots for quadratic equations using quadratic formula) from the menu. The program will always go back to the menu and lets the user choose again an operation until the user would like to quit using the app.</w:t>
      </w:r>
    </w:p>
    <w:p w14:paraId="53082A58" w14:textId="77777777" w:rsidR="00105E87" w:rsidRDefault="00105E87" w:rsidP="00105E87">
      <w:r>
        <w:t>Note: For quadratic problems, it still follow the rules below:</w:t>
      </w:r>
    </w:p>
    <w:p w14:paraId="7B4D5864" w14:textId="77777777" w:rsidR="00105E87" w:rsidRDefault="00105E87" w:rsidP="00105E87">
      <w:r>
        <w:t>If both a and b are zero, there is no solution</w:t>
      </w:r>
    </w:p>
    <w:p w14:paraId="61450025" w14:textId="77777777" w:rsidR="00105E87" w:rsidRDefault="00105E87" w:rsidP="00105E87">
      <w:r>
        <w:t>If a is zero, there is only one root (-c/b).</w:t>
      </w:r>
    </w:p>
    <w:p w14:paraId="2F23632F" w14:textId="77777777" w:rsidR="00105E87" w:rsidRDefault="00105E87" w:rsidP="00105E87">
      <w:r>
        <w:t>If the discriminate (b2-4ac) is negative, there are no real roots</w:t>
      </w:r>
    </w:p>
    <w:p w14:paraId="0C328F0C" w14:textId="7BA0D072" w:rsidR="00105E87" w:rsidRDefault="00105E87" w:rsidP="00105E87">
      <w:r>
        <w:t>For all other combinations, there are two roots.</w:t>
      </w:r>
    </w:p>
    <w:p w14:paraId="5F19704A" w14:textId="77777777" w:rsidR="00282B0D" w:rsidRDefault="00282B0D" w:rsidP="00793875"/>
    <w:p w14:paraId="60AD58F4" w14:textId="02E0AA06" w:rsidR="00951250" w:rsidRDefault="00951250" w:rsidP="00951250">
      <w:pPr>
        <w:pStyle w:val="Heading2"/>
      </w:pPr>
      <w:r>
        <w:t>Pseudocode: Problem Solver Menu</w:t>
      </w:r>
    </w:p>
    <w:p w14:paraId="04209F81" w14:textId="20B177FB" w:rsidR="00282B0D" w:rsidRDefault="00105E87" w:rsidP="00793875">
      <w:r>
        <w:t>START</w:t>
      </w:r>
    </w:p>
    <w:p w14:paraId="72416D3B" w14:textId="64850BB1" w:rsidR="00105E87" w:rsidRDefault="006022AB" w:rsidP="006022AB">
      <w:pPr>
        <w:pStyle w:val="ListParagraph"/>
        <w:numPr>
          <w:ilvl w:val="0"/>
          <w:numId w:val="4"/>
        </w:numPr>
      </w:pPr>
      <w:r>
        <w:t>INITIALIZE userInput as char</w:t>
      </w:r>
      <w:r w:rsidR="00027EA2">
        <w:t>acter</w:t>
      </w:r>
    </w:p>
    <w:p w14:paraId="510F4D5D" w14:textId="52475DA6" w:rsidR="006022AB" w:rsidRDefault="006022AB" w:rsidP="006022AB">
      <w:pPr>
        <w:pStyle w:val="ListParagraph"/>
        <w:numPr>
          <w:ilvl w:val="0"/>
          <w:numId w:val="4"/>
        </w:numPr>
      </w:pPr>
      <w:r>
        <w:t>DO</w:t>
      </w:r>
    </w:p>
    <w:p w14:paraId="3F58C580" w14:textId="77331A3B" w:rsidR="006022AB" w:rsidRDefault="006022AB" w:rsidP="006022AB">
      <w:pPr>
        <w:pStyle w:val="ListParagraph"/>
        <w:numPr>
          <w:ilvl w:val="1"/>
          <w:numId w:val="4"/>
        </w:numPr>
      </w:pPr>
      <w:r>
        <w:t>DO</w:t>
      </w:r>
    </w:p>
    <w:p w14:paraId="68CE12AF" w14:textId="56D08971" w:rsidR="006022AB" w:rsidRDefault="006022AB" w:rsidP="006022AB">
      <w:pPr>
        <w:pStyle w:val="ListParagraph"/>
        <w:numPr>
          <w:ilvl w:val="2"/>
          <w:numId w:val="4"/>
        </w:numPr>
      </w:pPr>
      <w:r>
        <w:t xml:space="preserve">PROMPT </w:t>
      </w:r>
      <w:r w:rsidRPr="006022AB">
        <w:t>[p]ower</w:t>
      </w:r>
      <w:r>
        <w:t xml:space="preserve">, </w:t>
      </w:r>
      <w:r w:rsidRPr="006022AB">
        <w:t>[f]actorial</w:t>
      </w:r>
      <w:r>
        <w:t>, [</w:t>
      </w:r>
      <w:r w:rsidRPr="006022AB">
        <w:t>r]oots of quadratic equation</w:t>
      </w:r>
      <w:r>
        <w:t xml:space="preserve">, </w:t>
      </w:r>
      <w:r w:rsidRPr="006022AB">
        <w:t>[q]uit</w:t>
      </w:r>
    </w:p>
    <w:p w14:paraId="39CA3062" w14:textId="5F17A499" w:rsidR="006022AB" w:rsidRDefault="006022AB" w:rsidP="006022AB">
      <w:pPr>
        <w:pStyle w:val="ListParagraph"/>
        <w:numPr>
          <w:ilvl w:val="2"/>
          <w:numId w:val="4"/>
        </w:numPr>
      </w:pPr>
      <w:r>
        <w:t>GET userInput</w:t>
      </w:r>
    </w:p>
    <w:p w14:paraId="3FDCD4D2" w14:textId="42C574D6" w:rsidR="006022AB" w:rsidRDefault="006022AB" w:rsidP="006022AB">
      <w:pPr>
        <w:pStyle w:val="ListParagraph"/>
        <w:numPr>
          <w:ilvl w:val="1"/>
          <w:numId w:val="4"/>
        </w:numPr>
      </w:pPr>
      <w:r>
        <w:t>WHILE userInput is</w:t>
      </w:r>
      <w:r w:rsidR="00411D84">
        <w:t xml:space="preserve"> not</w:t>
      </w:r>
      <w:r>
        <w:t xml:space="preserve"> one of </w:t>
      </w:r>
      <w:r w:rsidR="00A97CCE">
        <w:t>‘</w:t>
      </w:r>
      <w:r>
        <w:t>p</w:t>
      </w:r>
      <w:r w:rsidR="00A97CCE">
        <w:t>’</w:t>
      </w:r>
      <w:r>
        <w:t xml:space="preserve">, </w:t>
      </w:r>
      <w:r w:rsidR="00A97CCE">
        <w:t>‘</w:t>
      </w:r>
      <w:r>
        <w:t>f</w:t>
      </w:r>
      <w:r w:rsidR="00A97CCE">
        <w:t>’</w:t>
      </w:r>
      <w:r>
        <w:t xml:space="preserve">, </w:t>
      </w:r>
      <w:r w:rsidR="00A97CCE">
        <w:t>‘</w:t>
      </w:r>
      <w:r>
        <w:t>r</w:t>
      </w:r>
      <w:r w:rsidR="00A97CCE">
        <w:t>’</w:t>
      </w:r>
      <w:r>
        <w:t xml:space="preserve">, or </w:t>
      </w:r>
      <w:r w:rsidR="00A97CCE">
        <w:t>‘</w:t>
      </w:r>
      <w:r>
        <w:t>q</w:t>
      </w:r>
      <w:r w:rsidR="00A97CCE">
        <w:t>’</w:t>
      </w:r>
    </w:p>
    <w:p w14:paraId="78CDDE37" w14:textId="07322F36" w:rsidR="006022AB" w:rsidRDefault="006022AB" w:rsidP="006022AB">
      <w:pPr>
        <w:pStyle w:val="ListParagraph"/>
        <w:numPr>
          <w:ilvl w:val="1"/>
          <w:numId w:val="4"/>
        </w:numPr>
      </w:pPr>
      <w:r>
        <w:t>INITIALIZE</w:t>
      </w:r>
      <w:r w:rsidRPr="006022AB">
        <w:t xml:space="preserve"> base, power, factorial, solution</w:t>
      </w:r>
      <w:r>
        <w:t xml:space="preserve"> as integer</w:t>
      </w:r>
    </w:p>
    <w:p w14:paraId="4AEB7B20" w14:textId="69148212" w:rsidR="006022AB" w:rsidRDefault="006022AB" w:rsidP="006022AB">
      <w:pPr>
        <w:pStyle w:val="ListParagraph"/>
        <w:numPr>
          <w:ilvl w:val="1"/>
          <w:numId w:val="4"/>
        </w:numPr>
      </w:pPr>
      <w:r>
        <w:t xml:space="preserve">SET </w:t>
      </w:r>
      <w:r w:rsidRPr="006022AB">
        <w:t>solution</w:t>
      </w:r>
      <w:r>
        <w:t xml:space="preserve"> to 1</w:t>
      </w:r>
    </w:p>
    <w:p w14:paraId="647A47EE" w14:textId="5CB8C127" w:rsidR="006022AB" w:rsidRDefault="006022AB" w:rsidP="006022AB">
      <w:pPr>
        <w:pStyle w:val="ListParagraph"/>
        <w:numPr>
          <w:ilvl w:val="1"/>
          <w:numId w:val="4"/>
        </w:numPr>
      </w:pPr>
      <w:r>
        <w:t>SWITCH userInput</w:t>
      </w:r>
    </w:p>
    <w:p w14:paraId="6B825DDE" w14:textId="44C27F6B" w:rsidR="006022AB" w:rsidRDefault="006022AB" w:rsidP="006022AB">
      <w:pPr>
        <w:pStyle w:val="ListParagraph"/>
        <w:numPr>
          <w:ilvl w:val="2"/>
          <w:numId w:val="4"/>
        </w:numPr>
      </w:pPr>
      <w:r>
        <w:t xml:space="preserve">CASE </w:t>
      </w:r>
      <w:r w:rsidR="00A97CCE">
        <w:t>‘</w:t>
      </w:r>
      <w:r w:rsidR="00121DD5">
        <w:t>p</w:t>
      </w:r>
      <w:r w:rsidR="00A97CCE">
        <w:t>’</w:t>
      </w:r>
    </w:p>
    <w:p w14:paraId="3F263471" w14:textId="11CEF829" w:rsidR="006022AB" w:rsidRDefault="00121DD5" w:rsidP="00121DD5">
      <w:pPr>
        <w:pStyle w:val="ListParagraph"/>
        <w:numPr>
          <w:ilvl w:val="3"/>
          <w:numId w:val="4"/>
        </w:numPr>
      </w:pPr>
      <w:r>
        <w:t>PROMPT and GET base and power</w:t>
      </w:r>
    </w:p>
    <w:p w14:paraId="101A617A" w14:textId="384C7614" w:rsidR="00121DD5" w:rsidRDefault="00121DD5" w:rsidP="00121DD5">
      <w:pPr>
        <w:pStyle w:val="ListParagraph"/>
        <w:numPr>
          <w:ilvl w:val="3"/>
          <w:numId w:val="4"/>
        </w:numPr>
      </w:pPr>
      <w:r>
        <w:t>CALCULATE solution, solution = base^power</w:t>
      </w:r>
    </w:p>
    <w:p w14:paraId="79E1E77B" w14:textId="286568B7" w:rsidR="00121DD5" w:rsidRDefault="00121DD5" w:rsidP="00121DD5">
      <w:pPr>
        <w:pStyle w:val="ListParagraph"/>
        <w:numPr>
          <w:ilvl w:val="3"/>
          <w:numId w:val="4"/>
        </w:numPr>
      </w:pPr>
      <w:r>
        <w:t>PRINT solution</w:t>
      </w:r>
    </w:p>
    <w:p w14:paraId="1FB35AE7" w14:textId="53E3BFBC" w:rsidR="00121DD5" w:rsidRDefault="00121DD5" w:rsidP="00121DD5">
      <w:pPr>
        <w:pStyle w:val="ListParagraph"/>
        <w:numPr>
          <w:ilvl w:val="3"/>
          <w:numId w:val="4"/>
        </w:numPr>
      </w:pPr>
      <w:r>
        <w:t>BREAK from case</w:t>
      </w:r>
    </w:p>
    <w:p w14:paraId="1690E8C6" w14:textId="7CD298B8" w:rsidR="00121DD5" w:rsidRDefault="00121DD5" w:rsidP="00121DD5">
      <w:pPr>
        <w:pStyle w:val="ListParagraph"/>
        <w:numPr>
          <w:ilvl w:val="2"/>
          <w:numId w:val="4"/>
        </w:numPr>
      </w:pPr>
      <w:r>
        <w:t xml:space="preserve">CASE </w:t>
      </w:r>
      <w:r w:rsidR="00A97CCE">
        <w:t>‘</w:t>
      </w:r>
      <w:r>
        <w:t>f</w:t>
      </w:r>
      <w:r w:rsidR="00A97CCE">
        <w:t>’</w:t>
      </w:r>
    </w:p>
    <w:p w14:paraId="477902C8" w14:textId="6D86B3E1" w:rsidR="00121DD5" w:rsidRDefault="00121DD5" w:rsidP="00121DD5">
      <w:pPr>
        <w:pStyle w:val="ListParagraph"/>
        <w:numPr>
          <w:ilvl w:val="3"/>
          <w:numId w:val="4"/>
        </w:numPr>
      </w:pPr>
      <w:r>
        <w:t>PROMPT and GET factorial</w:t>
      </w:r>
    </w:p>
    <w:p w14:paraId="20967852" w14:textId="47C0B43B" w:rsidR="00121DD5" w:rsidRDefault="00121DD5" w:rsidP="00121DD5">
      <w:pPr>
        <w:pStyle w:val="ListParagraph"/>
        <w:numPr>
          <w:ilvl w:val="3"/>
          <w:numId w:val="4"/>
        </w:numPr>
      </w:pPr>
      <w:r>
        <w:t>INITIALIZE and SET i to 1</w:t>
      </w:r>
    </w:p>
    <w:p w14:paraId="5D496413" w14:textId="579B8B9F" w:rsidR="00121DD5" w:rsidRDefault="00121DD5" w:rsidP="00F4124B">
      <w:pPr>
        <w:pStyle w:val="ListParagraph"/>
        <w:numPr>
          <w:ilvl w:val="3"/>
          <w:numId w:val="4"/>
        </w:numPr>
      </w:pPr>
      <w:r>
        <w:t xml:space="preserve">FOR </w:t>
      </w:r>
      <w:r w:rsidR="00F4124B">
        <w:t>(</w:t>
      </w:r>
      <w:r w:rsidR="00F4124B" w:rsidRPr="00F4124B">
        <w:t>int i = 1; i &lt;= factorial; i++</w:t>
      </w:r>
      <w:r w:rsidR="00F4124B">
        <w:t>)</w:t>
      </w:r>
    </w:p>
    <w:p w14:paraId="740EC056" w14:textId="3F4BFCA3" w:rsidR="00F4124B" w:rsidRDefault="00F4124B" w:rsidP="00F4124B">
      <w:pPr>
        <w:pStyle w:val="ListParagraph"/>
        <w:numPr>
          <w:ilvl w:val="4"/>
          <w:numId w:val="4"/>
        </w:numPr>
      </w:pPr>
      <w:r>
        <w:t>MULTIPLY i to solution</w:t>
      </w:r>
    </w:p>
    <w:p w14:paraId="16C0D8B9" w14:textId="4CD7A62E" w:rsidR="00F4124B" w:rsidRDefault="00F4124B" w:rsidP="00F4124B">
      <w:pPr>
        <w:pStyle w:val="ListParagraph"/>
        <w:numPr>
          <w:ilvl w:val="3"/>
          <w:numId w:val="4"/>
        </w:numPr>
      </w:pPr>
      <w:r>
        <w:t>ENDFOR</w:t>
      </w:r>
    </w:p>
    <w:p w14:paraId="1B825BFA" w14:textId="05944609" w:rsidR="006E3B8D" w:rsidRDefault="006E3B8D" w:rsidP="00F4124B">
      <w:pPr>
        <w:pStyle w:val="ListParagraph"/>
        <w:numPr>
          <w:ilvl w:val="3"/>
          <w:numId w:val="4"/>
        </w:numPr>
      </w:pPr>
      <w:r>
        <w:t>PRINT solution</w:t>
      </w:r>
    </w:p>
    <w:p w14:paraId="4718EF99" w14:textId="2A858698" w:rsidR="00F4124B" w:rsidRDefault="00F4124B" w:rsidP="00F4124B">
      <w:pPr>
        <w:pStyle w:val="ListParagraph"/>
        <w:numPr>
          <w:ilvl w:val="3"/>
          <w:numId w:val="4"/>
        </w:numPr>
      </w:pPr>
      <w:r>
        <w:t>BREAK from case</w:t>
      </w:r>
    </w:p>
    <w:p w14:paraId="31ECE126" w14:textId="7C499BF1" w:rsidR="00F4124B" w:rsidRDefault="00F4124B" w:rsidP="00F4124B">
      <w:pPr>
        <w:pStyle w:val="ListParagraph"/>
        <w:numPr>
          <w:ilvl w:val="2"/>
          <w:numId w:val="4"/>
        </w:numPr>
      </w:pPr>
      <w:r>
        <w:t xml:space="preserve">CASE </w:t>
      </w:r>
      <w:r w:rsidR="00A97CCE">
        <w:t>‘</w:t>
      </w:r>
      <w:r>
        <w:t>r</w:t>
      </w:r>
      <w:r w:rsidR="00A97CCE">
        <w:t>’</w:t>
      </w:r>
    </w:p>
    <w:p w14:paraId="0C1A4CC0" w14:textId="10885BA3" w:rsidR="004D365E" w:rsidRDefault="004D365E" w:rsidP="00951250">
      <w:pPr>
        <w:pStyle w:val="ListParagraph"/>
        <w:numPr>
          <w:ilvl w:val="3"/>
          <w:numId w:val="4"/>
        </w:numPr>
      </w:pPr>
      <w:r>
        <w:t>quadraticSolver()</w:t>
      </w:r>
    </w:p>
    <w:p w14:paraId="61FDCFA6" w14:textId="40154C3B" w:rsidR="00951250" w:rsidRDefault="00951250" w:rsidP="00951250">
      <w:pPr>
        <w:pStyle w:val="ListParagraph"/>
        <w:numPr>
          <w:ilvl w:val="3"/>
          <w:numId w:val="4"/>
        </w:numPr>
      </w:pPr>
      <w:r>
        <w:t>BREAK from case</w:t>
      </w:r>
    </w:p>
    <w:p w14:paraId="4366889F" w14:textId="545B1ECF" w:rsidR="00951250" w:rsidRDefault="00951250" w:rsidP="00951250">
      <w:pPr>
        <w:pStyle w:val="ListParagraph"/>
        <w:numPr>
          <w:ilvl w:val="1"/>
          <w:numId w:val="4"/>
        </w:numPr>
      </w:pPr>
      <w:r>
        <w:t>ENDCASE</w:t>
      </w:r>
    </w:p>
    <w:p w14:paraId="029FD3F4" w14:textId="3CBBB99B" w:rsidR="00105E87" w:rsidRDefault="00951250" w:rsidP="00793875">
      <w:pPr>
        <w:pStyle w:val="ListParagraph"/>
        <w:numPr>
          <w:ilvl w:val="0"/>
          <w:numId w:val="4"/>
        </w:numPr>
      </w:pPr>
      <w:r>
        <w:t xml:space="preserve">WHILE </w:t>
      </w:r>
      <w:r w:rsidRPr="00951250">
        <w:t>userInput</w:t>
      </w:r>
      <w:r>
        <w:t xml:space="preserve"> is not </w:t>
      </w:r>
      <w:r w:rsidR="00A97CCE">
        <w:t>‘</w:t>
      </w:r>
      <w:r>
        <w:t>q</w:t>
      </w:r>
      <w:r w:rsidR="00A97CCE">
        <w:t>’</w:t>
      </w:r>
    </w:p>
    <w:p w14:paraId="33CFCE60" w14:textId="462D02D4" w:rsidR="00105E87" w:rsidRDefault="00105E87" w:rsidP="00793875">
      <w:r>
        <w:t>STOP</w:t>
      </w:r>
    </w:p>
    <w:p w14:paraId="1EF5AEB3" w14:textId="5A3035AF" w:rsidR="00027EA2" w:rsidRDefault="00027EA2"/>
    <w:p w14:paraId="38EFC31A" w14:textId="497792BE" w:rsidR="004D365E" w:rsidRDefault="004D365E">
      <w:r>
        <w:t>quadraticSolver()</w:t>
      </w:r>
    </w:p>
    <w:p w14:paraId="19AA74DE" w14:textId="77777777" w:rsidR="004D365E" w:rsidRDefault="004D365E" w:rsidP="004D365E">
      <w:pPr>
        <w:pStyle w:val="ListParagraph"/>
        <w:numPr>
          <w:ilvl w:val="0"/>
          <w:numId w:val="5"/>
        </w:numPr>
      </w:pPr>
      <w:r>
        <w:t xml:space="preserve">INITIALIZE </w:t>
      </w:r>
      <w:r w:rsidRPr="0074107F">
        <w:t>, b, c, discriminant, x1, x2</w:t>
      </w:r>
      <w:r>
        <w:t xml:space="preserve"> as float</w:t>
      </w:r>
    </w:p>
    <w:p w14:paraId="3B52275D" w14:textId="77777777" w:rsidR="004D365E" w:rsidRDefault="004D365E" w:rsidP="004D365E">
      <w:pPr>
        <w:pStyle w:val="ListParagraph"/>
        <w:numPr>
          <w:ilvl w:val="0"/>
          <w:numId w:val="5"/>
        </w:numPr>
      </w:pPr>
      <w:r>
        <w:t>PROMPT and GET a, b, and c</w:t>
      </w:r>
    </w:p>
    <w:p w14:paraId="59BD0166" w14:textId="77777777" w:rsidR="004D365E" w:rsidRDefault="004D365E" w:rsidP="004D365E">
      <w:pPr>
        <w:pStyle w:val="ListParagraph"/>
        <w:numPr>
          <w:ilvl w:val="0"/>
          <w:numId w:val="5"/>
        </w:numPr>
      </w:pPr>
      <w:r>
        <w:t>CALCULATE discriminant, discriminant = b^2 - 4*a*c</w:t>
      </w:r>
    </w:p>
    <w:p w14:paraId="42EB89B6" w14:textId="77777777" w:rsidR="004D365E" w:rsidRDefault="004D365E" w:rsidP="004D365E">
      <w:pPr>
        <w:pStyle w:val="ListParagraph"/>
        <w:numPr>
          <w:ilvl w:val="0"/>
          <w:numId w:val="5"/>
        </w:numPr>
      </w:pPr>
      <w:r>
        <w:t>IF a == b and b == 0</w:t>
      </w:r>
    </w:p>
    <w:p w14:paraId="610ED4EB" w14:textId="77777777" w:rsidR="004D365E" w:rsidRDefault="004D365E" w:rsidP="004D365E">
      <w:pPr>
        <w:pStyle w:val="ListParagraph"/>
        <w:numPr>
          <w:ilvl w:val="1"/>
          <w:numId w:val="5"/>
        </w:numPr>
      </w:pPr>
      <w:r>
        <w:t xml:space="preserve">PRINT </w:t>
      </w:r>
      <w:r w:rsidRPr="0074107F">
        <w:t>No solutions found.</w:t>
      </w:r>
    </w:p>
    <w:p w14:paraId="110B385B" w14:textId="77777777" w:rsidR="004D365E" w:rsidRDefault="004D365E" w:rsidP="004D365E">
      <w:pPr>
        <w:pStyle w:val="ListParagraph"/>
        <w:numPr>
          <w:ilvl w:val="0"/>
          <w:numId w:val="5"/>
        </w:numPr>
      </w:pPr>
      <w:r>
        <w:t>ELSE IF a == 0</w:t>
      </w:r>
    </w:p>
    <w:p w14:paraId="767DADA2" w14:textId="77777777" w:rsidR="004D365E" w:rsidRDefault="004D365E" w:rsidP="004D365E">
      <w:pPr>
        <w:pStyle w:val="ListParagraph"/>
        <w:numPr>
          <w:ilvl w:val="1"/>
          <w:numId w:val="5"/>
        </w:numPr>
      </w:pPr>
      <w:r>
        <w:t>CALCULATE x1, x1 = -1*c/b</w:t>
      </w:r>
    </w:p>
    <w:p w14:paraId="4E7B10FE" w14:textId="77777777" w:rsidR="004D365E" w:rsidRDefault="004D365E" w:rsidP="004D365E">
      <w:pPr>
        <w:pStyle w:val="ListParagraph"/>
        <w:numPr>
          <w:ilvl w:val="1"/>
          <w:numId w:val="5"/>
        </w:numPr>
      </w:pPr>
      <w:r>
        <w:t>PRINT x1</w:t>
      </w:r>
    </w:p>
    <w:p w14:paraId="6247C4E6" w14:textId="77777777" w:rsidR="004D365E" w:rsidRDefault="004D365E" w:rsidP="004D365E">
      <w:pPr>
        <w:pStyle w:val="ListParagraph"/>
        <w:numPr>
          <w:ilvl w:val="0"/>
          <w:numId w:val="5"/>
        </w:numPr>
      </w:pPr>
      <w:r>
        <w:t xml:space="preserve">ELSE IF </w:t>
      </w:r>
      <w:r w:rsidRPr="0074107F">
        <w:t>discriminant &lt; 0</w:t>
      </w:r>
    </w:p>
    <w:p w14:paraId="7659A995" w14:textId="77777777" w:rsidR="004D365E" w:rsidRDefault="004D365E" w:rsidP="004D365E">
      <w:pPr>
        <w:pStyle w:val="ListParagraph"/>
        <w:numPr>
          <w:ilvl w:val="1"/>
          <w:numId w:val="5"/>
        </w:numPr>
      </w:pPr>
      <w:r>
        <w:t xml:space="preserve">PRINT </w:t>
      </w:r>
      <w:r w:rsidRPr="0074107F">
        <w:t>No real-numbered solutions found.</w:t>
      </w:r>
    </w:p>
    <w:p w14:paraId="68CBA6E6" w14:textId="77777777" w:rsidR="004D365E" w:rsidRDefault="004D365E" w:rsidP="004D365E">
      <w:pPr>
        <w:pStyle w:val="ListParagraph"/>
        <w:numPr>
          <w:ilvl w:val="0"/>
          <w:numId w:val="5"/>
        </w:numPr>
      </w:pPr>
      <w:r>
        <w:t>ELSE</w:t>
      </w:r>
    </w:p>
    <w:p w14:paraId="67CEA370" w14:textId="77777777" w:rsidR="004D365E" w:rsidRDefault="004D365E" w:rsidP="004D365E">
      <w:pPr>
        <w:pStyle w:val="ListParagraph"/>
        <w:numPr>
          <w:ilvl w:val="1"/>
          <w:numId w:val="5"/>
        </w:numPr>
      </w:pPr>
      <w:r>
        <w:t xml:space="preserve">CALCULATE x1, </w:t>
      </w:r>
      <w:r w:rsidRPr="0074107F">
        <w:t>x1 = (-1 * b + sqrt(discriminant)) / (2 * a)</w:t>
      </w:r>
    </w:p>
    <w:p w14:paraId="7D60F060" w14:textId="77777777" w:rsidR="004D365E" w:rsidRDefault="004D365E" w:rsidP="004D365E">
      <w:pPr>
        <w:pStyle w:val="ListParagraph"/>
        <w:numPr>
          <w:ilvl w:val="1"/>
          <w:numId w:val="5"/>
        </w:numPr>
      </w:pPr>
      <w:r>
        <w:t xml:space="preserve">CALCULATE x2, </w:t>
      </w:r>
      <w:r w:rsidRPr="0074107F">
        <w:t>x2 = (-1 * b - sqrt(discriminant)) / (2 * a);</w:t>
      </w:r>
    </w:p>
    <w:p w14:paraId="0AF29A46" w14:textId="77777777" w:rsidR="004D365E" w:rsidRDefault="004D365E" w:rsidP="004D365E">
      <w:pPr>
        <w:pStyle w:val="ListParagraph"/>
        <w:numPr>
          <w:ilvl w:val="1"/>
          <w:numId w:val="5"/>
        </w:numPr>
      </w:pPr>
      <w:r>
        <w:t>IF x1 == x2</w:t>
      </w:r>
    </w:p>
    <w:p w14:paraId="18152B9A" w14:textId="77777777" w:rsidR="004D365E" w:rsidRDefault="004D365E" w:rsidP="004D365E">
      <w:pPr>
        <w:pStyle w:val="ListParagraph"/>
        <w:numPr>
          <w:ilvl w:val="2"/>
          <w:numId w:val="5"/>
        </w:numPr>
      </w:pPr>
      <w:r>
        <w:t>PRINT x1</w:t>
      </w:r>
    </w:p>
    <w:p w14:paraId="7F3660F3" w14:textId="77777777" w:rsidR="004D365E" w:rsidRDefault="004D365E" w:rsidP="004D365E">
      <w:pPr>
        <w:pStyle w:val="ListParagraph"/>
        <w:numPr>
          <w:ilvl w:val="1"/>
          <w:numId w:val="5"/>
        </w:numPr>
      </w:pPr>
      <w:r>
        <w:t>ELSE</w:t>
      </w:r>
    </w:p>
    <w:p w14:paraId="64323858" w14:textId="77777777" w:rsidR="004D365E" w:rsidRDefault="004D365E" w:rsidP="004D365E">
      <w:pPr>
        <w:pStyle w:val="ListParagraph"/>
        <w:numPr>
          <w:ilvl w:val="2"/>
          <w:numId w:val="5"/>
        </w:numPr>
      </w:pPr>
      <w:r>
        <w:t>PRINT x1, x2</w:t>
      </w:r>
    </w:p>
    <w:p w14:paraId="75A881B9" w14:textId="77777777" w:rsidR="004D365E" w:rsidRDefault="004D365E" w:rsidP="004D365E">
      <w:pPr>
        <w:pStyle w:val="ListParagraph"/>
        <w:numPr>
          <w:ilvl w:val="1"/>
          <w:numId w:val="5"/>
        </w:numPr>
      </w:pPr>
      <w:r>
        <w:t>ENDIF</w:t>
      </w:r>
    </w:p>
    <w:p w14:paraId="5C859CC7" w14:textId="77777777" w:rsidR="004D365E" w:rsidRDefault="004D365E" w:rsidP="004D365E">
      <w:pPr>
        <w:pStyle w:val="ListParagraph"/>
        <w:numPr>
          <w:ilvl w:val="0"/>
          <w:numId w:val="5"/>
        </w:numPr>
      </w:pPr>
      <w:r>
        <w:t>ENDIF</w:t>
      </w:r>
    </w:p>
    <w:p w14:paraId="015E4C87" w14:textId="3C9FB39E" w:rsidR="004D365E" w:rsidRDefault="004D365E">
      <w:r>
        <w:t>RETURN</w:t>
      </w:r>
    </w:p>
    <w:p w14:paraId="1DBEC2B9" w14:textId="7C1F7015" w:rsidR="00802A73" w:rsidRDefault="00802A73">
      <w:r>
        <w:br w:type="page"/>
      </w:r>
    </w:p>
    <w:p w14:paraId="0813C430" w14:textId="1BF4F36A" w:rsidR="00105E87" w:rsidRDefault="00027EA2" w:rsidP="00027EA2">
      <w:pPr>
        <w:pStyle w:val="Heading2"/>
      </w:pPr>
      <w:r>
        <w:lastRenderedPageBreak/>
        <w:t>Flowchart: Problem Solver Menu</w:t>
      </w:r>
    </w:p>
    <w:p w14:paraId="5CBAC47E" w14:textId="03DF2835" w:rsidR="00105E87" w:rsidRDefault="004D365E" w:rsidP="004D365E">
      <w:pPr>
        <w:jc w:val="center"/>
      </w:pPr>
      <w:r>
        <w:rPr>
          <w:noProof/>
        </w:rPr>
        <w:drawing>
          <wp:inline distT="0" distB="0" distL="0" distR="0" wp14:anchorId="0C8C2F48" wp14:editId="384E1432">
            <wp:extent cx="6977672" cy="7955280"/>
            <wp:effectExtent l="0" t="0" r="0" b="0"/>
            <wp:docPr id="3006678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667835"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977672" cy="7955280"/>
                    </a:xfrm>
                    <a:prstGeom prst="rect">
                      <a:avLst/>
                    </a:prstGeom>
                    <a:noFill/>
                  </pic:spPr>
                </pic:pic>
              </a:graphicData>
            </a:graphic>
          </wp:inline>
        </w:drawing>
      </w:r>
    </w:p>
    <w:p w14:paraId="314E2835" w14:textId="504F9ED6" w:rsidR="004D365E" w:rsidRDefault="004D365E" w:rsidP="004D365E">
      <w:pPr>
        <w:jc w:val="center"/>
      </w:pPr>
      <w:r>
        <w:rPr>
          <w:noProof/>
        </w:rPr>
        <w:lastRenderedPageBreak/>
        <w:drawing>
          <wp:inline distT="0" distB="0" distL="0" distR="0" wp14:anchorId="25327F43" wp14:editId="5F52E58D">
            <wp:extent cx="6000065" cy="7955279"/>
            <wp:effectExtent l="0" t="0" r="1270" b="8255"/>
            <wp:docPr id="263806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06575"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000065" cy="7955279"/>
                    </a:xfrm>
                    <a:prstGeom prst="rect">
                      <a:avLst/>
                    </a:prstGeom>
                    <a:noFill/>
                  </pic:spPr>
                </pic:pic>
              </a:graphicData>
            </a:graphic>
          </wp:inline>
        </w:drawing>
      </w:r>
    </w:p>
    <w:sectPr w:rsidR="004D365E" w:rsidSect="00465575">
      <w:headerReference w:type="default" r:id="rId11"/>
      <w:footerReference w:type="default" r:id="rId12"/>
      <w:pgSz w:w="12240" w:h="15840"/>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A282C" w14:textId="77777777" w:rsidR="00957743" w:rsidRDefault="00957743" w:rsidP="00ED067C">
      <w:r>
        <w:separator/>
      </w:r>
    </w:p>
  </w:endnote>
  <w:endnote w:type="continuationSeparator" w:id="0">
    <w:p w14:paraId="217983F6" w14:textId="77777777" w:rsidR="00957743" w:rsidRDefault="00957743" w:rsidP="00ED0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tkinson Hyperlegible">
    <w:panose1 w:val="00000000000000000000"/>
    <w:charset w:val="00"/>
    <w:family w:val="modern"/>
    <w:notTrueType/>
    <w:pitch w:val="variable"/>
    <w:sig w:usb0="00000027" w:usb1="00000000" w:usb2="00000000" w:usb3="00000000" w:csb0="0000008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B8C76" w14:textId="77777777" w:rsidR="00A45540" w:rsidRPr="00A45540" w:rsidRDefault="00CE0175" w:rsidP="00ED067C">
    <w:pPr>
      <w:pStyle w:val="Footer"/>
    </w:pPr>
    <w:r>
      <w:rPr>
        <w:noProof/>
      </w:rPr>
      <w:drawing>
        <wp:anchor distT="0" distB="0" distL="114300" distR="114300" simplePos="0" relativeHeight="251659264" behindDoc="0" locked="1" layoutInCell="1" allowOverlap="1" wp14:anchorId="716E6AA2" wp14:editId="33FDB1C1">
          <wp:simplePos x="0" y="0"/>
          <wp:positionH relativeFrom="column">
            <wp:posOffset>1900555</wp:posOffset>
          </wp:positionH>
          <wp:positionV relativeFrom="page">
            <wp:posOffset>9217025</wp:posOffset>
          </wp:positionV>
          <wp:extent cx="2148840" cy="384048"/>
          <wp:effectExtent l="0" t="0" r="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148840" cy="384048"/>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947EA" w14:textId="77777777" w:rsidR="00957743" w:rsidRDefault="00957743" w:rsidP="00ED067C">
      <w:r>
        <w:separator/>
      </w:r>
    </w:p>
  </w:footnote>
  <w:footnote w:type="continuationSeparator" w:id="0">
    <w:p w14:paraId="1EE3AEAC" w14:textId="77777777" w:rsidR="00957743" w:rsidRDefault="00957743" w:rsidP="00ED0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16" w:type="pct"/>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5"/>
      <w:gridCol w:w="5388"/>
    </w:tblGrid>
    <w:tr w:rsidR="00465575" w14:paraId="3BBFF57A" w14:textId="77777777" w:rsidTr="00465575">
      <w:tc>
        <w:tcPr>
          <w:tcW w:w="2654" w:type="pct"/>
        </w:tcPr>
        <w:p w14:paraId="0855A92E" w14:textId="77777777" w:rsidR="00465575" w:rsidRDefault="00465575" w:rsidP="00ED067C">
          <w:pPr>
            <w:pStyle w:val="Header"/>
          </w:pPr>
          <w:r>
            <w:rPr>
              <w:noProof/>
            </w:rPr>
            <w:drawing>
              <wp:inline distT="0" distB="0" distL="0" distR="0" wp14:anchorId="7F23702E" wp14:editId="0D9392AB">
                <wp:extent cx="3118199" cy="5760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18199" cy="576000"/>
                        </a:xfrm>
                        <a:prstGeom prst="rect">
                          <a:avLst/>
                        </a:prstGeom>
                        <a:noFill/>
                        <a:ln>
                          <a:noFill/>
                        </a:ln>
                      </pic:spPr>
                    </pic:pic>
                  </a:graphicData>
                </a:graphic>
              </wp:inline>
            </w:drawing>
          </w:r>
        </w:p>
      </w:tc>
      <w:tc>
        <w:tcPr>
          <w:tcW w:w="2346" w:type="pct"/>
          <w:vAlign w:val="center"/>
        </w:tcPr>
        <w:p w14:paraId="59480A4C" w14:textId="77777777" w:rsidR="00465575" w:rsidRPr="00465575" w:rsidRDefault="00465575" w:rsidP="00ED067C">
          <w:pPr>
            <w:pStyle w:val="Header"/>
            <w:rPr>
              <w:sz w:val="20"/>
              <w:szCs w:val="20"/>
            </w:rPr>
          </w:pPr>
          <w:r w:rsidRPr="00465575">
            <w:t>CPE 1102L: Programming Logic and Design | Algorithm Exercises</w:t>
          </w:r>
        </w:p>
      </w:tc>
    </w:tr>
  </w:tbl>
  <w:p w14:paraId="4E392A6D" w14:textId="77777777" w:rsidR="00465575" w:rsidRDefault="00465575" w:rsidP="00ED06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3F7"/>
    <w:multiLevelType w:val="hybridMultilevel"/>
    <w:tmpl w:val="B30ED7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55F450F"/>
    <w:multiLevelType w:val="hybridMultilevel"/>
    <w:tmpl w:val="324AC77A"/>
    <w:lvl w:ilvl="0" w:tplc="FFFFFFFF">
      <w:start w:val="1"/>
      <w:numFmt w:val="decimal"/>
      <w:lvlText w:val="%1."/>
      <w:lvlJc w:val="left"/>
      <w:pPr>
        <w:ind w:left="600" w:hanging="300"/>
      </w:pPr>
      <w:rPr>
        <w:rFonts w:hint="default"/>
      </w:rPr>
    </w:lvl>
    <w:lvl w:ilvl="1" w:tplc="FFFFFFFF">
      <w:start w:val="1"/>
      <w:numFmt w:val="decimal"/>
      <w:lvlText w:val="%2."/>
      <w:lvlJc w:val="left"/>
      <w:pPr>
        <w:ind w:left="960" w:hanging="360"/>
      </w:pPr>
      <w:rPr>
        <w:rFonts w:hint="default"/>
      </w:rPr>
    </w:lvl>
    <w:lvl w:ilvl="2" w:tplc="FFFFFFFF">
      <w:start w:val="1"/>
      <w:numFmt w:val="decimal"/>
      <w:lvlText w:val="%3."/>
      <w:lvlJc w:val="left"/>
      <w:pPr>
        <w:ind w:left="1200" w:hanging="300"/>
      </w:pPr>
      <w:rPr>
        <w:rFonts w:hint="default"/>
      </w:rPr>
    </w:lvl>
    <w:lvl w:ilvl="3" w:tplc="E4B448F2">
      <w:start w:val="1"/>
      <w:numFmt w:val="decimal"/>
      <w:lvlText w:val="%4."/>
      <w:lvlJc w:val="left"/>
      <w:pPr>
        <w:ind w:left="1500" w:hanging="300"/>
      </w:pPr>
      <w:rPr>
        <w:rFonts w:hint="default"/>
      </w:rPr>
    </w:lvl>
    <w:lvl w:ilvl="4" w:tplc="C9067974">
      <w:start w:val="1"/>
      <w:numFmt w:val="decimal"/>
      <w:lvlText w:val="%5."/>
      <w:lvlJc w:val="left"/>
      <w:pPr>
        <w:ind w:left="1800" w:hanging="300"/>
      </w:pPr>
      <w:rPr>
        <w:rFonts w:hint="default"/>
      </w:rPr>
    </w:lvl>
    <w:lvl w:ilvl="5" w:tplc="AF062300">
      <w:start w:val="1"/>
      <w:numFmt w:val="decimal"/>
      <w:lvlText w:val="%6."/>
      <w:lvlJc w:val="left"/>
      <w:pPr>
        <w:ind w:left="2100" w:hanging="300"/>
      </w:pPr>
      <w:rPr>
        <w:rFonts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2A1EC9"/>
    <w:multiLevelType w:val="hybridMultilevel"/>
    <w:tmpl w:val="50600DC2"/>
    <w:lvl w:ilvl="0" w:tplc="FFFFFFFF">
      <w:start w:val="1"/>
      <w:numFmt w:val="decimal"/>
      <w:lvlText w:val="%1."/>
      <w:lvlJc w:val="left"/>
      <w:pPr>
        <w:ind w:left="600" w:hanging="300"/>
      </w:pPr>
      <w:rPr>
        <w:rFonts w:hint="default"/>
      </w:rPr>
    </w:lvl>
    <w:lvl w:ilvl="1" w:tplc="FFFFFFFF">
      <w:start w:val="1"/>
      <w:numFmt w:val="decimal"/>
      <w:lvlText w:val="%2."/>
      <w:lvlJc w:val="left"/>
      <w:pPr>
        <w:ind w:left="960" w:hanging="360"/>
      </w:pPr>
      <w:rPr>
        <w:rFonts w:hint="default"/>
      </w:rPr>
    </w:lvl>
    <w:lvl w:ilvl="2" w:tplc="FFFFFFFF">
      <w:start w:val="1"/>
      <w:numFmt w:val="decimal"/>
      <w:lvlText w:val="%3."/>
      <w:lvlJc w:val="left"/>
      <w:pPr>
        <w:ind w:left="1200" w:hanging="30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6DA5F26"/>
    <w:multiLevelType w:val="hybridMultilevel"/>
    <w:tmpl w:val="50600DC2"/>
    <w:lvl w:ilvl="0" w:tplc="EF8A1E7A">
      <w:start w:val="1"/>
      <w:numFmt w:val="decimal"/>
      <w:lvlText w:val="%1."/>
      <w:lvlJc w:val="left"/>
      <w:pPr>
        <w:ind w:left="600" w:hanging="300"/>
      </w:pPr>
      <w:rPr>
        <w:rFonts w:hint="default"/>
      </w:rPr>
    </w:lvl>
    <w:lvl w:ilvl="1" w:tplc="EF8A1E7A">
      <w:start w:val="1"/>
      <w:numFmt w:val="decimal"/>
      <w:lvlText w:val="%2."/>
      <w:lvlJc w:val="left"/>
      <w:pPr>
        <w:ind w:left="960" w:hanging="360"/>
      </w:pPr>
      <w:rPr>
        <w:rFonts w:hint="default"/>
      </w:rPr>
    </w:lvl>
    <w:lvl w:ilvl="2" w:tplc="EE2007EE">
      <w:start w:val="1"/>
      <w:numFmt w:val="decimal"/>
      <w:lvlText w:val="%3."/>
      <w:lvlJc w:val="left"/>
      <w:pPr>
        <w:ind w:left="1200" w:hanging="30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0764E8"/>
    <w:multiLevelType w:val="hybridMultilevel"/>
    <w:tmpl w:val="324AC77A"/>
    <w:lvl w:ilvl="0" w:tplc="FFFFFFFF">
      <w:start w:val="1"/>
      <w:numFmt w:val="decimal"/>
      <w:lvlText w:val="%1."/>
      <w:lvlJc w:val="left"/>
      <w:pPr>
        <w:ind w:left="600" w:hanging="300"/>
      </w:pPr>
      <w:rPr>
        <w:rFonts w:hint="default"/>
      </w:rPr>
    </w:lvl>
    <w:lvl w:ilvl="1" w:tplc="FFFFFFFF">
      <w:start w:val="1"/>
      <w:numFmt w:val="decimal"/>
      <w:lvlText w:val="%2."/>
      <w:lvlJc w:val="left"/>
      <w:pPr>
        <w:ind w:left="960" w:hanging="360"/>
      </w:pPr>
      <w:rPr>
        <w:rFonts w:hint="default"/>
      </w:rPr>
    </w:lvl>
    <w:lvl w:ilvl="2" w:tplc="FFFFFFFF">
      <w:start w:val="1"/>
      <w:numFmt w:val="decimal"/>
      <w:lvlText w:val="%3."/>
      <w:lvlJc w:val="left"/>
      <w:pPr>
        <w:ind w:left="1200" w:hanging="300"/>
      </w:pPr>
      <w:rPr>
        <w:rFonts w:hint="default"/>
      </w:rPr>
    </w:lvl>
    <w:lvl w:ilvl="3" w:tplc="FFFFFFFF">
      <w:start w:val="1"/>
      <w:numFmt w:val="decimal"/>
      <w:lvlText w:val="%4."/>
      <w:lvlJc w:val="left"/>
      <w:pPr>
        <w:ind w:left="1500" w:hanging="300"/>
      </w:pPr>
      <w:rPr>
        <w:rFonts w:hint="default"/>
      </w:rPr>
    </w:lvl>
    <w:lvl w:ilvl="4" w:tplc="FFFFFFFF">
      <w:start w:val="1"/>
      <w:numFmt w:val="decimal"/>
      <w:lvlText w:val="%5."/>
      <w:lvlJc w:val="left"/>
      <w:pPr>
        <w:ind w:left="1800" w:hanging="300"/>
      </w:pPr>
      <w:rPr>
        <w:rFonts w:hint="default"/>
      </w:rPr>
    </w:lvl>
    <w:lvl w:ilvl="5" w:tplc="FFFFFFFF">
      <w:start w:val="1"/>
      <w:numFmt w:val="decimal"/>
      <w:lvlText w:val="%6."/>
      <w:lvlJc w:val="left"/>
      <w:pPr>
        <w:ind w:left="2100" w:hanging="300"/>
      </w:pPr>
      <w:rPr>
        <w:rFonts w:hint="default"/>
      </w:r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23957623">
    <w:abstractNumId w:val="0"/>
  </w:num>
  <w:num w:numId="2" w16cid:durableId="1844396121">
    <w:abstractNumId w:val="3"/>
  </w:num>
  <w:num w:numId="3" w16cid:durableId="1251306608">
    <w:abstractNumId w:val="2"/>
  </w:num>
  <w:num w:numId="4" w16cid:durableId="479882971">
    <w:abstractNumId w:val="1"/>
  </w:num>
  <w:num w:numId="5" w16cid:durableId="16031427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615"/>
    <w:rsid w:val="00027EA2"/>
    <w:rsid w:val="00105E87"/>
    <w:rsid w:val="00121DD5"/>
    <w:rsid w:val="001229E1"/>
    <w:rsid w:val="00282B0D"/>
    <w:rsid w:val="00411D84"/>
    <w:rsid w:val="00465575"/>
    <w:rsid w:val="004676DF"/>
    <w:rsid w:val="004B2A2F"/>
    <w:rsid w:val="004D365E"/>
    <w:rsid w:val="005879D9"/>
    <w:rsid w:val="00587F69"/>
    <w:rsid w:val="006022AB"/>
    <w:rsid w:val="00631B7D"/>
    <w:rsid w:val="00674313"/>
    <w:rsid w:val="0067638F"/>
    <w:rsid w:val="006D2D2B"/>
    <w:rsid w:val="006E3B8D"/>
    <w:rsid w:val="0070597F"/>
    <w:rsid w:val="0074107F"/>
    <w:rsid w:val="0075796F"/>
    <w:rsid w:val="00793875"/>
    <w:rsid w:val="00802A73"/>
    <w:rsid w:val="00820C76"/>
    <w:rsid w:val="0086171C"/>
    <w:rsid w:val="00862DEA"/>
    <w:rsid w:val="00912F4D"/>
    <w:rsid w:val="00951250"/>
    <w:rsid w:val="009558F4"/>
    <w:rsid w:val="00957743"/>
    <w:rsid w:val="009835C0"/>
    <w:rsid w:val="0099626F"/>
    <w:rsid w:val="009C03D5"/>
    <w:rsid w:val="009F1675"/>
    <w:rsid w:val="00A45540"/>
    <w:rsid w:val="00A74A65"/>
    <w:rsid w:val="00A97CCE"/>
    <w:rsid w:val="00AA4615"/>
    <w:rsid w:val="00B00171"/>
    <w:rsid w:val="00B36617"/>
    <w:rsid w:val="00CE0175"/>
    <w:rsid w:val="00CE22FB"/>
    <w:rsid w:val="00EB60C8"/>
    <w:rsid w:val="00ED067C"/>
    <w:rsid w:val="00EE0181"/>
    <w:rsid w:val="00EF6918"/>
    <w:rsid w:val="00F17122"/>
    <w:rsid w:val="00F336D0"/>
    <w:rsid w:val="00F4124B"/>
    <w:rsid w:val="00F9238F"/>
    <w:rsid w:val="00FE492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E1ADE"/>
  <w15:chartTrackingRefBased/>
  <w15:docId w15:val="{66194B79-049A-48B1-AC5E-01A934645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2AB"/>
    <w:rPr>
      <w:rFonts w:ascii="Atkinson Hyperlegible" w:hAnsi="Atkinson Hyperlegible"/>
      <w:sz w:val="22"/>
      <w:szCs w:val="22"/>
      <w:lang w:val="en-US"/>
    </w:rPr>
  </w:style>
  <w:style w:type="paragraph" w:styleId="Heading1">
    <w:name w:val="heading 1"/>
    <w:basedOn w:val="Normal"/>
    <w:next w:val="Normal"/>
    <w:link w:val="Heading1Char"/>
    <w:uiPriority w:val="9"/>
    <w:qFormat/>
    <w:rsid w:val="009558F4"/>
    <w:pPr>
      <w:outlineLvl w:val="0"/>
    </w:pPr>
    <w:rPr>
      <w:b/>
      <w:bCs/>
    </w:rPr>
  </w:style>
  <w:style w:type="paragraph" w:styleId="Heading2">
    <w:name w:val="heading 2"/>
    <w:basedOn w:val="Normal"/>
    <w:next w:val="Normal"/>
    <w:link w:val="Heading2Char"/>
    <w:uiPriority w:val="9"/>
    <w:unhideWhenUsed/>
    <w:qFormat/>
    <w:rsid w:val="009558F4"/>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9E1"/>
    <w:pPr>
      <w:tabs>
        <w:tab w:val="center" w:pos="4680"/>
        <w:tab w:val="right" w:pos="9360"/>
      </w:tabs>
    </w:pPr>
  </w:style>
  <w:style w:type="character" w:customStyle="1" w:styleId="HeaderChar">
    <w:name w:val="Header Char"/>
    <w:basedOn w:val="DefaultParagraphFont"/>
    <w:link w:val="Header"/>
    <w:uiPriority w:val="99"/>
    <w:rsid w:val="001229E1"/>
  </w:style>
  <w:style w:type="paragraph" w:styleId="Footer">
    <w:name w:val="footer"/>
    <w:basedOn w:val="Normal"/>
    <w:link w:val="FooterChar"/>
    <w:uiPriority w:val="99"/>
    <w:unhideWhenUsed/>
    <w:rsid w:val="001229E1"/>
    <w:pPr>
      <w:tabs>
        <w:tab w:val="center" w:pos="4680"/>
        <w:tab w:val="right" w:pos="9360"/>
      </w:tabs>
    </w:pPr>
  </w:style>
  <w:style w:type="character" w:customStyle="1" w:styleId="FooterChar">
    <w:name w:val="Footer Char"/>
    <w:basedOn w:val="DefaultParagraphFont"/>
    <w:link w:val="Footer"/>
    <w:uiPriority w:val="99"/>
    <w:rsid w:val="001229E1"/>
  </w:style>
  <w:style w:type="table" w:styleId="TableGrid">
    <w:name w:val="Table Grid"/>
    <w:basedOn w:val="TableNormal"/>
    <w:uiPriority w:val="39"/>
    <w:rsid w:val="00631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36D0"/>
    <w:pPr>
      <w:ind w:left="720"/>
      <w:contextualSpacing/>
    </w:pPr>
  </w:style>
  <w:style w:type="paragraph" w:styleId="Title">
    <w:name w:val="Title"/>
    <w:basedOn w:val="Normal"/>
    <w:next w:val="Normal"/>
    <w:link w:val="TitleChar"/>
    <w:uiPriority w:val="10"/>
    <w:qFormat/>
    <w:rsid w:val="00ED067C"/>
    <w:pPr>
      <w:contextualSpacing/>
      <w:jc w:val="center"/>
    </w:pPr>
    <w:rPr>
      <w:rFonts w:eastAsiaTheme="majorEastAsia" w:cstheme="majorBidi"/>
      <w:spacing w:val="-10"/>
      <w:kern w:val="28"/>
      <w:sz w:val="40"/>
      <w:szCs w:val="40"/>
    </w:rPr>
  </w:style>
  <w:style w:type="character" w:customStyle="1" w:styleId="TitleChar">
    <w:name w:val="Title Char"/>
    <w:basedOn w:val="DefaultParagraphFont"/>
    <w:link w:val="Title"/>
    <w:uiPriority w:val="10"/>
    <w:rsid w:val="00ED067C"/>
    <w:rPr>
      <w:rFonts w:ascii="Atkinson Hyperlegible" w:eastAsiaTheme="majorEastAsia" w:hAnsi="Atkinson Hyperlegible" w:cstheme="majorBidi"/>
      <w:spacing w:val="-10"/>
      <w:kern w:val="28"/>
      <w:sz w:val="40"/>
      <w:szCs w:val="40"/>
      <w:lang w:val="en-US"/>
    </w:rPr>
  </w:style>
  <w:style w:type="character" w:customStyle="1" w:styleId="Heading2Char">
    <w:name w:val="Heading 2 Char"/>
    <w:basedOn w:val="DefaultParagraphFont"/>
    <w:link w:val="Heading2"/>
    <w:uiPriority w:val="9"/>
    <w:rsid w:val="009558F4"/>
    <w:rPr>
      <w:rFonts w:ascii="Atkinson Hyperlegible" w:hAnsi="Atkinson Hyperlegible"/>
      <w:b/>
      <w:bCs/>
      <w:sz w:val="22"/>
      <w:szCs w:val="22"/>
      <w:lang w:val="en-US"/>
    </w:rPr>
  </w:style>
  <w:style w:type="character" w:customStyle="1" w:styleId="Heading1Char">
    <w:name w:val="Heading 1 Char"/>
    <w:basedOn w:val="DefaultParagraphFont"/>
    <w:link w:val="Heading1"/>
    <w:uiPriority w:val="9"/>
    <w:rsid w:val="009558F4"/>
    <w:rPr>
      <w:rFonts w:ascii="Atkinson Hyperlegible" w:hAnsi="Atkinson Hyperlegible"/>
      <w:b/>
      <w:bCs/>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3306">
      <w:bodyDiv w:val="1"/>
      <w:marLeft w:val="0"/>
      <w:marRight w:val="0"/>
      <w:marTop w:val="0"/>
      <w:marBottom w:val="0"/>
      <w:divBdr>
        <w:top w:val="none" w:sz="0" w:space="0" w:color="auto"/>
        <w:left w:val="none" w:sz="0" w:space="0" w:color="auto"/>
        <w:bottom w:val="none" w:sz="0" w:space="0" w:color="auto"/>
        <w:right w:val="none" w:sz="0" w:space="0" w:color="auto"/>
      </w:divBdr>
      <w:divsChild>
        <w:div w:id="1401711353">
          <w:marLeft w:val="0"/>
          <w:marRight w:val="0"/>
          <w:marTop w:val="0"/>
          <w:marBottom w:val="0"/>
          <w:divBdr>
            <w:top w:val="none" w:sz="0" w:space="0" w:color="auto"/>
            <w:left w:val="none" w:sz="0" w:space="0" w:color="auto"/>
            <w:bottom w:val="none" w:sz="0" w:space="0" w:color="auto"/>
            <w:right w:val="none" w:sz="0" w:space="0" w:color="auto"/>
          </w:divBdr>
          <w:divsChild>
            <w:div w:id="173940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3324">
      <w:bodyDiv w:val="1"/>
      <w:marLeft w:val="0"/>
      <w:marRight w:val="0"/>
      <w:marTop w:val="0"/>
      <w:marBottom w:val="0"/>
      <w:divBdr>
        <w:top w:val="none" w:sz="0" w:space="0" w:color="auto"/>
        <w:left w:val="none" w:sz="0" w:space="0" w:color="auto"/>
        <w:bottom w:val="none" w:sz="0" w:space="0" w:color="auto"/>
        <w:right w:val="none" w:sz="0" w:space="0" w:color="auto"/>
      </w:divBdr>
      <w:divsChild>
        <w:div w:id="369258043">
          <w:marLeft w:val="0"/>
          <w:marRight w:val="0"/>
          <w:marTop w:val="0"/>
          <w:marBottom w:val="0"/>
          <w:divBdr>
            <w:top w:val="none" w:sz="0" w:space="0" w:color="auto"/>
            <w:left w:val="none" w:sz="0" w:space="0" w:color="auto"/>
            <w:bottom w:val="none" w:sz="0" w:space="0" w:color="auto"/>
            <w:right w:val="none" w:sz="0" w:space="0" w:color="auto"/>
          </w:divBdr>
          <w:divsChild>
            <w:div w:id="18014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2018">
      <w:bodyDiv w:val="1"/>
      <w:marLeft w:val="0"/>
      <w:marRight w:val="0"/>
      <w:marTop w:val="0"/>
      <w:marBottom w:val="0"/>
      <w:divBdr>
        <w:top w:val="none" w:sz="0" w:space="0" w:color="auto"/>
        <w:left w:val="none" w:sz="0" w:space="0" w:color="auto"/>
        <w:bottom w:val="none" w:sz="0" w:space="0" w:color="auto"/>
        <w:right w:val="none" w:sz="0" w:space="0" w:color="auto"/>
      </w:divBdr>
    </w:div>
    <w:div w:id="213662510">
      <w:bodyDiv w:val="1"/>
      <w:marLeft w:val="0"/>
      <w:marRight w:val="0"/>
      <w:marTop w:val="0"/>
      <w:marBottom w:val="0"/>
      <w:divBdr>
        <w:top w:val="none" w:sz="0" w:space="0" w:color="auto"/>
        <w:left w:val="none" w:sz="0" w:space="0" w:color="auto"/>
        <w:bottom w:val="none" w:sz="0" w:space="0" w:color="auto"/>
        <w:right w:val="none" w:sz="0" w:space="0" w:color="auto"/>
      </w:divBdr>
      <w:divsChild>
        <w:div w:id="1380086766">
          <w:marLeft w:val="0"/>
          <w:marRight w:val="0"/>
          <w:marTop w:val="0"/>
          <w:marBottom w:val="0"/>
          <w:divBdr>
            <w:top w:val="none" w:sz="0" w:space="0" w:color="auto"/>
            <w:left w:val="none" w:sz="0" w:space="0" w:color="auto"/>
            <w:bottom w:val="none" w:sz="0" w:space="0" w:color="auto"/>
            <w:right w:val="none" w:sz="0" w:space="0" w:color="auto"/>
          </w:divBdr>
          <w:divsChild>
            <w:div w:id="8715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13193">
      <w:bodyDiv w:val="1"/>
      <w:marLeft w:val="0"/>
      <w:marRight w:val="0"/>
      <w:marTop w:val="0"/>
      <w:marBottom w:val="0"/>
      <w:divBdr>
        <w:top w:val="none" w:sz="0" w:space="0" w:color="auto"/>
        <w:left w:val="none" w:sz="0" w:space="0" w:color="auto"/>
        <w:bottom w:val="none" w:sz="0" w:space="0" w:color="auto"/>
        <w:right w:val="none" w:sz="0" w:space="0" w:color="auto"/>
      </w:divBdr>
      <w:divsChild>
        <w:div w:id="2029289254">
          <w:marLeft w:val="0"/>
          <w:marRight w:val="0"/>
          <w:marTop w:val="0"/>
          <w:marBottom w:val="0"/>
          <w:divBdr>
            <w:top w:val="none" w:sz="0" w:space="0" w:color="auto"/>
            <w:left w:val="none" w:sz="0" w:space="0" w:color="auto"/>
            <w:bottom w:val="none" w:sz="0" w:space="0" w:color="auto"/>
            <w:right w:val="none" w:sz="0" w:space="0" w:color="auto"/>
          </w:divBdr>
          <w:divsChild>
            <w:div w:id="15100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39457">
      <w:bodyDiv w:val="1"/>
      <w:marLeft w:val="0"/>
      <w:marRight w:val="0"/>
      <w:marTop w:val="0"/>
      <w:marBottom w:val="0"/>
      <w:divBdr>
        <w:top w:val="none" w:sz="0" w:space="0" w:color="auto"/>
        <w:left w:val="none" w:sz="0" w:space="0" w:color="auto"/>
        <w:bottom w:val="none" w:sz="0" w:space="0" w:color="auto"/>
        <w:right w:val="none" w:sz="0" w:space="0" w:color="auto"/>
      </w:divBdr>
      <w:divsChild>
        <w:div w:id="1656377043">
          <w:marLeft w:val="0"/>
          <w:marRight w:val="0"/>
          <w:marTop w:val="0"/>
          <w:marBottom w:val="0"/>
          <w:divBdr>
            <w:top w:val="none" w:sz="0" w:space="0" w:color="auto"/>
            <w:left w:val="none" w:sz="0" w:space="0" w:color="auto"/>
            <w:bottom w:val="none" w:sz="0" w:space="0" w:color="auto"/>
            <w:right w:val="none" w:sz="0" w:space="0" w:color="auto"/>
          </w:divBdr>
          <w:divsChild>
            <w:div w:id="16123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8575">
      <w:bodyDiv w:val="1"/>
      <w:marLeft w:val="0"/>
      <w:marRight w:val="0"/>
      <w:marTop w:val="0"/>
      <w:marBottom w:val="0"/>
      <w:divBdr>
        <w:top w:val="none" w:sz="0" w:space="0" w:color="auto"/>
        <w:left w:val="none" w:sz="0" w:space="0" w:color="auto"/>
        <w:bottom w:val="none" w:sz="0" w:space="0" w:color="auto"/>
        <w:right w:val="none" w:sz="0" w:space="0" w:color="auto"/>
      </w:divBdr>
      <w:divsChild>
        <w:div w:id="1940602218">
          <w:marLeft w:val="0"/>
          <w:marRight w:val="0"/>
          <w:marTop w:val="0"/>
          <w:marBottom w:val="0"/>
          <w:divBdr>
            <w:top w:val="none" w:sz="0" w:space="0" w:color="auto"/>
            <w:left w:val="none" w:sz="0" w:space="0" w:color="auto"/>
            <w:bottom w:val="none" w:sz="0" w:space="0" w:color="auto"/>
            <w:right w:val="none" w:sz="0" w:space="0" w:color="auto"/>
          </w:divBdr>
          <w:divsChild>
            <w:div w:id="21222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76197">
      <w:bodyDiv w:val="1"/>
      <w:marLeft w:val="0"/>
      <w:marRight w:val="0"/>
      <w:marTop w:val="0"/>
      <w:marBottom w:val="0"/>
      <w:divBdr>
        <w:top w:val="none" w:sz="0" w:space="0" w:color="auto"/>
        <w:left w:val="none" w:sz="0" w:space="0" w:color="auto"/>
        <w:bottom w:val="none" w:sz="0" w:space="0" w:color="auto"/>
        <w:right w:val="none" w:sz="0" w:space="0" w:color="auto"/>
      </w:divBdr>
      <w:divsChild>
        <w:div w:id="1425344894">
          <w:marLeft w:val="0"/>
          <w:marRight w:val="0"/>
          <w:marTop w:val="0"/>
          <w:marBottom w:val="0"/>
          <w:divBdr>
            <w:top w:val="none" w:sz="0" w:space="0" w:color="auto"/>
            <w:left w:val="none" w:sz="0" w:space="0" w:color="auto"/>
            <w:bottom w:val="none" w:sz="0" w:space="0" w:color="auto"/>
            <w:right w:val="none" w:sz="0" w:space="0" w:color="auto"/>
          </w:divBdr>
          <w:divsChild>
            <w:div w:id="1469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3458">
      <w:bodyDiv w:val="1"/>
      <w:marLeft w:val="0"/>
      <w:marRight w:val="0"/>
      <w:marTop w:val="0"/>
      <w:marBottom w:val="0"/>
      <w:divBdr>
        <w:top w:val="none" w:sz="0" w:space="0" w:color="auto"/>
        <w:left w:val="none" w:sz="0" w:space="0" w:color="auto"/>
        <w:bottom w:val="none" w:sz="0" w:space="0" w:color="auto"/>
        <w:right w:val="none" w:sz="0" w:space="0" w:color="auto"/>
      </w:divBdr>
      <w:divsChild>
        <w:div w:id="657660457">
          <w:marLeft w:val="0"/>
          <w:marRight w:val="0"/>
          <w:marTop w:val="0"/>
          <w:marBottom w:val="0"/>
          <w:divBdr>
            <w:top w:val="none" w:sz="0" w:space="0" w:color="auto"/>
            <w:left w:val="none" w:sz="0" w:space="0" w:color="auto"/>
            <w:bottom w:val="none" w:sz="0" w:space="0" w:color="auto"/>
            <w:right w:val="none" w:sz="0" w:space="0" w:color="auto"/>
          </w:divBdr>
          <w:divsChild>
            <w:div w:id="16412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3768">
      <w:bodyDiv w:val="1"/>
      <w:marLeft w:val="0"/>
      <w:marRight w:val="0"/>
      <w:marTop w:val="0"/>
      <w:marBottom w:val="0"/>
      <w:divBdr>
        <w:top w:val="none" w:sz="0" w:space="0" w:color="auto"/>
        <w:left w:val="none" w:sz="0" w:space="0" w:color="auto"/>
        <w:bottom w:val="none" w:sz="0" w:space="0" w:color="auto"/>
        <w:right w:val="none" w:sz="0" w:space="0" w:color="auto"/>
      </w:divBdr>
      <w:divsChild>
        <w:div w:id="1666404">
          <w:marLeft w:val="0"/>
          <w:marRight w:val="0"/>
          <w:marTop w:val="0"/>
          <w:marBottom w:val="0"/>
          <w:divBdr>
            <w:top w:val="none" w:sz="0" w:space="0" w:color="auto"/>
            <w:left w:val="none" w:sz="0" w:space="0" w:color="auto"/>
            <w:bottom w:val="none" w:sz="0" w:space="0" w:color="auto"/>
            <w:right w:val="none" w:sz="0" w:space="0" w:color="auto"/>
          </w:divBdr>
          <w:divsChild>
            <w:div w:id="21004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9194">
      <w:bodyDiv w:val="1"/>
      <w:marLeft w:val="0"/>
      <w:marRight w:val="0"/>
      <w:marTop w:val="0"/>
      <w:marBottom w:val="0"/>
      <w:divBdr>
        <w:top w:val="none" w:sz="0" w:space="0" w:color="auto"/>
        <w:left w:val="none" w:sz="0" w:space="0" w:color="auto"/>
        <w:bottom w:val="none" w:sz="0" w:space="0" w:color="auto"/>
        <w:right w:val="none" w:sz="0" w:space="0" w:color="auto"/>
      </w:divBdr>
    </w:div>
    <w:div w:id="820536955">
      <w:bodyDiv w:val="1"/>
      <w:marLeft w:val="0"/>
      <w:marRight w:val="0"/>
      <w:marTop w:val="0"/>
      <w:marBottom w:val="0"/>
      <w:divBdr>
        <w:top w:val="none" w:sz="0" w:space="0" w:color="auto"/>
        <w:left w:val="none" w:sz="0" w:space="0" w:color="auto"/>
        <w:bottom w:val="none" w:sz="0" w:space="0" w:color="auto"/>
        <w:right w:val="none" w:sz="0" w:space="0" w:color="auto"/>
      </w:divBdr>
    </w:div>
    <w:div w:id="824005892">
      <w:bodyDiv w:val="1"/>
      <w:marLeft w:val="0"/>
      <w:marRight w:val="0"/>
      <w:marTop w:val="0"/>
      <w:marBottom w:val="0"/>
      <w:divBdr>
        <w:top w:val="none" w:sz="0" w:space="0" w:color="auto"/>
        <w:left w:val="none" w:sz="0" w:space="0" w:color="auto"/>
        <w:bottom w:val="none" w:sz="0" w:space="0" w:color="auto"/>
        <w:right w:val="none" w:sz="0" w:space="0" w:color="auto"/>
      </w:divBdr>
      <w:divsChild>
        <w:div w:id="768815622">
          <w:marLeft w:val="0"/>
          <w:marRight w:val="0"/>
          <w:marTop w:val="0"/>
          <w:marBottom w:val="0"/>
          <w:divBdr>
            <w:top w:val="none" w:sz="0" w:space="0" w:color="auto"/>
            <w:left w:val="none" w:sz="0" w:space="0" w:color="auto"/>
            <w:bottom w:val="none" w:sz="0" w:space="0" w:color="auto"/>
            <w:right w:val="none" w:sz="0" w:space="0" w:color="auto"/>
          </w:divBdr>
          <w:divsChild>
            <w:div w:id="3768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3464">
      <w:bodyDiv w:val="1"/>
      <w:marLeft w:val="0"/>
      <w:marRight w:val="0"/>
      <w:marTop w:val="0"/>
      <w:marBottom w:val="0"/>
      <w:divBdr>
        <w:top w:val="none" w:sz="0" w:space="0" w:color="auto"/>
        <w:left w:val="none" w:sz="0" w:space="0" w:color="auto"/>
        <w:bottom w:val="none" w:sz="0" w:space="0" w:color="auto"/>
        <w:right w:val="none" w:sz="0" w:space="0" w:color="auto"/>
      </w:divBdr>
      <w:divsChild>
        <w:div w:id="140272071">
          <w:marLeft w:val="0"/>
          <w:marRight w:val="0"/>
          <w:marTop w:val="0"/>
          <w:marBottom w:val="0"/>
          <w:divBdr>
            <w:top w:val="none" w:sz="0" w:space="0" w:color="auto"/>
            <w:left w:val="none" w:sz="0" w:space="0" w:color="auto"/>
            <w:bottom w:val="none" w:sz="0" w:space="0" w:color="auto"/>
            <w:right w:val="none" w:sz="0" w:space="0" w:color="auto"/>
          </w:divBdr>
          <w:divsChild>
            <w:div w:id="105535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3799">
      <w:bodyDiv w:val="1"/>
      <w:marLeft w:val="0"/>
      <w:marRight w:val="0"/>
      <w:marTop w:val="0"/>
      <w:marBottom w:val="0"/>
      <w:divBdr>
        <w:top w:val="none" w:sz="0" w:space="0" w:color="auto"/>
        <w:left w:val="none" w:sz="0" w:space="0" w:color="auto"/>
        <w:bottom w:val="none" w:sz="0" w:space="0" w:color="auto"/>
        <w:right w:val="none" w:sz="0" w:space="0" w:color="auto"/>
      </w:divBdr>
      <w:divsChild>
        <w:div w:id="431508460">
          <w:marLeft w:val="0"/>
          <w:marRight w:val="0"/>
          <w:marTop w:val="0"/>
          <w:marBottom w:val="0"/>
          <w:divBdr>
            <w:top w:val="none" w:sz="0" w:space="0" w:color="auto"/>
            <w:left w:val="none" w:sz="0" w:space="0" w:color="auto"/>
            <w:bottom w:val="none" w:sz="0" w:space="0" w:color="auto"/>
            <w:right w:val="none" w:sz="0" w:space="0" w:color="auto"/>
          </w:divBdr>
          <w:divsChild>
            <w:div w:id="4471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0365">
      <w:bodyDiv w:val="1"/>
      <w:marLeft w:val="0"/>
      <w:marRight w:val="0"/>
      <w:marTop w:val="0"/>
      <w:marBottom w:val="0"/>
      <w:divBdr>
        <w:top w:val="none" w:sz="0" w:space="0" w:color="auto"/>
        <w:left w:val="none" w:sz="0" w:space="0" w:color="auto"/>
        <w:bottom w:val="none" w:sz="0" w:space="0" w:color="auto"/>
        <w:right w:val="none" w:sz="0" w:space="0" w:color="auto"/>
      </w:divBdr>
      <w:divsChild>
        <w:div w:id="1039009664">
          <w:marLeft w:val="0"/>
          <w:marRight w:val="0"/>
          <w:marTop w:val="0"/>
          <w:marBottom w:val="0"/>
          <w:divBdr>
            <w:top w:val="none" w:sz="0" w:space="0" w:color="auto"/>
            <w:left w:val="none" w:sz="0" w:space="0" w:color="auto"/>
            <w:bottom w:val="none" w:sz="0" w:space="0" w:color="auto"/>
            <w:right w:val="none" w:sz="0" w:space="0" w:color="auto"/>
          </w:divBdr>
          <w:divsChild>
            <w:div w:id="28542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0711">
      <w:bodyDiv w:val="1"/>
      <w:marLeft w:val="0"/>
      <w:marRight w:val="0"/>
      <w:marTop w:val="0"/>
      <w:marBottom w:val="0"/>
      <w:divBdr>
        <w:top w:val="none" w:sz="0" w:space="0" w:color="auto"/>
        <w:left w:val="none" w:sz="0" w:space="0" w:color="auto"/>
        <w:bottom w:val="none" w:sz="0" w:space="0" w:color="auto"/>
        <w:right w:val="none" w:sz="0" w:space="0" w:color="auto"/>
      </w:divBdr>
      <w:divsChild>
        <w:div w:id="1670062010">
          <w:marLeft w:val="0"/>
          <w:marRight w:val="0"/>
          <w:marTop w:val="0"/>
          <w:marBottom w:val="0"/>
          <w:divBdr>
            <w:top w:val="none" w:sz="0" w:space="0" w:color="auto"/>
            <w:left w:val="none" w:sz="0" w:space="0" w:color="auto"/>
            <w:bottom w:val="none" w:sz="0" w:space="0" w:color="auto"/>
            <w:right w:val="none" w:sz="0" w:space="0" w:color="auto"/>
          </w:divBdr>
          <w:divsChild>
            <w:div w:id="97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40327">
      <w:bodyDiv w:val="1"/>
      <w:marLeft w:val="0"/>
      <w:marRight w:val="0"/>
      <w:marTop w:val="0"/>
      <w:marBottom w:val="0"/>
      <w:divBdr>
        <w:top w:val="none" w:sz="0" w:space="0" w:color="auto"/>
        <w:left w:val="none" w:sz="0" w:space="0" w:color="auto"/>
        <w:bottom w:val="none" w:sz="0" w:space="0" w:color="auto"/>
        <w:right w:val="none" w:sz="0" w:space="0" w:color="auto"/>
      </w:divBdr>
      <w:divsChild>
        <w:div w:id="1835533110">
          <w:marLeft w:val="0"/>
          <w:marRight w:val="0"/>
          <w:marTop w:val="0"/>
          <w:marBottom w:val="0"/>
          <w:divBdr>
            <w:top w:val="none" w:sz="0" w:space="0" w:color="auto"/>
            <w:left w:val="none" w:sz="0" w:space="0" w:color="auto"/>
            <w:bottom w:val="none" w:sz="0" w:space="0" w:color="auto"/>
            <w:right w:val="none" w:sz="0" w:space="0" w:color="auto"/>
          </w:divBdr>
          <w:divsChild>
            <w:div w:id="144599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4732">
      <w:bodyDiv w:val="1"/>
      <w:marLeft w:val="0"/>
      <w:marRight w:val="0"/>
      <w:marTop w:val="0"/>
      <w:marBottom w:val="0"/>
      <w:divBdr>
        <w:top w:val="none" w:sz="0" w:space="0" w:color="auto"/>
        <w:left w:val="none" w:sz="0" w:space="0" w:color="auto"/>
        <w:bottom w:val="none" w:sz="0" w:space="0" w:color="auto"/>
        <w:right w:val="none" w:sz="0" w:space="0" w:color="auto"/>
      </w:divBdr>
    </w:div>
    <w:div w:id="1099957134">
      <w:bodyDiv w:val="1"/>
      <w:marLeft w:val="0"/>
      <w:marRight w:val="0"/>
      <w:marTop w:val="0"/>
      <w:marBottom w:val="0"/>
      <w:divBdr>
        <w:top w:val="none" w:sz="0" w:space="0" w:color="auto"/>
        <w:left w:val="none" w:sz="0" w:space="0" w:color="auto"/>
        <w:bottom w:val="none" w:sz="0" w:space="0" w:color="auto"/>
        <w:right w:val="none" w:sz="0" w:space="0" w:color="auto"/>
      </w:divBdr>
    </w:div>
    <w:div w:id="1108740029">
      <w:bodyDiv w:val="1"/>
      <w:marLeft w:val="0"/>
      <w:marRight w:val="0"/>
      <w:marTop w:val="0"/>
      <w:marBottom w:val="0"/>
      <w:divBdr>
        <w:top w:val="none" w:sz="0" w:space="0" w:color="auto"/>
        <w:left w:val="none" w:sz="0" w:space="0" w:color="auto"/>
        <w:bottom w:val="none" w:sz="0" w:space="0" w:color="auto"/>
        <w:right w:val="none" w:sz="0" w:space="0" w:color="auto"/>
      </w:divBdr>
    </w:div>
    <w:div w:id="1222866842">
      <w:bodyDiv w:val="1"/>
      <w:marLeft w:val="0"/>
      <w:marRight w:val="0"/>
      <w:marTop w:val="0"/>
      <w:marBottom w:val="0"/>
      <w:divBdr>
        <w:top w:val="none" w:sz="0" w:space="0" w:color="auto"/>
        <w:left w:val="none" w:sz="0" w:space="0" w:color="auto"/>
        <w:bottom w:val="none" w:sz="0" w:space="0" w:color="auto"/>
        <w:right w:val="none" w:sz="0" w:space="0" w:color="auto"/>
      </w:divBdr>
    </w:div>
    <w:div w:id="1262255875">
      <w:bodyDiv w:val="1"/>
      <w:marLeft w:val="0"/>
      <w:marRight w:val="0"/>
      <w:marTop w:val="0"/>
      <w:marBottom w:val="0"/>
      <w:divBdr>
        <w:top w:val="none" w:sz="0" w:space="0" w:color="auto"/>
        <w:left w:val="none" w:sz="0" w:space="0" w:color="auto"/>
        <w:bottom w:val="none" w:sz="0" w:space="0" w:color="auto"/>
        <w:right w:val="none" w:sz="0" w:space="0" w:color="auto"/>
      </w:divBdr>
      <w:divsChild>
        <w:div w:id="312831659">
          <w:marLeft w:val="0"/>
          <w:marRight w:val="0"/>
          <w:marTop w:val="0"/>
          <w:marBottom w:val="0"/>
          <w:divBdr>
            <w:top w:val="none" w:sz="0" w:space="0" w:color="auto"/>
            <w:left w:val="none" w:sz="0" w:space="0" w:color="auto"/>
            <w:bottom w:val="none" w:sz="0" w:space="0" w:color="auto"/>
            <w:right w:val="none" w:sz="0" w:space="0" w:color="auto"/>
          </w:divBdr>
          <w:divsChild>
            <w:div w:id="12688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9886">
      <w:bodyDiv w:val="1"/>
      <w:marLeft w:val="0"/>
      <w:marRight w:val="0"/>
      <w:marTop w:val="0"/>
      <w:marBottom w:val="0"/>
      <w:divBdr>
        <w:top w:val="none" w:sz="0" w:space="0" w:color="auto"/>
        <w:left w:val="none" w:sz="0" w:space="0" w:color="auto"/>
        <w:bottom w:val="none" w:sz="0" w:space="0" w:color="auto"/>
        <w:right w:val="none" w:sz="0" w:space="0" w:color="auto"/>
      </w:divBdr>
    </w:div>
    <w:div w:id="1273896256">
      <w:bodyDiv w:val="1"/>
      <w:marLeft w:val="0"/>
      <w:marRight w:val="0"/>
      <w:marTop w:val="0"/>
      <w:marBottom w:val="0"/>
      <w:divBdr>
        <w:top w:val="none" w:sz="0" w:space="0" w:color="auto"/>
        <w:left w:val="none" w:sz="0" w:space="0" w:color="auto"/>
        <w:bottom w:val="none" w:sz="0" w:space="0" w:color="auto"/>
        <w:right w:val="none" w:sz="0" w:space="0" w:color="auto"/>
      </w:divBdr>
      <w:divsChild>
        <w:div w:id="919632102">
          <w:marLeft w:val="0"/>
          <w:marRight w:val="0"/>
          <w:marTop w:val="0"/>
          <w:marBottom w:val="0"/>
          <w:divBdr>
            <w:top w:val="none" w:sz="0" w:space="0" w:color="auto"/>
            <w:left w:val="none" w:sz="0" w:space="0" w:color="auto"/>
            <w:bottom w:val="none" w:sz="0" w:space="0" w:color="auto"/>
            <w:right w:val="none" w:sz="0" w:space="0" w:color="auto"/>
          </w:divBdr>
          <w:divsChild>
            <w:div w:id="18342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4302">
      <w:bodyDiv w:val="1"/>
      <w:marLeft w:val="0"/>
      <w:marRight w:val="0"/>
      <w:marTop w:val="0"/>
      <w:marBottom w:val="0"/>
      <w:divBdr>
        <w:top w:val="none" w:sz="0" w:space="0" w:color="auto"/>
        <w:left w:val="none" w:sz="0" w:space="0" w:color="auto"/>
        <w:bottom w:val="none" w:sz="0" w:space="0" w:color="auto"/>
        <w:right w:val="none" w:sz="0" w:space="0" w:color="auto"/>
      </w:divBdr>
      <w:divsChild>
        <w:div w:id="1794473144">
          <w:marLeft w:val="0"/>
          <w:marRight w:val="0"/>
          <w:marTop w:val="0"/>
          <w:marBottom w:val="0"/>
          <w:divBdr>
            <w:top w:val="none" w:sz="0" w:space="0" w:color="auto"/>
            <w:left w:val="none" w:sz="0" w:space="0" w:color="auto"/>
            <w:bottom w:val="none" w:sz="0" w:space="0" w:color="auto"/>
            <w:right w:val="none" w:sz="0" w:space="0" w:color="auto"/>
          </w:divBdr>
          <w:divsChild>
            <w:div w:id="20376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89936">
      <w:bodyDiv w:val="1"/>
      <w:marLeft w:val="0"/>
      <w:marRight w:val="0"/>
      <w:marTop w:val="0"/>
      <w:marBottom w:val="0"/>
      <w:divBdr>
        <w:top w:val="none" w:sz="0" w:space="0" w:color="auto"/>
        <w:left w:val="none" w:sz="0" w:space="0" w:color="auto"/>
        <w:bottom w:val="none" w:sz="0" w:space="0" w:color="auto"/>
        <w:right w:val="none" w:sz="0" w:space="0" w:color="auto"/>
      </w:divBdr>
    </w:div>
    <w:div w:id="1389769847">
      <w:bodyDiv w:val="1"/>
      <w:marLeft w:val="0"/>
      <w:marRight w:val="0"/>
      <w:marTop w:val="0"/>
      <w:marBottom w:val="0"/>
      <w:divBdr>
        <w:top w:val="none" w:sz="0" w:space="0" w:color="auto"/>
        <w:left w:val="none" w:sz="0" w:space="0" w:color="auto"/>
        <w:bottom w:val="none" w:sz="0" w:space="0" w:color="auto"/>
        <w:right w:val="none" w:sz="0" w:space="0" w:color="auto"/>
      </w:divBdr>
      <w:divsChild>
        <w:div w:id="508832489">
          <w:marLeft w:val="0"/>
          <w:marRight w:val="0"/>
          <w:marTop w:val="0"/>
          <w:marBottom w:val="0"/>
          <w:divBdr>
            <w:top w:val="none" w:sz="0" w:space="0" w:color="auto"/>
            <w:left w:val="none" w:sz="0" w:space="0" w:color="auto"/>
            <w:bottom w:val="none" w:sz="0" w:space="0" w:color="auto"/>
            <w:right w:val="none" w:sz="0" w:space="0" w:color="auto"/>
          </w:divBdr>
          <w:divsChild>
            <w:div w:id="10862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41438">
      <w:bodyDiv w:val="1"/>
      <w:marLeft w:val="0"/>
      <w:marRight w:val="0"/>
      <w:marTop w:val="0"/>
      <w:marBottom w:val="0"/>
      <w:divBdr>
        <w:top w:val="none" w:sz="0" w:space="0" w:color="auto"/>
        <w:left w:val="none" w:sz="0" w:space="0" w:color="auto"/>
        <w:bottom w:val="none" w:sz="0" w:space="0" w:color="auto"/>
        <w:right w:val="none" w:sz="0" w:space="0" w:color="auto"/>
      </w:divBdr>
      <w:divsChild>
        <w:div w:id="567956962">
          <w:marLeft w:val="0"/>
          <w:marRight w:val="0"/>
          <w:marTop w:val="0"/>
          <w:marBottom w:val="0"/>
          <w:divBdr>
            <w:top w:val="none" w:sz="0" w:space="0" w:color="auto"/>
            <w:left w:val="none" w:sz="0" w:space="0" w:color="auto"/>
            <w:bottom w:val="none" w:sz="0" w:space="0" w:color="auto"/>
            <w:right w:val="none" w:sz="0" w:space="0" w:color="auto"/>
          </w:divBdr>
          <w:divsChild>
            <w:div w:id="114990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3514">
      <w:bodyDiv w:val="1"/>
      <w:marLeft w:val="0"/>
      <w:marRight w:val="0"/>
      <w:marTop w:val="0"/>
      <w:marBottom w:val="0"/>
      <w:divBdr>
        <w:top w:val="none" w:sz="0" w:space="0" w:color="auto"/>
        <w:left w:val="none" w:sz="0" w:space="0" w:color="auto"/>
        <w:bottom w:val="none" w:sz="0" w:space="0" w:color="auto"/>
        <w:right w:val="none" w:sz="0" w:space="0" w:color="auto"/>
      </w:divBdr>
      <w:divsChild>
        <w:div w:id="304092261">
          <w:marLeft w:val="0"/>
          <w:marRight w:val="0"/>
          <w:marTop w:val="0"/>
          <w:marBottom w:val="0"/>
          <w:divBdr>
            <w:top w:val="none" w:sz="0" w:space="0" w:color="auto"/>
            <w:left w:val="none" w:sz="0" w:space="0" w:color="auto"/>
            <w:bottom w:val="none" w:sz="0" w:space="0" w:color="auto"/>
            <w:right w:val="none" w:sz="0" w:space="0" w:color="auto"/>
          </w:divBdr>
          <w:divsChild>
            <w:div w:id="129532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5801">
      <w:bodyDiv w:val="1"/>
      <w:marLeft w:val="0"/>
      <w:marRight w:val="0"/>
      <w:marTop w:val="0"/>
      <w:marBottom w:val="0"/>
      <w:divBdr>
        <w:top w:val="none" w:sz="0" w:space="0" w:color="auto"/>
        <w:left w:val="none" w:sz="0" w:space="0" w:color="auto"/>
        <w:bottom w:val="none" w:sz="0" w:space="0" w:color="auto"/>
        <w:right w:val="none" w:sz="0" w:space="0" w:color="auto"/>
      </w:divBdr>
      <w:divsChild>
        <w:div w:id="1413745924">
          <w:marLeft w:val="0"/>
          <w:marRight w:val="0"/>
          <w:marTop w:val="0"/>
          <w:marBottom w:val="0"/>
          <w:divBdr>
            <w:top w:val="none" w:sz="0" w:space="0" w:color="auto"/>
            <w:left w:val="none" w:sz="0" w:space="0" w:color="auto"/>
            <w:bottom w:val="none" w:sz="0" w:space="0" w:color="auto"/>
            <w:right w:val="none" w:sz="0" w:space="0" w:color="auto"/>
          </w:divBdr>
          <w:divsChild>
            <w:div w:id="8751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328731">
      <w:bodyDiv w:val="1"/>
      <w:marLeft w:val="0"/>
      <w:marRight w:val="0"/>
      <w:marTop w:val="0"/>
      <w:marBottom w:val="0"/>
      <w:divBdr>
        <w:top w:val="none" w:sz="0" w:space="0" w:color="auto"/>
        <w:left w:val="none" w:sz="0" w:space="0" w:color="auto"/>
        <w:bottom w:val="none" w:sz="0" w:space="0" w:color="auto"/>
        <w:right w:val="none" w:sz="0" w:space="0" w:color="auto"/>
      </w:divBdr>
      <w:divsChild>
        <w:div w:id="2077124341">
          <w:marLeft w:val="0"/>
          <w:marRight w:val="0"/>
          <w:marTop w:val="0"/>
          <w:marBottom w:val="0"/>
          <w:divBdr>
            <w:top w:val="none" w:sz="0" w:space="0" w:color="auto"/>
            <w:left w:val="none" w:sz="0" w:space="0" w:color="auto"/>
            <w:bottom w:val="none" w:sz="0" w:space="0" w:color="auto"/>
            <w:right w:val="none" w:sz="0" w:space="0" w:color="auto"/>
          </w:divBdr>
          <w:divsChild>
            <w:div w:id="188274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97206">
      <w:bodyDiv w:val="1"/>
      <w:marLeft w:val="0"/>
      <w:marRight w:val="0"/>
      <w:marTop w:val="0"/>
      <w:marBottom w:val="0"/>
      <w:divBdr>
        <w:top w:val="none" w:sz="0" w:space="0" w:color="auto"/>
        <w:left w:val="none" w:sz="0" w:space="0" w:color="auto"/>
        <w:bottom w:val="none" w:sz="0" w:space="0" w:color="auto"/>
        <w:right w:val="none" w:sz="0" w:space="0" w:color="auto"/>
      </w:divBdr>
      <w:divsChild>
        <w:div w:id="393889970">
          <w:marLeft w:val="0"/>
          <w:marRight w:val="0"/>
          <w:marTop w:val="0"/>
          <w:marBottom w:val="0"/>
          <w:divBdr>
            <w:top w:val="none" w:sz="0" w:space="0" w:color="auto"/>
            <w:left w:val="none" w:sz="0" w:space="0" w:color="auto"/>
            <w:bottom w:val="none" w:sz="0" w:space="0" w:color="auto"/>
            <w:right w:val="none" w:sz="0" w:space="0" w:color="auto"/>
          </w:divBdr>
          <w:divsChild>
            <w:div w:id="16481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67960">
      <w:bodyDiv w:val="1"/>
      <w:marLeft w:val="0"/>
      <w:marRight w:val="0"/>
      <w:marTop w:val="0"/>
      <w:marBottom w:val="0"/>
      <w:divBdr>
        <w:top w:val="none" w:sz="0" w:space="0" w:color="auto"/>
        <w:left w:val="none" w:sz="0" w:space="0" w:color="auto"/>
        <w:bottom w:val="none" w:sz="0" w:space="0" w:color="auto"/>
        <w:right w:val="none" w:sz="0" w:space="0" w:color="auto"/>
      </w:divBdr>
      <w:divsChild>
        <w:div w:id="1943562484">
          <w:marLeft w:val="0"/>
          <w:marRight w:val="0"/>
          <w:marTop w:val="0"/>
          <w:marBottom w:val="0"/>
          <w:divBdr>
            <w:top w:val="none" w:sz="0" w:space="0" w:color="auto"/>
            <w:left w:val="none" w:sz="0" w:space="0" w:color="auto"/>
            <w:bottom w:val="none" w:sz="0" w:space="0" w:color="auto"/>
            <w:right w:val="none" w:sz="0" w:space="0" w:color="auto"/>
          </w:divBdr>
          <w:divsChild>
            <w:div w:id="13051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6972">
      <w:bodyDiv w:val="1"/>
      <w:marLeft w:val="0"/>
      <w:marRight w:val="0"/>
      <w:marTop w:val="0"/>
      <w:marBottom w:val="0"/>
      <w:divBdr>
        <w:top w:val="none" w:sz="0" w:space="0" w:color="auto"/>
        <w:left w:val="none" w:sz="0" w:space="0" w:color="auto"/>
        <w:bottom w:val="none" w:sz="0" w:space="0" w:color="auto"/>
        <w:right w:val="none" w:sz="0" w:space="0" w:color="auto"/>
      </w:divBdr>
      <w:divsChild>
        <w:div w:id="59136827">
          <w:marLeft w:val="0"/>
          <w:marRight w:val="0"/>
          <w:marTop w:val="0"/>
          <w:marBottom w:val="0"/>
          <w:divBdr>
            <w:top w:val="none" w:sz="0" w:space="0" w:color="auto"/>
            <w:left w:val="none" w:sz="0" w:space="0" w:color="auto"/>
            <w:bottom w:val="none" w:sz="0" w:space="0" w:color="auto"/>
            <w:right w:val="none" w:sz="0" w:space="0" w:color="auto"/>
          </w:divBdr>
          <w:divsChild>
            <w:div w:id="19432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rco\Documents\Custom%20Office%20Templates\AlgoExercis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AlgoExercise_template.dotx</Template>
  <TotalTime>668</TotalTime>
  <Pages>8</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7</cp:revision>
  <dcterms:created xsi:type="dcterms:W3CDTF">2023-09-25T23:59:00Z</dcterms:created>
  <dcterms:modified xsi:type="dcterms:W3CDTF">2023-09-26T23:36:00Z</dcterms:modified>
</cp:coreProperties>
</file>