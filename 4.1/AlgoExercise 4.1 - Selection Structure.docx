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C95346" w14:paraId="324794CF" w14:textId="77777777" w:rsidTr="00465575">
        <w:tc>
          <w:tcPr>
            <w:tcW w:w="467" w:type="pct"/>
          </w:tcPr>
          <w:p w14:paraId="3B1754A1" w14:textId="77777777" w:rsidR="00631B7D" w:rsidRPr="00C95346" w:rsidRDefault="00631B7D" w:rsidP="00C95346">
            <w:r w:rsidRPr="00C95346">
              <w:t>NAME:</w:t>
            </w:r>
          </w:p>
        </w:tc>
        <w:tc>
          <w:tcPr>
            <w:tcW w:w="2911" w:type="pct"/>
          </w:tcPr>
          <w:p w14:paraId="09166D2C" w14:textId="62E751D3" w:rsidR="00631B7D" w:rsidRPr="00C95346" w:rsidRDefault="0004415E" w:rsidP="00C95346">
            <w:proofErr w:type="spellStart"/>
            <w:r>
              <w:t>Sarcol</w:t>
            </w:r>
            <w:proofErr w:type="spellEnd"/>
            <w:r>
              <w:t>, Joshua S</w:t>
            </w:r>
          </w:p>
        </w:tc>
        <w:tc>
          <w:tcPr>
            <w:tcW w:w="409" w:type="pct"/>
          </w:tcPr>
          <w:p w14:paraId="3C66EBCE" w14:textId="77777777" w:rsidR="00631B7D" w:rsidRPr="00C95346" w:rsidRDefault="00631B7D" w:rsidP="00C95346">
            <w:r w:rsidRPr="00C95346">
              <w:t>DATE:</w:t>
            </w:r>
          </w:p>
        </w:tc>
        <w:tc>
          <w:tcPr>
            <w:tcW w:w="1213" w:type="pct"/>
          </w:tcPr>
          <w:p w14:paraId="537107DD" w14:textId="70BEA9DC" w:rsidR="00631B7D" w:rsidRPr="00C95346" w:rsidRDefault="0004415E" w:rsidP="00C95346">
            <w:r>
              <w:t>09/18/2023</w:t>
            </w:r>
          </w:p>
        </w:tc>
      </w:tr>
    </w:tbl>
    <w:p w14:paraId="7F2495C6" w14:textId="77777777" w:rsidR="004B2A2F" w:rsidRPr="00C95346" w:rsidRDefault="004B2A2F" w:rsidP="00C95346"/>
    <w:p w14:paraId="3992BF32" w14:textId="0AC25B09" w:rsidR="00FE492D" w:rsidRPr="00C95346" w:rsidRDefault="00465575" w:rsidP="00C95346">
      <w:pPr>
        <w:pStyle w:val="Title"/>
        <w:rPr>
          <w:sz w:val="22"/>
          <w:szCs w:val="22"/>
        </w:rPr>
      </w:pPr>
      <w:r w:rsidRPr="00C95346">
        <w:rPr>
          <w:sz w:val="22"/>
          <w:szCs w:val="22"/>
        </w:rPr>
        <w:t>PRACTICE EXERCISE #</w:t>
      </w:r>
      <w:r w:rsidR="009558F4" w:rsidRPr="00C95346">
        <w:rPr>
          <w:sz w:val="22"/>
          <w:szCs w:val="22"/>
        </w:rPr>
        <w:t xml:space="preserve"> </w:t>
      </w:r>
      <w:r w:rsidR="005151C6" w:rsidRPr="00C95346">
        <w:rPr>
          <w:sz w:val="22"/>
          <w:szCs w:val="22"/>
        </w:rPr>
        <w:t>4</w:t>
      </w:r>
      <w:r w:rsidR="00793875" w:rsidRPr="00C95346">
        <w:rPr>
          <w:sz w:val="22"/>
          <w:szCs w:val="22"/>
        </w:rPr>
        <w:t>.</w:t>
      </w:r>
      <w:r w:rsidR="005151C6" w:rsidRPr="00C95346">
        <w:rPr>
          <w:sz w:val="22"/>
          <w:szCs w:val="22"/>
        </w:rPr>
        <w:t>1</w:t>
      </w:r>
    </w:p>
    <w:p w14:paraId="1A13BE6B" w14:textId="77777777" w:rsidR="005151C6" w:rsidRPr="00C95346" w:rsidRDefault="005151C6" w:rsidP="00C95346"/>
    <w:p w14:paraId="1CCFA0CC" w14:textId="56CB66E5" w:rsidR="005151C6" w:rsidRPr="00C95346" w:rsidRDefault="005151C6" w:rsidP="0004415E">
      <w:pPr>
        <w:pStyle w:val="Heading1"/>
      </w:pPr>
      <w:r w:rsidRPr="00C95346">
        <w:t>LE4_11 Vowel and Consonant.</w:t>
      </w:r>
    </w:p>
    <w:p w14:paraId="4DBDBB27" w14:textId="64586C1A" w:rsidR="00793875" w:rsidRPr="00C95346" w:rsidRDefault="005151C6" w:rsidP="00C95346">
      <w:r w:rsidRPr="00C95346">
        <w:t>Determine whether the letter entered by the user is vowel or consonant. Do not use predefine functions (</w:t>
      </w:r>
      <w:proofErr w:type="spellStart"/>
      <w:r w:rsidRPr="00C95346">
        <w:t>isAlpha</w:t>
      </w:r>
      <w:proofErr w:type="spellEnd"/>
      <w:r w:rsidRPr="00C95346">
        <w:t xml:space="preserve">, </w:t>
      </w:r>
      <w:proofErr w:type="spellStart"/>
      <w:r w:rsidRPr="00C95346">
        <w:t>tolower</w:t>
      </w:r>
      <w:proofErr w:type="spellEnd"/>
      <w:r w:rsidRPr="00C95346">
        <w:t xml:space="preserve">, </w:t>
      </w:r>
      <w:proofErr w:type="spellStart"/>
      <w:r w:rsidRPr="00C95346">
        <w:t>toupper</w:t>
      </w:r>
      <w:proofErr w:type="spellEnd"/>
      <w:r w:rsidRPr="00C95346">
        <w:t>, etc.).</w:t>
      </w:r>
    </w:p>
    <w:p w14:paraId="28A36E0C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u w:val="single"/>
          <w:shd w:val="clear" w:color="auto" w:fill="F5F5F5"/>
        </w:rPr>
        <w:t>Sample/Test Output</w:t>
      </w:r>
    </w:p>
    <w:p w14:paraId="20C1850C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Enter a letter: A       VOWEL!</w:t>
      </w:r>
    </w:p>
    <w:p w14:paraId="3B19EA29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==========================================</w:t>
      </w:r>
    </w:p>
    <w:p w14:paraId="6C3907B3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Enter a letter: a       VOWEL!</w:t>
      </w:r>
    </w:p>
    <w:p w14:paraId="62E951F1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==========================================</w:t>
      </w:r>
    </w:p>
    <w:p w14:paraId="2BF96464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Enter a letter: G       CONSONANT!</w:t>
      </w:r>
    </w:p>
    <w:p w14:paraId="198D2201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==========================================</w:t>
      </w:r>
    </w:p>
    <w:p w14:paraId="565E3363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Enter a letter: $       INVALID INPUT!</w:t>
      </w:r>
    </w:p>
    <w:p w14:paraId="76E6518D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==========================================</w:t>
      </w:r>
    </w:p>
    <w:p w14:paraId="7CD38056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95346"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Enter a letter: 5       INVALID INPUT!</w:t>
      </w:r>
    </w:p>
    <w:p w14:paraId="5A27F170" w14:textId="77777777" w:rsidR="005151C6" w:rsidRPr="00C95346" w:rsidRDefault="005151C6" w:rsidP="00C95346"/>
    <w:p w14:paraId="7547B0DE" w14:textId="1C48EFB3" w:rsidR="008A4733" w:rsidRPr="00C95346" w:rsidRDefault="008A4733" w:rsidP="00C95346">
      <w:pPr>
        <w:pStyle w:val="Heading2"/>
      </w:pPr>
      <w:r w:rsidRPr="00C95346">
        <w:t xml:space="preserve">Pseudocode: </w:t>
      </w:r>
      <w:r w:rsidRPr="00C95346">
        <w:t>Vowel and Consonant</w:t>
      </w:r>
    </w:p>
    <w:p w14:paraId="3B50D10B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START</w:t>
      </w:r>
    </w:p>
    <w:p w14:paraId="26706951" w14:textId="77777777" w:rsidR="005151C6" w:rsidRPr="00C95346" w:rsidRDefault="005151C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INITIALIZE letter as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character</w:t>
      </w:r>
      <w:proofErr w:type="gramEnd"/>
    </w:p>
    <w:p w14:paraId="4185057E" w14:textId="77777777" w:rsidR="005151C6" w:rsidRPr="00C95346" w:rsidRDefault="005151C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“Enter a letter: “</w:t>
      </w:r>
    </w:p>
    <w:p w14:paraId="27308E0A" w14:textId="77777777" w:rsidR="005151C6" w:rsidRPr="00C95346" w:rsidRDefault="005151C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READ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letter</w:t>
      </w:r>
      <w:proofErr w:type="gramEnd"/>
    </w:p>
    <w:p w14:paraId="0286FC30" w14:textId="360D1851" w:rsidR="008A4733" w:rsidRPr="00C95346" w:rsidRDefault="008A4733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CHECK value of letter</w:t>
      </w:r>
    </w:p>
    <w:p w14:paraId="0CC5D241" w14:textId="77777777" w:rsidR="005151C6" w:rsidRPr="00C95346" w:rsidRDefault="005151C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letter is a vowel</w:t>
      </w:r>
    </w:p>
    <w:p w14:paraId="1C1FB912" w14:textId="77777777" w:rsidR="005151C6" w:rsidRPr="00C95346" w:rsidRDefault="005151C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“VOWEL!”</w:t>
      </w:r>
    </w:p>
    <w:p w14:paraId="080B9686" w14:textId="77777777" w:rsidR="005151C6" w:rsidRPr="00C95346" w:rsidRDefault="005151C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ELSE IF letter is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consonant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> </w:t>
      </w:r>
    </w:p>
    <w:p w14:paraId="3F9A41E3" w14:textId="77777777" w:rsidR="005151C6" w:rsidRPr="00C95346" w:rsidRDefault="005151C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“CONSONANT!”</w:t>
      </w:r>
    </w:p>
    <w:p w14:paraId="1BDE6594" w14:textId="77777777" w:rsidR="005151C6" w:rsidRPr="00C95346" w:rsidRDefault="005151C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ELSE</w:t>
      </w:r>
    </w:p>
    <w:p w14:paraId="3DEB9683" w14:textId="77777777" w:rsidR="005151C6" w:rsidRPr="00C95346" w:rsidRDefault="005151C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“INVALID INPUT!”</w:t>
      </w:r>
    </w:p>
    <w:p w14:paraId="11F9FED4" w14:textId="77777777" w:rsidR="005151C6" w:rsidRPr="00C95346" w:rsidRDefault="005151C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3EB1B952" w14:textId="77777777" w:rsidR="005151C6" w:rsidRPr="00C95346" w:rsidRDefault="005151C6" w:rsidP="00C95346">
      <w:pPr>
        <w:pStyle w:val="NormalWeb"/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STOP</w:t>
      </w:r>
    </w:p>
    <w:p w14:paraId="471790EC" w14:textId="39040C5A" w:rsidR="008A4733" w:rsidRPr="00C95346" w:rsidRDefault="008A4733" w:rsidP="00C95346">
      <w:r w:rsidRPr="00C95346">
        <w:br w:type="page"/>
      </w:r>
    </w:p>
    <w:p w14:paraId="49664B07" w14:textId="13050E69" w:rsidR="00793875" w:rsidRPr="00C95346" w:rsidRDefault="00793875" w:rsidP="00C95346">
      <w:pPr>
        <w:pStyle w:val="Heading2"/>
      </w:pPr>
      <w:r w:rsidRPr="00C95346">
        <w:lastRenderedPageBreak/>
        <w:t>Flowchart:</w:t>
      </w:r>
      <w:r w:rsidR="008A4733" w:rsidRPr="00C95346">
        <w:t xml:space="preserve"> </w:t>
      </w:r>
      <w:r w:rsidR="008A4733" w:rsidRPr="00C95346">
        <w:t>Vowel and Consonant</w:t>
      </w:r>
    </w:p>
    <w:p w14:paraId="0BDFAD5A" w14:textId="09C98E4C" w:rsidR="00793875" w:rsidRPr="00C95346" w:rsidRDefault="008A4733" w:rsidP="00C95346">
      <w:pPr>
        <w:jc w:val="center"/>
      </w:pPr>
      <w:r w:rsidRPr="00C95346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0A1EF2" wp14:editId="40BE0180">
            <wp:extent cx="3043448" cy="7955280"/>
            <wp:effectExtent l="0" t="0" r="5080" b="0"/>
            <wp:docPr id="396783144" name="Picture 2" descr="A group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83144" name="Picture 2" descr="A group of white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48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A2C2" w14:textId="77777777" w:rsidR="008A4733" w:rsidRPr="00C95346" w:rsidRDefault="008A4733" w:rsidP="00C95346">
      <w:pPr>
        <w:pStyle w:val="Heading1"/>
      </w:pPr>
      <w:r w:rsidRPr="00C95346">
        <w:lastRenderedPageBreak/>
        <w:t>LE4_12 Quadratic Equation.</w:t>
      </w:r>
    </w:p>
    <w:p w14:paraId="751399A8" w14:textId="77777777" w:rsidR="008A4733" w:rsidRPr="00C95346" w:rsidRDefault="008A4733" w:rsidP="00C95346">
      <w:r w:rsidRPr="00C95346">
        <w:t>Compute the real roots of a quadratic equation. The roots can be calculated using the following formulas:</w:t>
      </w:r>
    </w:p>
    <w:p w14:paraId="0BFAB02E" w14:textId="77777777" w:rsidR="008A4733" w:rsidRPr="00C95346" w:rsidRDefault="008A4733" w:rsidP="00C95346">
      <w:r w:rsidRPr="00C95346">
        <w:t>It will prompt the user to enter the constants (a, b, c) and display the roots based on the following rules:</w:t>
      </w:r>
    </w:p>
    <w:p w14:paraId="2B4588CA" w14:textId="77777777" w:rsidR="008A4733" w:rsidRPr="00C95346" w:rsidRDefault="008A4733" w:rsidP="00C95346"/>
    <w:p w14:paraId="259D6A14" w14:textId="77777777" w:rsidR="008A4733" w:rsidRPr="00C95346" w:rsidRDefault="008A4733" w:rsidP="00C95346">
      <w:r w:rsidRPr="00C95346">
        <w:t xml:space="preserve">If both a and b are zero, there is no </w:t>
      </w:r>
      <w:proofErr w:type="gramStart"/>
      <w:r w:rsidRPr="00C95346">
        <w:t>solution</w:t>
      </w:r>
      <w:proofErr w:type="gramEnd"/>
    </w:p>
    <w:p w14:paraId="22FB39B0" w14:textId="77777777" w:rsidR="008A4733" w:rsidRPr="00C95346" w:rsidRDefault="008A4733" w:rsidP="00C95346">
      <w:r w:rsidRPr="00C95346">
        <w:t>If a is zero, there is only one root (-c/b).</w:t>
      </w:r>
    </w:p>
    <w:p w14:paraId="1AE0E62A" w14:textId="77777777" w:rsidR="008A4733" w:rsidRPr="00C95346" w:rsidRDefault="008A4733" w:rsidP="00C95346">
      <w:r w:rsidRPr="00C95346">
        <w:t xml:space="preserve">If the discriminate (b2-4ac) is negative, there are no real </w:t>
      </w:r>
      <w:proofErr w:type="gramStart"/>
      <w:r w:rsidRPr="00C95346">
        <w:t>roots</w:t>
      </w:r>
      <w:proofErr w:type="gramEnd"/>
    </w:p>
    <w:p w14:paraId="12376803" w14:textId="40EA88D6" w:rsidR="008A4733" w:rsidRPr="00C95346" w:rsidRDefault="008A4733" w:rsidP="00C95346">
      <w:r w:rsidRPr="00C95346">
        <w:t>For all other combinations, there are two roots.</w:t>
      </w:r>
    </w:p>
    <w:p w14:paraId="5AE9DBE7" w14:textId="77777777" w:rsidR="008A4733" w:rsidRDefault="008A4733" w:rsidP="00C95346"/>
    <w:p w14:paraId="137E8F01" w14:textId="6BBDE34E" w:rsidR="00C95346" w:rsidRPr="00C95346" w:rsidRDefault="0004415E" w:rsidP="0004415E">
      <w:pPr>
        <w:pStyle w:val="Heading2"/>
      </w:pPr>
      <w:r>
        <w:t xml:space="preserve">Pseudocode: </w:t>
      </w:r>
      <w:r w:rsidRPr="00C95346">
        <w:t>Quadratic Equation</w:t>
      </w:r>
    </w:p>
    <w:p w14:paraId="01CCCE92" w14:textId="77777777" w:rsidR="00C95346" w:rsidRPr="00C95346" w:rsidRDefault="008A4733" w:rsidP="00C95346">
      <w:pPr>
        <w:pStyle w:val="NormalWeb"/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START</w:t>
      </w:r>
    </w:p>
    <w:p w14:paraId="050309CC" w14:textId="7777777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INITIALIZE a, b, c, discriminant, x1, x2 as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float</w:t>
      </w:r>
      <w:proofErr w:type="gramEnd"/>
    </w:p>
    <w:p w14:paraId="609B8A0F" w14:textId="7777777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“Enter coefficient of x^2 term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: ”</w:t>
      </w:r>
      <w:proofErr w:type="gramEnd"/>
    </w:p>
    <w:p w14:paraId="4A0C4F12" w14:textId="7777777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READ a</w:t>
      </w:r>
    </w:p>
    <w:p w14:paraId="55423569" w14:textId="7777777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“Enter coefficient of x term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: ”</w:t>
      </w:r>
      <w:proofErr w:type="gramEnd"/>
    </w:p>
    <w:p w14:paraId="6807EF1C" w14:textId="7777777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READ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b</w:t>
      </w:r>
      <w:proofErr w:type="gramEnd"/>
    </w:p>
    <w:p w14:paraId="136CE994" w14:textId="7777777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“Enter constant term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: ”</w:t>
      </w:r>
      <w:proofErr w:type="gramEnd"/>
    </w:p>
    <w:p w14:paraId="25FA2FD1" w14:textId="00E76127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READ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c</w:t>
      </w:r>
      <w:proofErr w:type="gramEnd"/>
    </w:p>
    <w:p w14:paraId="1A67342E" w14:textId="4C36CAF9" w:rsid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CALCULATE discriminant, discriminant = b*b - 4*a*c</w:t>
      </w:r>
    </w:p>
    <w:p w14:paraId="5816884F" w14:textId="5A70964F" w:rsidR="00C95346" w:rsidRPr="00C95346" w:rsidRDefault="00C95346" w:rsidP="00C9534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t xml:space="preserve">SOLVE for the quadratic </w:t>
      </w:r>
      <w:proofErr w:type="gramStart"/>
      <w:r>
        <w:rPr>
          <w:rFonts w:ascii="Atkinson Hyperlegible" w:hAnsi="Atkinson Hyperlegible" w:cs="Arial"/>
          <w:color w:val="000000"/>
          <w:sz w:val="22"/>
          <w:szCs w:val="22"/>
        </w:rPr>
        <w:t>equation</w:t>
      </w:r>
      <w:proofErr w:type="gramEnd"/>
    </w:p>
    <w:p w14:paraId="04497898" w14:textId="77777777" w:rsidR="00C95346" w:rsidRPr="00C95346" w:rsidRDefault="00C9534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a == b and b == 0</w:t>
      </w:r>
    </w:p>
    <w:p w14:paraId="11A41552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“No solutions found.”</w:t>
      </w:r>
    </w:p>
    <w:p w14:paraId="5ED2A3CF" w14:textId="77777777" w:rsidR="00C95346" w:rsidRPr="00C95346" w:rsidRDefault="00C9534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ELSE IF a == 0</w:t>
      </w:r>
    </w:p>
    <w:p w14:paraId="51E31ECE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CALCULATE x1, x1 = -c / b</w:t>
      </w:r>
    </w:p>
    <w:p w14:paraId="1121A02D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PRINT “One solution found: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x1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>”</w:t>
      </w:r>
    </w:p>
    <w:p w14:paraId="520AA1EF" w14:textId="77777777" w:rsidR="00C95346" w:rsidRPr="00C95346" w:rsidRDefault="00C9534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ELSE IF discriminant &lt; 0</w:t>
      </w:r>
    </w:p>
    <w:p w14:paraId="7CF32184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“No real-numbered solutions found.”</w:t>
      </w:r>
    </w:p>
    <w:p w14:paraId="1659C10A" w14:textId="77777777" w:rsidR="00C95346" w:rsidRPr="00C95346" w:rsidRDefault="00C9534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ELSE</w:t>
      </w:r>
    </w:p>
    <w:p w14:paraId="0C4F4852" w14:textId="545FDB53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CALCULATE x1, x1 = (-1 * b + sqrt(discriminant)) / 2*a</w:t>
      </w:r>
    </w:p>
    <w:p w14:paraId="5896214B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CALCULATE x2, x2 = (-1 * b - sqrt(discriminant)) / 2*a</w:t>
      </w:r>
    </w:p>
    <w:p w14:paraId="12881A3B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PRINT “Two solutions found: x1,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x2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>”</w:t>
      </w:r>
    </w:p>
    <w:p w14:paraId="394F1710" w14:textId="413F6C26" w:rsidR="00C95346" w:rsidRPr="00C95346" w:rsidRDefault="00C95346" w:rsidP="00C95346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014F8E44" w14:textId="77777777" w:rsidR="008A4733" w:rsidRPr="00C95346" w:rsidRDefault="008A4733" w:rsidP="00C95346">
      <w:pPr>
        <w:pStyle w:val="NormalWeb"/>
        <w:spacing w:before="0" w:beforeAutospacing="0" w:after="0" w:afterAutospacing="0"/>
        <w:rPr>
          <w:rFonts w:ascii="Atkinson Hyperlegible" w:hAnsi="Atkinson Hyperlegible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STOP</w:t>
      </w:r>
    </w:p>
    <w:p w14:paraId="74F0AB8D" w14:textId="7940C618" w:rsidR="00C95346" w:rsidRDefault="00C95346">
      <w:r>
        <w:br w:type="page"/>
      </w:r>
    </w:p>
    <w:p w14:paraId="44FC716B" w14:textId="4F80281C" w:rsidR="008A4733" w:rsidRDefault="00C95346" w:rsidP="0004415E">
      <w:pPr>
        <w:pStyle w:val="Heading2"/>
      </w:pPr>
      <w:r>
        <w:lastRenderedPageBreak/>
        <w:t>Flowchart:</w:t>
      </w:r>
      <w:r w:rsidR="0004415E">
        <w:t xml:space="preserve"> </w:t>
      </w:r>
      <w:r w:rsidR="0004415E" w:rsidRPr="00C95346">
        <w:t>Quadratic Equation</w:t>
      </w:r>
    </w:p>
    <w:p w14:paraId="22D1CCB8" w14:textId="7A7B2B57" w:rsidR="00C95346" w:rsidRDefault="00C95346" w:rsidP="00C95346">
      <w:pPr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CBBA4B3" wp14:editId="60D621E2">
            <wp:extent cx="5023424" cy="7955280"/>
            <wp:effectExtent l="0" t="0" r="6350" b="0"/>
            <wp:docPr id="1094942623" name="Picture 3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2623" name="Picture 3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24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1632" w14:textId="77777777" w:rsidR="00C95346" w:rsidRDefault="00C95346" w:rsidP="0004415E">
      <w:pPr>
        <w:pStyle w:val="Heading1"/>
      </w:pPr>
      <w:r>
        <w:lastRenderedPageBreak/>
        <w:t>LE4_13 Student’s Final Grade.</w:t>
      </w:r>
    </w:p>
    <w:p w14:paraId="2B374C0A" w14:textId="0C4D479F" w:rsidR="00C95346" w:rsidRDefault="00C95346" w:rsidP="00C95346">
      <w:r>
        <w:t>Determine a student’s final grade and indicate whether it is passing or failing. The final grade is calculated as the average of four marks (between 0 and 100). Passing grade of 50.</w:t>
      </w:r>
    </w:p>
    <w:p w14:paraId="33545122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u w:val="single"/>
          <w:shd w:val="clear" w:color="auto" w:fill="F5F5F5"/>
        </w:rPr>
        <w:t>Sample/Test Output</w:t>
      </w:r>
    </w:p>
    <w:p w14:paraId="44B95441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1st </w:t>
      </w:r>
      <w:proofErr w:type="gramStart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Mark :</w:t>
      </w:r>
      <w:proofErr w:type="gramEnd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 100        2nd Mark : 85       3rd Mark : 96       4th Mark : 88</w:t>
      </w:r>
    </w:p>
    <w:p w14:paraId="14E2165C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FINAL GRADE: 92.25    </w:t>
      </w:r>
      <w:proofErr w:type="gramStart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REMARKS  :</w:t>
      </w:r>
      <w:proofErr w:type="gramEnd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 PASSED</w:t>
      </w:r>
    </w:p>
    <w:p w14:paraId="40808B9B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================================================================================</w:t>
      </w:r>
    </w:p>
    <w:p w14:paraId="1E789E64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1st </w:t>
      </w:r>
      <w:proofErr w:type="gramStart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Mark :</w:t>
      </w:r>
      <w:proofErr w:type="gramEnd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 55         2nd Mark : 70       3rd Mark : 10       4th Mark : 50</w:t>
      </w:r>
    </w:p>
    <w:p w14:paraId="14611715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FINAL GRADE: 46.25    </w:t>
      </w:r>
      <w:proofErr w:type="gramStart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REMARKS :</w:t>
      </w:r>
      <w:proofErr w:type="gramEnd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 FAILED</w:t>
      </w:r>
    </w:p>
    <w:p w14:paraId="6BBF2F4F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================================================================================</w:t>
      </w:r>
    </w:p>
    <w:p w14:paraId="2086C9C2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1st </w:t>
      </w:r>
      <w:proofErr w:type="gramStart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Mark :</w:t>
      </w:r>
      <w:proofErr w:type="gramEnd"/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 xml:space="preserve"> 100        2nd Mark : 120      3rd Mark : 96       4th Mark : 88</w:t>
      </w:r>
    </w:p>
    <w:p w14:paraId="6DF6EC38" w14:textId="77777777" w:rsidR="00C95346" w:rsidRDefault="00C95346" w:rsidP="00C9534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D3B45"/>
          <w:sz w:val="22"/>
          <w:szCs w:val="22"/>
          <w:shd w:val="clear" w:color="auto" w:fill="F5F5F5"/>
        </w:rPr>
        <w:t>INVALID INPUT!</w:t>
      </w:r>
    </w:p>
    <w:p w14:paraId="7BB614A0" w14:textId="77777777" w:rsidR="00C95346" w:rsidRDefault="00C95346" w:rsidP="00C95346"/>
    <w:p w14:paraId="33EE0889" w14:textId="774FFE3E" w:rsidR="0004415E" w:rsidRDefault="0004415E" w:rsidP="0004415E">
      <w:pPr>
        <w:pStyle w:val="Heading2"/>
      </w:pPr>
      <w:r>
        <w:t xml:space="preserve">Pseudocode: </w:t>
      </w:r>
      <w:r>
        <w:t>Student’s Final Grade</w:t>
      </w:r>
    </w:p>
    <w:p w14:paraId="3F3BDD0C" w14:textId="77777777" w:rsidR="00C95346" w:rsidRPr="00C95346" w:rsidRDefault="00C95346" w:rsidP="00C95346">
      <w:pPr>
        <w:pStyle w:val="NormalWeb"/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START</w:t>
      </w:r>
    </w:p>
    <w:p w14:paraId="769BE3BB" w14:textId="77777777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INITIALIZE first, second, third, fourth, average as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float</w:t>
      </w:r>
      <w:proofErr w:type="gramEnd"/>
    </w:p>
    <w:p w14:paraId="23D3B9B9" w14:textId="37579757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INITIALIZE bound1st, bound2nd, bound3rd, bound4th as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integer</w:t>
      </w:r>
      <w:proofErr w:type="gramEnd"/>
    </w:p>
    <w:p w14:paraId="0C88B072" w14:textId="77777777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PRINT “1st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Mark :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 ”</w:t>
      </w:r>
    </w:p>
    <w:p w14:paraId="72E5CEC4" w14:textId="77777777" w:rsid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READ first</w:t>
      </w:r>
    </w:p>
    <w:p w14:paraId="57A3234B" w14:textId="7AB3FA99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t>CHECK value of</w:t>
      </w:r>
      <w:r>
        <w:rPr>
          <w:rFonts w:ascii="Atkinson Hyperlegible" w:hAnsi="Atkinson Hyperlegible" w:cs="Arial"/>
          <w:color w:val="000000"/>
          <w:sz w:val="22"/>
          <w:szCs w:val="22"/>
        </w:rPr>
        <w:t xml:space="preserve"> first</w:t>
      </w:r>
    </w:p>
    <w:p w14:paraId="753A2EBC" w14:textId="77777777" w:rsidR="00C95346" w:rsidRPr="00C95346" w:rsidRDefault="00C95346" w:rsidP="0004415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first &lt;= 0 and first &gt;= 100</w:t>
      </w:r>
    </w:p>
    <w:p w14:paraId="541FD41D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SET bound1st = 1</w:t>
      </w:r>
    </w:p>
    <w:p w14:paraId="35C9583D" w14:textId="2BB230FA" w:rsidR="00C95346" w:rsidRPr="00C95346" w:rsidRDefault="00C95346" w:rsidP="0004415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084AEB10" w14:textId="77777777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PRINT “2nd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Mark :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 ”</w:t>
      </w:r>
    </w:p>
    <w:p w14:paraId="3D28828E" w14:textId="77777777" w:rsid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READ second</w:t>
      </w:r>
    </w:p>
    <w:p w14:paraId="45B2DCBC" w14:textId="54AD483D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t>CHECK value of</w:t>
      </w:r>
      <w:r>
        <w:rPr>
          <w:rFonts w:ascii="Atkinson Hyperlegible" w:hAnsi="Atkinson Hyperlegible" w:cs="Arial"/>
          <w:color w:val="000000"/>
          <w:sz w:val="22"/>
          <w:szCs w:val="22"/>
        </w:rPr>
        <w:t xml:space="preserve"> second</w:t>
      </w:r>
    </w:p>
    <w:p w14:paraId="56254ED6" w14:textId="77777777" w:rsidR="00C95346" w:rsidRPr="00C95346" w:rsidRDefault="00C95346" w:rsidP="0004415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second &lt;= 0 and second &gt;= 100</w:t>
      </w:r>
    </w:p>
    <w:p w14:paraId="704E4BFE" w14:textId="77777777" w:rsidR="00C95346" w:rsidRPr="00C95346" w:rsidRDefault="00C95346" w:rsidP="00C95346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SET bound2nd = 1</w:t>
      </w:r>
    </w:p>
    <w:p w14:paraId="01178ABE" w14:textId="26F8254E" w:rsidR="00C95346" w:rsidRPr="00C95346" w:rsidRDefault="00C95346" w:rsidP="0004415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7F325790" w14:textId="77777777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PRINT “3rd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Mark :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 ”</w:t>
      </w:r>
    </w:p>
    <w:p w14:paraId="49562686" w14:textId="77777777" w:rsid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READ third</w:t>
      </w:r>
    </w:p>
    <w:p w14:paraId="2692D9D7" w14:textId="7E5A981F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t xml:space="preserve">CHECK value of </w:t>
      </w:r>
      <w:r>
        <w:rPr>
          <w:rFonts w:ascii="Atkinson Hyperlegible" w:hAnsi="Atkinson Hyperlegible" w:cs="Arial"/>
          <w:color w:val="000000"/>
          <w:sz w:val="22"/>
          <w:szCs w:val="22"/>
        </w:rPr>
        <w:t>third</w:t>
      </w:r>
    </w:p>
    <w:p w14:paraId="0910C7C3" w14:textId="77777777" w:rsidR="00C95346" w:rsidRPr="00C95346" w:rsidRDefault="00C95346" w:rsidP="0004415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third &lt;= 0 and third &gt;= 100</w:t>
      </w:r>
    </w:p>
    <w:p w14:paraId="63CC3896" w14:textId="77777777" w:rsidR="00C95346" w:rsidRPr="00C95346" w:rsidRDefault="00C95346" w:rsidP="0004415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SET bound3rd = 1</w:t>
      </w:r>
    </w:p>
    <w:p w14:paraId="231ED09D" w14:textId="1DA9E693" w:rsidR="00C95346" w:rsidRPr="00C95346" w:rsidRDefault="00C95346" w:rsidP="0004415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7035EBA0" w14:textId="77777777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PRINT “4th 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Mark :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 ”</w:t>
      </w:r>
    </w:p>
    <w:p w14:paraId="5F9D5C19" w14:textId="77777777" w:rsid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READ fourth</w:t>
      </w:r>
    </w:p>
    <w:p w14:paraId="5FB1EC53" w14:textId="132092A5" w:rsidR="00C95346" w:rsidRPr="00C95346" w:rsidRDefault="00C95346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t>CHECK value of fourth</w:t>
      </w:r>
    </w:p>
    <w:p w14:paraId="32E31867" w14:textId="77777777" w:rsidR="00C95346" w:rsidRPr="00C95346" w:rsidRDefault="00C95346" w:rsidP="0004415E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fourth &lt;= 0 and fourth &gt;= 100</w:t>
      </w:r>
    </w:p>
    <w:p w14:paraId="4D2C01C8" w14:textId="77777777" w:rsidR="00C95346" w:rsidRPr="00C95346" w:rsidRDefault="00C95346" w:rsidP="0004415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SET bound4th = 1</w:t>
      </w:r>
    </w:p>
    <w:p w14:paraId="287A28EE" w14:textId="2FDCAF81" w:rsidR="00C95346" w:rsidRDefault="00C95346" w:rsidP="0004415E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31C3CCE5" w14:textId="77777777" w:rsidR="00176B29" w:rsidRDefault="00176B29" w:rsidP="00176B29">
      <w:pPr>
        <w:pStyle w:val="NormalWeb"/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</w:p>
    <w:p w14:paraId="4BFE9CB6" w14:textId="77777777" w:rsidR="00176B29" w:rsidRPr="00C95346" w:rsidRDefault="00176B29" w:rsidP="00176B29">
      <w:pPr>
        <w:pStyle w:val="NormalWeb"/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</w:p>
    <w:p w14:paraId="2AC7B19F" w14:textId="00F6C65E" w:rsidR="0004415E" w:rsidRDefault="0004415E" w:rsidP="0004415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lastRenderedPageBreak/>
        <w:t xml:space="preserve">CHECK if input values are in </w:t>
      </w:r>
      <w:proofErr w:type="gramStart"/>
      <w:r>
        <w:rPr>
          <w:rFonts w:ascii="Atkinson Hyperlegible" w:hAnsi="Atkinson Hyperlegible" w:cs="Arial"/>
          <w:color w:val="000000"/>
          <w:sz w:val="22"/>
          <w:szCs w:val="22"/>
        </w:rPr>
        <w:t>range</w:t>
      </w:r>
      <w:proofErr w:type="gramEnd"/>
    </w:p>
    <w:p w14:paraId="7181034E" w14:textId="13CFED1A" w:rsidR="00C95346" w:rsidRPr="00C95346" w:rsidRDefault="00C95346" w:rsidP="0004415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bound1st + bound2nd + bound3rd + bound4th == 4</w:t>
      </w:r>
    </w:p>
    <w:p w14:paraId="7D68C729" w14:textId="77777777" w:rsidR="00C95346" w:rsidRPr="00C95346" w:rsidRDefault="00C95346" w:rsidP="0004415E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CALCULATE average, average = (first + second + third + fourth) / 4</w:t>
      </w:r>
    </w:p>
    <w:p w14:paraId="37AD6B9A" w14:textId="77777777" w:rsidR="00C95346" w:rsidRDefault="00C95346" w:rsidP="0004415E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“FINAL GRADE: average”</w:t>
      </w:r>
    </w:p>
    <w:p w14:paraId="16D82291" w14:textId="6BA91C10" w:rsidR="0004415E" w:rsidRPr="00C95346" w:rsidRDefault="0004415E" w:rsidP="0004415E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tkinson Hyperlegible" w:hAnsi="Atkinson Hyperlegible" w:cs="Arial"/>
          <w:color w:val="000000"/>
          <w:sz w:val="22"/>
          <w:szCs w:val="22"/>
        </w:rPr>
        <w:t>CHECK value of average</w:t>
      </w:r>
    </w:p>
    <w:p w14:paraId="1305C897" w14:textId="77777777" w:rsidR="00C95346" w:rsidRPr="00C95346" w:rsidRDefault="00C95346" w:rsidP="0004415E">
      <w:pPr>
        <w:pStyle w:val="NormalWeb"/>
        <w:numPr>
          <w:ilvl w:val="4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IF average &gt;= 50</w:t>
      </w:r>
    </w:p>
    <w:p w14:paraId="5FED13EF" w14:textId="77777777" w:rsidR="00C95346" w:rsidRPr="00C95346" w:rsidRDefault="00C95346" w:rsidP="0004415E">
      <w:pPr>
        <w:pStyle w:val="NormalWeb"/>
        <w:numPr>
          <w:ilvl w:val="5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REMARKS :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 PASSED”</w:t>
      </w:r>
    </w:p>
    <w:p w14:paraId="252291D1" w14:textId="77777777" w:rsidR="00C95346" w:rsidRPr="00C95346" w:rsidRDefault="00C95346" w:rsidP="0004415E">
      <w:pPr>
        <w:pStyle w:val="NormalWeb"/>
        <w:numPr>
          <w:ilvl w:val="4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ELSE</w:t>
      </w:r>
    </w:p>
    <w:p w14:paraId="3A40B82C" w14:textId="77777777" w:rsidR="00C95346" w:rsidRPr="00C95346" w:rsidRDefault="00C95346" w:rsidP="0004415E">
      <w:pPr>
        <w:pStyle w:val="NormalWeb"/>
        <w:numPr>
          <w:ilvl w:val="5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</w:t>
      </w:r>
      <w:proofErr w:type="gramStart"/>
      <w:r w:rsidRPr="00C95346">
        <w:rPr>
          <w:rFonts w:ascii="Atkinson Hyperlegible" w:hAnsi="Atkinson Hyperlegible" w:cs="Arial"/>
          <w:color w:val="000000"/>
          <w:sz w:val="22"/>
          <w:szCs w:val="22"/>
        </w:rPr>
        <w:t>REMARKS :</w:t>
      </w:r>
      <w:proofErr w:type="gramEnd"/>
      <w:r w:rsidRPr="00C95346">
        <w:rPr>
          <w:rFonts w:ascii="Atkinson Hyperlegible" w:hAnsi="Atkinson Hyperlegible" w:cs="Arial"/>
          <w:color w:val="000000"/>
          <w:sz w:val="22"/>
          <w:szCs w:val="22"/>
        </w:rPr>
        <w:t xml:space="preserve"> FAILED”</w:t>
      </w:r>
    </w:p>
    <w:p w14:paraId="5FE64121" w14:textId="77777777" w:rsidR="00C95346" w:rsidRPr="00C95346" w:rsidRDefault="00C95346" w:rsidP="0004415E">
      <w:pPr>
        <w:pStyle w:val="NormalWeb"/>
        <w:numPr>
          <w:ilvl w:val="4"/>
          <w:numId w:val="2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1F5D8454" w14:textId="77777777" w:rsidR="00C95346" w:rsidRPr="00C95346" w:rsidRDefault="00C95346" w:rsidP="0004415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ELSE</w:t>
      </w:r>
    </w:p>
    <w:p w14:paraId="61AA4F39" w14:textId="77777777" w:rsidR="00C95346" w:rsidRPr="00C95346" w:rsidRDefault="00C95346" w:rsidP="0004415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PRINT “INVALID INPUT!”</w:t>
      </w:r>
    </w:p>
    <w:p w14:paraId="5DAE2D33" w14:textId="77777777" w:rsidR="00C95346" w:rsidRPr="00C95346" w:rsidRDefault="00C95346" w:rsidP="0004415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ENDIF</w:t>
      </w:r>
    </w:p>
    <w:p w14:paraId="7E08E227" w14:textId="77777777" w:rsidR="00C95346" w:rsidRPr="00C95346" w:rsidRDefault="00C95346" w:rsidP="00C95346">
      <w:pPr>
        <w:pStyle w:val="NormalWeb"/>
        <w:spacing w:before="0" w:beforeAutospacing="0" w:after="0" w:afterAutospacing="0"/>
        <w:rPr>
          <w:rFonts w:ascii="Atkinson Hyperlegible" w:hAnsi="Atkinson Hyperlegible" w:cs="Arial"/>
          <w:color w:val="000000"/>
          <w:sz w:val="22"/>
          <w:szCs w:val="22"/>
        </w:rPr>
      </w:pPr>
      <w:r w:rsidRPr="00C95346">
        <w:rPr>
          <w:rFonts w:ascii="Atkinson Hyperlegible" w:hAnsi="Atkinson Hyperlegible" w:cs="Arial"/>
          <w:color w:val="000000"/>
          <w:sz w:val="22"/>
          <w:szCs w:val="22"/>
        </w:rPr>
        <w:t>STOP</w:t>
      </w:r>
    </w:p>
    <w:p w14:paraId="7F99ABF5" w14:textId="1A825143" w:rsidR="0004415E" w:rsidRDefault="0004415E">
      <w:pPr>
        <w:rPr>
          <w:rFonts w:eastAsia="Times New Roman" w:cs="Arial"/>
          <w:color w:val="000000"/>
        </w:rPr>
      </w:pPr>
      <w:r>
        <w:rPr>
          <w:rFonts w:cs="Arial"/>
          <w:color w:val="000000"/>
        </w:rPr>
        <w:br w:type="page"/>
      </w:r>
    </w:p>
    <w:p w14:paraId="147433A9" w14:textId="6F8E8A03" w:rsidR="00C95346" w:rsidRDefault="0004415E" w:rsidP="0004415E">
      <w:pPr>
        <w:pStyle w:val="Heading2"/>
      </w:pPr>
      <w:r>
        <w:lastRenderedPageBreak/>
        <w:t xml:space="preserve">Flowchart: </w:t>
      </w:r>
      <w:r w:rsidRPr="0004415E">
        <w:t>Student’s Final Grade</w:t>
      </w:r>
    </w:p>
    <w:p w14:paraId="2A74C0BC" w14:textId="242A46D8" w:rsidR="0004415E" w:rsidRPr="00C95346" w:rsidRDefault="0004415E" w:rsidP="0004415E">
      <w:pPr>
        <w:pStyle w:val="NormalWeb"/>
        <w:spacing w:before="0" w:beforeAutospacing="0" w:after="0" w:afterAutospacing="0"/>
        <w:jc w:val="center"/>
        <w:rPr>
          <w:rFonts w:ascii="Atkinson Hyperlegible" w:hAnsi="Atkinson Hyperlegible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87920B" wp14:editId="034D43C9">
            <wp:extent cx="6858000" cy="7286964"/>
            <wp:effectExtent l="0" t="0" r="0" b="9525"/>
            <wp:docPr id="1177131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1983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15E" w:rsidRPr="00C95346" w:rsidSect="00465575">
      <w:headerReference w:type="default" r:id="rId10"/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ABC5" w14:textId="77777777" w:rsidR="00CE0771" w:rsidRDefault="00CE0771" w:rsidP="00ED067C">
      <w:r>
        <w:separator/>
      </w:r>
    </w:p>
  </w:endnote>
  <w:endnote w:type="continuationSeparator" w:id="0">
    <w:p w14:paraId="1452D881" w14:textId="77777777" w:rsidR="00CE0771" w:rsidRDefault="00CE0771" w:rsidP="00ED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BAA9" w14:textId="77777777" w:rsidR="00A45540" w:rsidRPr="00A45540" w:rsidRDefault="00CE0175" w:rsidP="00ED067C">
    <w:pPr>
      <w:pStyle w:val="Foot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48FA362" wp14:editId="157B97FB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C050" w14:textId="77777777" w:rsidR="00CE0771" w:rsidRDefault="00CE0771" w:rsidP="00ED067C">
      <w:r>
        <w:separator/>
      </w:r>
    </w:p>
  </w:footnote>
  <w:footnote w:type="continuationSeparator" w:id="0">
    <w:p w14:paraId="1ECB5430" w14:textId="77777777" w:rsidR="00CE0771" w:rsidRDefault="00CE0771" w:rsidP="00ED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2149E536" w14:textId="77777777" w:rsidTr="00465575">
      <w:tc>
        <w:tcPr>
          <w:tcW w:w="2654" w:type="pct"/>
        </w:tcPr>
        <w:p w14:paraId="0477F6D1" w14:textId="77777777" w:rsidR="00465575" w:rsidRDefault="00465575" w:rsidP="00ED067C">
          <w:pPr>
            <w:pStyle w:val="Header"/>
          </w:pPr>
          <w:r>
            <w:rPr>
              <w:noProof/>
            </w:rPr>
            <w:drawing>
              <wp:inline distT="0" distB="0" distL="0" distR="0" wp14:anchorId="38A9BCA1" wp14:editId="62B63EAF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9446E58" w14:textId="77777777" w:rsidR="00465575" w:rsidRPr="00465575" w:rsidRDefault="00465575" w:rsidP="00ED067C">
          <w:pPr>
            <w:pStyle w:val="Header"/>
            <w:rPr>
              <w:sz w:val="20"/>
              <w:szCs w:val="20"/>
            </w:rPr>
          </w:pPr>
          <w:r w:rsidRPr="00465575">
            <w:t>CPE 1102L: Programming Logic and Design | Algorithm Exercises</w:t>
          </w:r>
        </w:p>
      </w:tc>
    </w:tr>
  </w:tbl>
  <w:p w14:paraId="2AEB07C9" w14:textId="77777777" w:rsidR="00465575" w:rsidRDefault="00465575" w:rsidP="00ED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316F"/>
    <w:multiLevelType w:val="hybridMultilevel"/>
    <w:tmpl w:val="57B2A0DE"/>
    <w:lvl w:ilvl="0" w:tplc="56FEB98E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2A89"/>
    <w:multiLevelType w:val="hybridMultilevel"/>
    <w:tmpl w:val="F35CD89E"/>
    <w:lvl w:ilvl="0" w:tplc="58983D8A">
      <w:start w:val="1"/>
      <w:numFmt w:val="decimal"/>
      <w:lvlText w:val="%1."/>
      <w:lvlJc w:val="righ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206F025D"/>
    <w:multiLevelType w:val="hybridMultilevel"/>
    <w:tmpl w:val="F35CD89E"/>
    <w:lvl w:ilvl="0" w:tplc="FFFFFFFF">
      <w:start w:val="1"/>
      <w:numFmt w:val="decimal"/>
      <w:lvlText w:val="%1."/>
      <w:lvlJc w:val="righ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B1B76B8"/>
    <w:multiLevelType w:val="hybridMultilevel"/>
    <w:tmpl w:val="674C5E86"/>
    <w:lvl w:ilvl="0" w:tplc="FFFFFFFF">
      <w:start w:val="1"/>
      <w:numFmt w:val="decimal"/>
      <w:lvlText w:val="%1."/>
      <w:lvlJc w:val="left"/>
      <w:pPr>
        <w:ind w:left="1500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057A9"/>
    <w:multiLevelType w:val="hybridMultilevel"/>
    <w:tmpl w:val="F35CD89E"/>
    <w:lvl w:ilvl="0" w:tplc="FFFFFFFF">
      <w:start w:val="1"/>
      <w:numFmt w:val="decimal"/>
      <w:lvlText w:val="%1."/>
      <w:lvlJc w:val="righ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39C20181"/>
    <w:multiLevelType w:val="hybridMultilevel"/>
    <w:tmpl w:val="A93E588E"/>
    <w:lvl w:ilvl="0" w:tplc="56FEB98E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016BE"/>
    <w:multiLevelType w:val="hybridMultilevel"/>
    <w:tmpl w:val="6200FF60"/>
    <w:lvl w:ilvl="0" w:tplc="56FEB98E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B60B9"/>
    <w:multiLevelType w:val="hybridMultilevel"/>
    <w:tmpl w:val="674C5E86"/>
    <w:lvl w:ilvl="0" w:tplc="FFFFFFFF">
      <w:start w:val="1"/>
      <w:numFmt w:val="decimal"/>
      <w:lvlText w:val="%1."/>
      <w:lvlJc w:val="left"/>
      <w:pPr>
        <w:ind w:left="1500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35BBB"/>
    <w:multiLevelType w:val="hybridMultilevel"/>
    <w:tmpl w:val="B2E8F9B8"/>
    <w:lvl w:ilvl="0" w:tplc="56FEB98E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B4B6D"/>
    <w:multiLevelType w:val="hybridMultilevel"/>
    <w:tmpl w:val="F35CD89E"/>
    <w:lvl w:ilvl="0" w:tplc="FFFFFFFF">
      <w:start w:val="1"/>
      <w:numFmt w:val="decimal"/>
      <w:lvlText w:val="%1."/>
      <w:lvlJc w:val="righ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51EC23ED"/>
    <w:multiLevelType w:val="hybridMultilevel"/>
    <w:tmpl w:val="F35CD89E"/>
    <w:lvl w:ilvl="0" w:tplc="FFFFFFFF">
      <w:start w:val="1"/>
      <w:numFmt w:val="decimal"/>
      <w:lvlText w:val="%1."/>
      <w:lvlJc w:val="righ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581573EC"/>
    <w:multiLevelType w:val="hybridMultilevel"/>
    <w:tmpl w:val="EE9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6FEB98E">
      <w:start w:val="1"/>
      <w:numFmt w:val="decimal"/>
      <w:lvlText w:val="%2."/>
      <w:lvlJc w:val="left"/>
      <w:pPr>
        <w:ind w:left="750" w:hanging="375"/>
      </w:pPr>
      <w:rPr>
        <w:rFonts w:hint="default"/>
      </w:rPr>
    </w:lvl>
    <w:lvl w:ilvl="2" w:tplc="58983D8A">
      <w:start w:val="1"/>
      <w:numFmt w:val="decimal"/>
      <w:lvlText w:val="%3."/>
      <w:lvlJc w:val="right"/>
      <w:pPr>
        <w:ind w:left="1125" w:hanging="375"/>
      </w:pPr>
      <w:rPr>
        <w:rFonts w:hint="default"/>
      </w:rPr>
    </w:lvl>
    <w:lvl w:ilvl="3" w:tplc="02EEBB04">
      <w:start w:val="1"/>
      <w:numFmt w:val="decimal"/>
      <w:lvlText w:val="%4."/>
      <w:lvlJc w:val="left"/>
      <w:pPr>
        <w:ind w:left="1500" w:hanging="375"/>
      </w:pPr>
      <w:rPr>
        <w:rFonts w:hint="default"/>
      </w:rPr>
    </w:lvl>
    <w:lvl w:ilvl="4" w:tplc="9D44E072">
      <w:start w:val="1"/>
      <w:numFmt w:val="decimal"/>
      <w:lvlText w:val="%5."/>
      <w:lvlJc w:val="left"/>
      <w:pPr>
        <w:ind w:left="1875" w:hanging="375"/>
      </w:pPr>
      <w:rPr>
        <w:rFonts w:hint="default"/>
      </w:rPr>
    </w:lvl>
    <w:lvl w:ilvl="5" w:tplc="2ECEFF6C">
      <w:start w:val="1"/>
      <w:numFmt w:val="decimal"/>
      <w:lvlText w:val="%6."/>
      <w:lvlJc w:val="right"/>
      <w:pPr>
        <w:ind w:left="2250" w:hanging="375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82398"/>
    <w:multiLevelType w:val="hybridMultilevel"/>
    <w:tmpl w:val="674C5E86"/>
    <w:lvl w:ilvl="0" w:tplc="02EEBB04">
      <w:start w:val="1"/>
      <w:numFmt w:val="decimal"/>
      <w:lvlText w:val="%1."/>
      <w:lvlJc w:val="left"/>
      <w:pPr>
        <w:ind w:left="150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07E9"/>
    <w:multiLevelType w:val="hybridMultilevel"/>
    <w:tmpl w:val="674C5E86"/>
    <w:lvl w:ilvl="0" w:tplc="FFFFFFFF">
      <w:start w:val="1"/>
      <w:numFmt w:val="decimal"/>
      <w:lvlText w:val="%1."/>
      <w:lvlJc w:val="left"/>
      <w:pPr>
        <w:ind w:left="1500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57623">
    <w:abstractNumId w:val="0"/>
  </w:num>
  <w:num w:numId="2" w16cid:durableId="2102676333">
    <w:abstractNumId w:val="12"/>
  </w:num>
  <w:num w:numId="3" w16cid:durableId="243687458">
    <w:abstractNumId w:val="7"/>
  </w:num>
  <w:num w:numId="4" w16cid:durableId="1401059908">
    <w:abstractNumId w:val="9"/>
  </w:num>
  <w:num w:numId="5" w16cid:durableId="1704213475">
    <w:abstractNumId w:val="6"/>
  </w:num>
  <w:num w:numId="6" w16cid:durableId="236982019">
    <w:abstractNumId w:val="1"/>
  </w:num>
  <w:num w:numId="7" w16cid:durableId="83110234">
    <w:abstractNumId w:val="2"/>
  </w:num>
  <w:num w:numId="8" w16cid:durableId="63332341">
    <w:abstractNumId w:val="11"/>
  </w:num>
  <w:num w:numId="9" w16cid:durableId="1605841244">
    <w:abstractNumId w:val="10"/>
  </w:num>
  <w:num w:numId="10" w16cid:durableId="650063022">
    <w:abstractNumId w:val="13"/>
  </w:num>
  <w:num w:numId="11" w16cid:durableId="1641350637">
    <w:abstractNumId w:val="3"/>
  </w:num>
  <w:num w:numId="12" w16cid:durableId="1021129175">
    <w:abstractNumId w:val="4"/>
  </w:num>
  <w:num w:numId="13" w16cid:durableId="1191645480">
    <w:abstractNumId w:val="5"/>
  </w:num>
  <w:num w:numId="14" w16cid:durableId="1817531496">
    <w:abstractNumId w:val="8"/>
  </w:num>
  <w:num w:numId="15" w16cid:durableId="551963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3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C6"/>
    <w:rsid w:val="0004415E"/>
    <w:rsid w:val="001229E1"/>
    <w:rsid w:val="00176B29"/>
    <w:rsid w:val="00465575"/>
    <w:rsid w:val="004B2A2F"/>
    <w:rsid w:val="005151C6"/>
    <w:rsid w:val="005879D9"/>
    <w:rsid w:val="00631B7D"/>
    <w:rsid w:val="00674313"/>
    <w:rsid w:val="0070597F"/>
    <w:rsid w:val="0075796F"/>
    <w:rsid w:val="00793875"/>
    <w:rsid w:val="00820C76"/>
    <w:rsid w:val="008A4733"/>
    <w:rsid w:val="009558F4"/>
    <w:rsid w:val="009835C0"/>
    <w:rsid w:val="0099626F"/>
    <w:rsid w:val="00A45540"/>
    <w:rsid w:val="00A74A65"/>
    <w:rsid w:val="00C95346"/>
    <w:rsid w:val="00CE0175"/>
    <w:rsid w:val="00CE0771"/>
    <w:rsid w:val="00CE22FB"/>
    <w:rsid w:val="00EB60C8"/>
    <w:rsid w:val="00ED067C"/>
    <w:rsid w:val="00F17122"/>
    <w:rsid w:val="00F336D0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9B5A4"/>
  <w15:chartTrackingRefBased/>
  <w15:docId w15:val="{2951AF35-EDE0-4B36-A1BB-3F2D726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75"/>
    <w:rPr>
      <w:rFonts w:ascii="Atkinson Hyperlegible" w:hAnsi="Atkinson Hyperlegible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F4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F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067C"/>
    <w:pPr>
      <w:contextualSpacing/>
      <w:jc w:val="center"/>
    </w:pPr>
    <w:rPr>
      <w:rFonts w:eastAsiaTheme="majorEastAsia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D067C"/>
    <w:rPr>
      <w:rFonts w:ascii="Atkinson Hyperlegible" w:eastAsiaTheme="majorEastAsia" w:hAnsi="Atkinson Hyperlegible" w:cstheme="majorBidi"/>
      <w:spacing w:val="-10"/>
      <w:kern w:val="28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58F4"/>
    <w:rPr>
      <w:rFonts w:ascii="Atkinson Hyperlegible" w:hAnsi="Atkinson Hyperlegible"/>
      <w:b/>
      <w:bCs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58F4"/>
    <w:rPr>
      <w:rFonts w:ascii="Atkinson Hyperlegible" w:hAnsi="Atkinson Hyperlegible"/>
      <w:b/>
      <w:bCs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515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co\Documents\Custom%20Office%20Templates\AlgoExercis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AlgoExercise_template.dotx</Template>
  <TotalTime>27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‍</dc:creator>
  <cp:keywords/>
  <dc:description/>
  <cp:lastModifiedBy>‍</cp:lastModifiedBy>
  <cp:revision>1</cp:revision>
  <dcterms:created xsi:type="dcterms:W3CDTF">2023-09-18T13:36:00Z</dcterms:created>
  <dcterms:modified xsi:type="dcterms:W3CDTF">2023-09-18T14:03:00Z</dcterms:modified>
</cp:coreProperties>
</file>