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6288"/>
        <w:gridCol w:w="883"/>
        <w:gridCol w:w="2620"/>
      </w:tblGrid>
      <w:tr w:rsidR="00631B7D" w:rsidRPr="00ED067C" w14:paraId="0417B39C" w14:textId="77777777" w:rsidTr="00465575">
        <w:tc>
          <w:tcPr>
            <w:tcW w:w="467" w:type="pct"/>
          </w:tcPr>
          <w:p w14:paraId="3CF3C723" w14:textId="77777777" w:rsidR="00631B7D" w:rsidRPr="00ED067C" w:rsidRDefault="00631B7D" w:rsidP="00ED067C">
            <w:r w:rsidRPr="00ED067C">
              <w:t>NAME:</w:t>
            </w:r>
          </w:p>
        </w:tc>
        <w:tc>
          <w:tcPr>
            <w:tcW w:w="2911" w:type="pct"/>
          </w:tcPr>
          <w:p w14:paraId="6F2B65E0" w14:textId="352EF64E" w:rsidR="00631B7D" w:rsidRPr="00ED067C" w:rsidRDefault="004830DF" w:rsidP="004830DF">
            <w:r>
              <w:t xml:space="preserve">Albert Justin Joe </w:t>
            </w:r>
            <w:proofErr w:type="spellStart"/>
            <w:r>
              <w:t>Enabe</w:t>
            </w:r>
            <w:proofErr w:type="spellEnd"/>
            <w:r>
              <w:t>, Joshua Sarcol</w:t>
            </w:r>
          </w:p>
        </w:tc>
        <w:tc>
          <w:tcPr>
            <w:tcW w:w="409" w:type="pct"/>
          </w:tcPr>
          <w:p w14:paraId="6EF02C3F" w14:textId="77777777" w:rsidR="00631B7D" w:rsidRPr="00ED067C" w:rsidRDefault="00631B7D" w:rsidP="00ED067C">
            <w:r w:rsidRPr="00ED067C">
              <w:t>DATE:</w:t>
            </w:r>
          </w:p>
        </w:tc>
        <w:tc>
          <w:tcPr>
            <w:tcW w:w="1213" w:type="pct"/>
          </w:tcPr>
          <w:p w14:paraId="0EDE600E" w14:textId="2B90C35D" w:rsidR="00631B7D" w:rsidRPr="00ED067C" w:rsidRDefault="004830DF" w:rsidP="00ED067C">
            <w:r>
              <w:t>11/1</w:t>
            </w:r>
            <w:r w:rsidR="00852FF0">
              <w:t>3</w:t>
            </w:r>
            <w:r>
              <w:t>/2023</w:t>
            </w:r>
          </w:p>
        </w:tc>
      </w:tr>
    </w:tbl>
    <w:p w14:paraId="1C5215D5" w14:textId="77777777" w:rsidR="004B2A2F" w:rsidRPr="00ED067C" w:rsidRDefault="004B2A2F" w:rsidP="00ED067C"/>
    <w:p w14:paraId="141C3BA9" w14:textId="4EA64E2F" w:rsidR="00FE492D" w:rsidRDefault="00465575" w:rsidP="00793875">
      <w:pPr>
        <w:pStyle w:val="Title"/>
      </w:pPr>
      <w:r w:rsidRPr="00ED067C">
        <w:t>PRACTICE EXERCISE #</w:t>
      </w:r>
      <w:r w:rsidR="009558F4">
        <w:t xml:space="preserve"> </w:t>
      </w:r>
      <w:r w:rsidR="00910312">
        <w:t>6</w:t>
      </w:r>
      <w:r w:rsidR="00793875">
        <w:t>.</w:t>
      </w:r>
      <w:r w:rsidR="00910312">
        <w:t>1</w:t>
      </w:r>
    </w:p>
    <w:p w14:paraId="1A298D7A" w14:textId="77777777" w:rsidR="00793875" w:rsidRDefault="00793875" w:rsidP="00793875"/>
    <w:p w14:paraId="01427933" w14:textId="6D10C25E" w:rsidR="00910312" w:rsidRDefault="00910312" w:rsidP="001E2834">
      <w:pPr>
        <w:pStyle w:val="Heading1"/>
      </w:pPr>
      <w:r>
        <w:t>LE6_11 Add Digits</w:t>
      </w:r>
    </w:p>
    <w:p w14:paraId="64AC0CA7" w14:textId="07130F66" w:rsidR="00910312" w:rsidRDefault="00910312" w:rsidP="00910312">
      <w:r>
        <w:t>Create a program that extracts and adds the two least significant digits of an integer.</w:t>
      </w:r>
    </w:p>
    <w:p w14:paraId="376E61AC" w14:textId="77777777" w:rsidR="00910312" w:rsidRDefault="00910312" w:rsidP="00910312"/>
    <w:p w14:paraId="157932B7" w14:textId="6E305564" w:rsidR="00910312" w:rsidRDefault="00910312" w:rsidP="00910312">
      <w:r>
        <w:t xml:space="preserve">Function Prototypes: </w:t>
      </w:r>
    </w:p>
    <w:p w14:paraId="659B5EB6" w14:textId="77777777" w:rsidR="00910312" w:rsidRPr="001E2834" w:rsidRDefault="00910312" w:rsidP="00910312">
      <w:pPr>
        <w:rPr>
          <w:i/>
          <w:iCs/>
        </w:rPr>
      </w:pPr>
      <w:r w:rsidRPr="001E2834">
        <w:rPr>
          <w:i/>
          <w:iCs/>
        </w:rPr>
        <w:t xml:space="preserve">int </w:t>
      </w:r>
      <w:proofErr w:type="spellStart"/>
      <w:r w:rsidRPr="001E2834">
        <w:rPr>
          <w:i/>
          <w:iCs/>
        </w:rPr>
        <w:t>extractFirstLSD</w:t>
      </w:r>
      <w:proofErr w:type="spellEnd"/>
      <w:r w:rsidRPr="001E2834">
        <w:rPr>
          <w:i/>
          <w:iCs/>
        </w:rPr>
        <w:t xml:space="preserve"> (int num</w:t>
      </w:r>
      <w:proofErr w:type="gramStart"/>
      <w:r w:rsidRPr="001E2834">
        <w:rPr>
          <w:i/>
          <w:iCs/>
        </w:rPr>
        <w:t>);</w:t>
      </w:r>
      <w:proofErr w:type="gramEnd"/>
    </w:p>
    <w:p w14:paraId="148D49DB" w14:textId="77777777" w:rsidR="00910312" w:rsidRPr="001E2834" w:rsidRDefault="00910312" w:rsidP="00910312">
      <w:pPr>
        <w:rPr>
          <w:i/>
          <w:iCs/>
        </w:rPr>
      </w:pPr>
      <w:r w:rsidRPr="001E2834">
        <w:rPr>
          <w:i/>
          <w:iCs/>
        </w:rPr>
        <w:t xml:space="preserve">int </w:t>
      </w:r>
      <w:proofErr w:type="spellStart"/>
      <w:r w:rsidRPr="001E2834">
        <w:rPr>
          <w:i/>
          <w:iCs/>
        </w:rPr>
        <w:t>extractSecondLSD</w:t>
      </w:r>
      <w:proofErr w:type="spellEnd"/>
      <w:r w:rsidRPr="001E2834">
        <w:rPr>
          <w:i/>
          <w:iCs/>
        </w:rPr>
        <w:t xml:space="preserve"> (int num</w:t>
      </w:r>
      <w:proofErr w:type="gramStart"/>
      <w:r w:rsidRPr="001E2834">
        <w:rPr>
          <w:i/>
          <w:iCs/>
        </w:rPr>
        <w:t>);</w:t>
      </w:r>
      <w:proofErr w:type="gramEnd"/>
    </w:p>
    <w:p w14:paraId="230E4AC8" w14:textId="0B5712F4" w:rsidR="00910312" w:rsidRPr="001E2834" w:rsidRDefault="00910312" w:rsidP="00910312">
      <w:pPr>
        <w:rPr>
          <w:i/>
          <w:iCs/>
        </w:rPr>
      </w:pPr>
      <w:r w:rsidRPr="001E2834">
        <w:rPr>
          <w:i/>
          <w:iCs/>
        </w:rPr>
        <w:t xml:space="preserve">int </w:t>
      </w:r>
      <w:proofErr w:type="spellStart"/>
      <w:r w:rsidRPr="001E2834">
        <w:rPr>
          <w:i/>
          <w:iCs/>
        </w:rPr>
        <w:t>sumDigits</w:t>
      </w:r>
      <w:proofErr w:type="spellEnd"/>
      <w:r w:rsidRPr="001E2834">
        <w:rPr>
          <w:i/>
          <w:iCs/>
        </w:rPr>
        <w:t xml:space="preserve"> (int x, int y</w:t>
      </w:r>
      <w:proofErr w:type="gramStart"/>
      <w:r w:rsidRPr="001E2834">
        <w:rPr>
          <w:i/>
          <w:iCs/>
        </w:rPr>
        <w:t>);</w:t>
      </w:r>
      <w:proofErr w:type="gramEnd"/>
    </w:p>
    <w:p w14:paraId="1902B3DF" w14:textId="77777777" w:rsidR="00910312" w:rsidRDefault="00910312" w:rsidP="00793875"/>
    <w:p w14:paraId="3A281EF4" w14:textId="369F97DB" w:rsidR="00910312" w:rsidRDefault="00910312" w:rsidP="001E2834">
      <w:pPr>
        <w:pStyle w:val="Heading2"/>
      </w:pPr>
      <w:r>
        <w:t>Pseudocode: LE6_11 Add Digits</w:t>
      </w:r>
    </w:p>
    <w:p w14:paraId="2EA9D772" w14:textId="19E2192C" w:rsidR="008F506F" w:rsidRDefault="008F506F" w:rsidP="00793875">
      <w:proofErr w:type="gramStart"/>
      <w:r>
        <w:t>main(</w:t>
      </w:r>
      <w:proofErr w:type="gramEnd"/>
      <w:r>
        <w:t>)</w:t>
      </w:r>
    </w:p>
    <w:p w14:paraId="34A89517" w14:textId="03960E28" w:rsidR="00910312" w:rsidRDefault="00910312" w:rsidP="00793875">
      <w:r>
        <w:t>START</w:t>
      </w:r>
    </w:p>
    <w:p w14:paraId="2B044F7B" w14:textId="63B674FA" w:rsidR="00EA03BD" w:rsidRDefault="00EA03BD" w:rsidP="00172C32">
      <w:pPr>
        <w:pStyle w:val="ListParagraph"/>
        <w:numPr>
          <w:ilvl w:val="0"/>
          <w:numId w:val="2"/>
        </w:numPr>
      </w:pPr>
      <w:r>
        <w:t xml:space="preserve">INITIALIZE </w:t>
      </w:r>
      <w:proofErr w:type="spellStart"/>
      <w:r>
        <w:t>originalNumber</w:t>
      </w:r>
      <w:proofErr w:type="spellEnd"/>
      <w:r>
        <w:t xml:space="preserve"> as </w:t>
      </w:r>
      <w:proofErr w:type="gramStart"/>
      <w:r>
        <w:t>integer</w:t>
      </w:r>
      <w:proofErr w:type="gramEnd"/>
    </w:p>
    <w:p w14:paraId="3F77AE9B" w14:textId="0BC8A23A" w:rsidR="00910312" w:rsidRDefault="00910312" w:rsidP="00172C32">
      <w:pPr>
        <w:pStyle w:val="ListParagraph"/>
        <w:numPr>
          <w:ilvl w:val="0"/>
          <w:numId w:val="2"/>
        </w:numPr>
      </w:pPr>
      <w:r>
        <w:t xml:space="preserve">PROMPT and GET </w:t>
      </w:r>
      <w:proofErr w:type="spellStart"/>
      <w:proofErr w:type="gramStart"/>
      <w:r>
        <w:t>originalNumber</w:t>
      </w:r>
      <w:proofErr w:type="spellEnd"/>
      <w:proofErr w:type="gramEnd"/>
    </w:p>
    <w:p w14:paraId="0DA87413" w14:textId="4FEA2025" w:rsidR="00910312" w:rsidRDefault="008F506F" w:rsidP="00172C32">
      <w:pPr>
        <w:pStyle w:val="ListParagraph"/>
        <w:numPr>
          <w:ilvl w:val="0"/>
          <w:numId w:val="2"/>
        </w:numPr>
      </w:pPr>
      <w:r>
        <w:t>CALL module,</w:t>
      </w:r>
      <w:r w:rsidR="00910312">
        <w:t xml:space="preserve"> </w:t>
      </w:r>
      <w:proofErr w:type="spellStart"/>
      <w:r w:rsidR="00910312">
        <w:t>onesPlace</w:t>
      </w:r>
      <w:proofErr w:type="spellEnd"/>
      <w:r w:rsidR="00910312">
        <w:t xml:space="preserve"> </w:t>
      </w:r>
      <w:r>
        <w:t>=</w:t>
      </w:r>
      <w:r w:rsidR="00910312">
        <w:t xml:space="preserve"> </w:t>
      </w:r>
      <w:proofErr w:type="spellStart"/>
      <w:r w:rsidR="00172C32" w:rsidRPr="00172C32">
        <w:t>extractFirstLSD</w:t>
      </w:r>
      <w:proofErr w:type="spellEnd"/>
      <w:r w:rsidR="00172C32" w:rsidRPr="00172C32">
        <w:t>(</w:t>
      </w:r>
      <w:proofErr w:type="spellStart"/>
      <w:r w:rsidR="00172C32" w:rsidRPr="00172C32">
        <w:t>originalNumber</w:t>
      </w:r>
      <w:proofErr w:type="spellEnd"/>
      <w:r w:rsidR="00172C32" w:rsidRPr="00172C32">
        <w:t>)</w:t>
      </w:r>
    </w:p>
    <w:p w14:paraId="1338C475" w14:textId="43C9BCAA" w:rsidR="00172C32" w:rsidRDefault="008F506F" w:rsidP="00172C32">
      <w:pPr>
        <w:pStyle w:val="ListParagraph"/>
        <w:numPr>
          <w:ilvl w:val="0"/>
          <w:numId w:val="2"/>
        </w:numPr>
      </w:pPr>
      <w:r>
        <w:t>CALL module,</w:t>
      </w:r>
      <w:r w:rsidR="00172C32">
        <w:t xml:space="preserve"> </w:t>
      </w:r>
      <w:proofErr w:type="spellStart"/>
      <w:r w:rsidR="00172C32">
        <w:t>tensPlace</w:t>
      </w:r>
      <w:proofErr w:type="spellEnd"/>
      <w:r w:rsidR="00172C32">
        <w:t xml:space="preserve"> </w:t>
      </w:r>
      <w:r>
        <w:t>=</w:t>
      </w:r>
      <w:r w:rsidR="00172C32">
        <w:t xml:space="preserve"> </w:t>
      </w:r>
      <w:proofErr w:type="spellStart"/>
      <w:r w:rsidR="00172C32" w:rsidRPr="00172C32">
        <w:t>extractSecondLSD</w:t>
      </w:r>
      <w:proofErr w:type="spellEnd"/>
      <w:r w:rsidR="00172C32" w:rsidRPr="00172C32">
        <w:t>(</w:t>
      </w:r>
      <w:proofErr w:type="spellStart"/>
      <w:r w:rsidR="00172C32" w:rsidRPr="00172C32">
        <w:t>originalNumber</w:t>
      </w:r>
      <w:proofErr w:type="spellEnd"/>
      <w:r w:rsidR="00172C32" w:rsidRPr="00172C32">
        <w:t>)</w:t>
      </w:r>
    </w:p>
    <w:p w14:paraId="7AC327C7" w14:textId="0EFB6A63" w:rsidR="00172C32" w:rsidRDefault="008F506F" w:rsidP="00172C32">
      <w:pPr>
        <w:pStyle w:val="ListParagraph"/>
        <w:numPr>
          <w:ilvl w:val="0"/>
          <w:numId w:val="2"/>
        </w:numPr>
      </w:pPr>
      <w:r>
        <w:t>CALL module,</w:t>
      </w:r>
      <w:r w:rsidR="00172C32">
        <w:t xml:space="preserve"> sum </w:t>
      </w:r>
      <w:r>
        <w:t>=</w:t>
      </w:r>
      <w:r w:rsidR="00172C32">
        <w:t xml:space="preserve"> </w:t>
      </w:r>
      <w:proofErr w:type="spellStart"/>
      <w:proofErr w:type="gramStart"/>
      <w:r w:rsidR="00172C32" w:rsidRPr="00172C32">
        <w:t>sumDigits</w:t>
      </w:r>
      <w:proofErr w:type="spellEnd"/>
      <w:r w:rsidR="00172C32" w:rsidRPr="00172C32">
        <w:t>(</w:t>
      </w:r>
      <w:proofErr w:type="spellStart"/>
      <w:proofErr w:type="gramEnd"/>
      <w:r w:rsidR="00172C32" w:rsidRPr="00172C32">
        <w:t>onesPlace</w:t>
      </w:r>
      <w:proofErr w:type="spellEnd"/>
      <w:r w:rsidR="00172C32" w:rsidRPr="00172C32">
        <w:t xml:space="preserve">, </w:t>
      </w:r>
      <w:proofErr w:type="spellStart"/>
      <w:r w:rsidR="00172C32" w:rsidRPr="00172C32">
        <w:t>tensPlace</w:t>
      </w:r>
      <w:proofErr w:type="spellEnd"/>
      <w:r w:rsidR="00172C32" w:rsidRPr="00172C32">
        <w:t>)</w:t>
      </w:r>
    </w:p>
    <w:p w14:paraId="055E06DA" w14:textId="45F5DA47" w:rsidR="00172C32" w:rsidRDefault="00172C32" w:rsidP="00172C32">
      <w:pPr>
        <w:pStyle w:val="ListParagraph"/>
        <w:numPr>
          <w:ilvl w:val="0"/>
          <w:numId w:val="2"/>
        </w:numPr>
      </w:pPr>
      <w:r>
        <w:t>PRINT sum</w:t>
      </w:r>
    </w:p>
    <w:p w14:paraId="76BB0F97" w14:textId="23852130" w:rsidR="00172C32" w:rsidRDefault="00172C32" w:rsidP="00793875">
      <w:r>
        <w:t>STOP</w:t>
      </w:r>
    </w:p>
    <w:p w14:paraId="31CC582E" w14:textId="77777777" w:rsidR="00172C32" w:rsidRDefault="00172C32" w:rsidP="00793875"/>
    <w:p w14:paraId="7C86A0ED" w14:textId="7556BA66" w:rsidR="00172C32" w:rsidRDefault="00172C32" w:rsidP="00793875">
      <w:proofErr w:type="spellStart"/>
      <w:r w:rsidRPr="00172C32">
        <w:t>extractFirstLSD</w:t>
      </w:r>
      <w:proofErr w:type="spellEnd"/>
      <w:r w:rsidRPr="00172C32">
        <w:t>(num)</w:t>
      </w:r>
    </w:p>
    <w:p w14:paraId="0070477D" w14:textId="72B8A02C" w:rsidR="008F506F" w:rsidRDefault="008F506F" w:rsidP="00793875">
      <w:r>
        <w:t>START</w:t>
      </w:r>
    </w:p>
    <w:p w14:paraId="147811EB" w14:textId="7A715215" w:rsidR="00172C32" w:rsidRDefault="00172C32" w:rsidP="00EA03BD">
      <w:pPr>
        <w:pStyle w:val="ListParagraph"/>
        <w:numPr>
          <w:ilvl w:val="0"/>
          <w:numId w:val="8"/>
        </w:numPr>
      </w:pPr>
      <w:r>
        <w:t>CALCULATE result, result = num % 10</w:t>
      </w:r>
    </w:p>
    <w:p w14:paraId="50536CD1" w14:textId="4488D3F7" w:rsidR="00172C32" w:rsidRDefault="00172C32" w:rsidP="00172C32">
      <w:r>
        <w:t>RETURN result</w:t>
      </w:r>
    </w:p>
    <w:p w14:paraId="206E474E" w14:textId="77777777" w:rsidR="00172C32" w:rsidRDefault="00172C32" w:rsidP="00172C32"/>
    <w:p w14:paraId="5E0D6F78" w14:textId="011BAD22" w:rsidR="00172C32" w:rsidRDefault="00172C32" w:rsidP="00172C32">
      <w:proofErr w:type="spellStart"/>
      <w:r w:rsidRPr="00172C32">
        <w:t>extractSecondLSD</w:t>
      </w:r>
      <w:proofErr w:type="spellEnd"/>
      <w:r w:rsidRPr="00172C32">
        <w:t>(num)</w:t>
      </w:r>
    </w:p>
    <w:p w14:paraId="1A4B0199" w14:textId="71ACC32D" w:rsidR="008F506F" w:rsidRDefault="008F506F" w:rsidP="00172C32">
      <w:r>
        <w:t>START</w:t>
      </w:r>
    </w:p>
    <w:p w14:paraId="0939AF67" w14:textId="77777777" w:rsidR="00172C32" w:rsidRDefault="00172C32" w:rsidP="00172C32">
      <w:pPr>
        <w:pStyle w:val="ListParagraph"/>
        <w:numPr>
          <w:ilvl w:val="0"/>
          <w:numId w:val="4"/>
        </w:numPr>
      </w:pPr>
      <w:r>
        <w:t xml:space="preserve">CALCULATE result, </w:t>
      </w:r>
      <w:r w:rsidRPr="00172C32">
        <w:t>result = (num / 10) % 10</w:t>
      </w:r>
    </w:p>
    <w:p w14:paraId="1E794FF9" w14:textId="3D5BE3A9" w:rsidR="00172C32" w:rsidRDefault="00172C32" w:rsidP="00172C32">
      <w:r>
        <w:t>RETURN result</w:t>
      </w:r>
    </w:p>
    <w:p w14:paraId="6C10EF5A" w14:textId="77777777" w:rsidR="00172C32" w:rsidRDefault="00172C32" w:rsidP="00172C32"/>
    <w:p w14:paraId="0AD8A35B" w14:textId="05B86AF4" w:rsidR="00172C32" w:rsidRDefault="00172C32" w:rsidP="00172C32">
      <w:proofErr w:type="spellStart"/>
      <w:proofErr w:type="gramStart"/>
      <w:r w:rsidRPr="00172C32">
        <w:t>sumDigits</w:t>
      </w:r>
      <w:proofErr w:type="spellEnd"/>
      <w:r w:rsidRPr="00172C32">
        <w:t>(</w:t>
      </w:r>
      <w:proofErr w:type="gramEnd"/>
      <w:r w:rsidRPr="00172C32">
        <w:t>x, y)</w:t>
      </w:r>
    </w:p>
    <w:p w14:paraId="344F62D8" w14:textId="6C2ED6AF" w:rsidR="005644FE" w:rsidRDefault="005644FE" w:rsidP="00172C32">
      <w:r>
        <w:t>START</w:t>
      </w:r>
    </w:p>
    <w:p w14:paraId="0AD41864" w14:textId="5198DE0C" w:rsidR="00172C32" w:rsidRDefault="00172C32" w:rsidP="00172C32">
      <w:pPr>
        <w:pStyle w:val="ListParagraph"/>
        <w:numPr>
          <w:ilvl w:val="0"/>
          <w:numId w:val="5"/>
        </w:numPr>
      </w:pPr>
      <w:r>
        <w:t>CALCULATE result, result = x + y</w:t>
      </w:r>
    </w:p>
    <w:p w14:paraId="7A188000" w14:textId="43003833" w:rsidR="00910312" w:rsidRDefault="00172C32" w:rsidP="00793875">
      <w:r>
        <w:t>RETURN result</w:t>
      </w:r>
    </w:p>
    <w:p w14:paraId="2D63F644" w14:textId="77777777" w:rsidR="00172C32" w:rsidRDefault="00172C32" w:rsidP="00793875"/>
    <w:p w14:paraId="42B1B5FE" w14:textId="77777777" w:rsidR="001E2834" w:rsidRDefault="001E2834">
      <w:r>
        <w:br w:type="page"/>
      </w:r>
    </w:p>
    <w:p w14:paraId="17E12377" w14:textId="11DC122B" w:rsidR="00172C32" w:rsidRDefault="00793875" w:rsidP="001E2834">
      <w:pPr>
        <w:pStyle w:val="Heading2"/>
      </w:pPr>
      <w:r>
        <w:lastRenderedPageBreak/>
        <w:t>Flowchart:</w:t>
      </w:r>
      <w:r w:rsidR="00172C32">
        <w:t xml:space="preserve"> LE6_11 Add Digits</w:t>
      </w:r>
    </w:p>
    <w:p w14:paraId="0F23ED0C" w14:textId="49B5F24A" w:rsidR="00452678" w:rsidRDefault="004830DF" w:rsidP="004830DF">
      <w:pPr>
        <w:jc w:val="center"/>
      </w:pPr>
      <w:r>
        <w:rPr>
          <w:noProof/>
        </w:rPr>
        <w:drawing>
          <wp:inline distT="0" distB="0" distL="0" distR="0" wp14:anchorId="38AD0FF0" wp14:editId="15C009B5">
            <wp:extent cx="5250647" cy="7772400"/>
            <wp:effectExtent l="0" t="0" r="7620" b="0"/>
            <wp:docPr id="15898478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47848"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250647" cy="7772400"/>
                    </a:xfrm>
                    <a:prstGeom prst="rect">
                      <a:avLst/>
                    </a:prstGeom>
                    <a:noFill/>
                  </pic:spPr>
                </pic:pic>
              </a:graphicData>
            </a:graphic>
          </wp:inline>
        </w:drawing>
      </w:r>
    </w:p>
    <w:p w14:paraId="1DD1BA12" w14:textId="05B51644" w:rsidR="001E2834" w:rsidRDefault="001E2834">
      <w:r>
        <w:br w:type="page"/>
      </w:r>
    </w:p>
    <w:p w14:paraId="137401C5" w14:textId="5549034F" w:rsidR="001E2834" w:rsidRDefault="001E2834" w:rsidP="008E4522">
      <w:pPr>
        <w:pStyle w:val="Heading1"/>
      </w:pPr>
      <w:r>
        <w:lastRenderedPageBreak/>
        <w:t>LE6_12 Vowel and Consonant</w:t>
      </w:r>
    </w:p>
    <w:p w14:paraId="70CA5806" w14:textId="5961AE99" w:rsidR="001E2834" w:rsidRDefault="001E2834" w:rsidP="001E2834">
      <w:r>
        <w:t>Determine whether the letter entered by the user is vowel or consonant. Do not use predefine functions (</w:t>
      </w:r>
      <w:proofErr w:type="spellStart"/>
      <w:r>
        <w:t>isAlpha</w:t>
      </w:r>
      <w:proofErr w:type="spellEnd"/>
      <w:r>
        <w:t xml:space="preserve">, </w:t>
      </w:r>
      <w:proofErr w:type="spellStart"/>
      <w:r>
        <w:t>tolower</w:t>
      </w:r>
      <w:proofErr w:type="spellEnd"/>
      <w:r>
        <w:t xml:space="preserve">, </w:t>
      </w:r>
      <w:proofErr w:type="spellStart"/>
      <w:r>
        <w:t>toupper</w:t>
      </w:r>
      <w:proofErr w:type="spellEnd"/>
      <w:r>
        <w:t>, etc.).</w:t>
      </w:r>
    </w:p>
    <w:p w14:paraId="1D9FD82A" w14:textId="77777777" w:rsidR="001E2834" w:rsidRDefault="001E2834" w:rsidP="001E2834"/>
    <w:p w14:paraId="33D22CE5" w14:textId="1107ED58" w:rsidR="001E2834" w:rsidRDefault="001E2834" w:rsidP="001E2834">
      <w:r>
        <w:t>Function Prototypes:</w:t>
      </w:r>
    </w:p>
    <w:p w14:paraId="211122B0" w14:textId="77777777" w:rsidR="001E2834" w:rsidRDefault="001E2834" w:rsidP="001E2834">
      <w:r>
        <w:t xml:space="preserve">bool </w:t>
      </w:r>
      <w:proofErr w:type="spellStart"/>
      <w:r>
        <w:t>isLetter</w:t>
      </w:r>
      <w:proofErr w:type="spellEnd"/>
      <w:r>
        <w:t xml:space="preserve"> (char </w:t>
      </w:r>
      <w:proofErr w:type="spellStart"/>
      <w:r>
        <w:t>ch</w:t>
      </w:r>
      <w:proofErr w:type="spellEnd"/>
      <w:proofErr w:type="gramStart"/>
      <w:r>
        <w:t>);</w:t>
      </w:r>
      <w:proofErr w:type="gramEnd"/>
    </w:p>
    <w:p w14:paraId="472534F2" w14:textId="296C7715" w:rsidR="00793875" w:rsidRDefault="001E2834" w:rsidP="001E2834">
      <w:r>
        <w:t xml:space="preserve">bool </w:t>
      </w:r>
      <w:proofErr w:type="spellStart"/>
      <w:r>
        <w:t>isVowel</w:t>
      </w:r>
      <w:proofErr w:type="spellEnd"/>
      <w:r>
        <w:t xml:space="preserve"> (char </w:t>
      </w:r>
      <w:proofErr w:type="spellStart"/>
      <w:r>
        <w:t>ch</w:t>
      </w:r>
      <w:proofErr w:type="spellEnd"/>
      <w:proofErr w:type="gramStart"/>
      <w:r>
        <w:t>);</w:t>
      </w:r>
      <w:proofErr w:type="gramEnd"/>
    </w:p>
    <w:p w14:paraId="69874054" w14:textId="77777777" w:rsidR="001E2834" w:rsidRDefault="001E2834" w:rsidP="001E2834"/>
    <w:p w14:paraId="75ED76E0" w14:textId="38BCFC3B" w:rsidR="001E2834" w:rsidRDefault="008E4522" w:rsidP="008E4522">
      <w:pPr>
        <w:pStyle w:val="Heading2"/>
      </w:pPr>
      <w:r>
        <w:t>Pseudocode: LE6_12 Vowel and Consonant</w:t>
      </w:r>
    </w:p>
    <w:p w14:paraId="69FFCB6D" w14:textId="5E832CE9" w:rsidR="008F506F" w:rsidRDefault="008F506F" w:rsidP="001E2834">
      <w:proofErr w:type="gramStart"/>
      <w:r>
        <w:t>main(</w:t>
      </w:r>
      <w:proofErr w:type="gramEnd"/>
      <w:r>
        <w:t>)</w:t>
      </w:r>
    </w:p>
    <w:p w14:paraId="30ED7346" w14:textId="37379299" w:rsidR="001E2834" w:rsidRDefault="001E2834" w:rsidP="001E2834">
      <w:r>
        <w:t>START</w:t>
      </w:r>
    </w:p>
    <w:p w14:paraId="64DFCC81" w14:textId="414F7C87" w:rsidR="00EA03BD" w:rsidRDefault="00EA03BD" w:rsidP="00EA03BD">
      <w:pPr>
        <w:pStyle w:val="ListParagraph"/>
        <w:numPr>
          <w:ilvl w:val="0"/>
          <w:numId w:val="6"/>
        </w:numPr>
      </w:pPr>
      <w:r>
        <w:t xml:space="preserve">INITIALIZE letter as </w:t>
      </w:r>
      <w:proofErr w:type="gramStart"/>
      <w:r>
        <w:t>character</w:t>
      </w:r>
      <w:proofErr w:type="gramEnd"/>
    </w:p>
    <w:p w14:paraId="54576734" w14:textId="4EBDDD4E" w:rsidR="001E2834" w:rsidRDefault="001E2834" w:rsidP="001E2834">
      <w:pPr>
        <w:pStyle w:val="ListParagraph"/>
        <w:numPr>
          <w:ilvl w:val="0"/>
          <w:numId w:val="6"/>
        </w:numPr>
      </w:pPr>
      <w:r>
        <w:t xml:space="preserve">PROMPT and GET </w:t>
      </w:r>
      <w:proofErr w:type="gramStart"/>
      <w:r>
        <w:t>letter</w:t>
      </w:r>
      <w:proofErr w:type="gramEnd"/>
    </w:p>
    <w:p w14:paraId="740BD271" w14:textId="017F9634" w:rsidR="001E2834" w:rsidRDefault="008F506F" w:rsidP="001E2834">
      <w:pPr>
        <w:pStyle w:val="ListParagraph"/>
        <w:numPr>
          <w:ilvl w:val="0"/>
          <w:numId w:val="6"/>
        </w:numPr>
      </w:pPr>
      <w:r>
        <w:t>CALL module,</w:t>
      </w:r>
      <w:r w:rsidR="001E2834">
        <w:t xml:space="preserve"> </w:t>
      </w:r>
      <w:proofErr w:type="spellStart"/>
      <w:r w:rsidR="001E2834">
        <w:t>resultLetter</w:t>
      </w:r>
      <w:proofErr w:type="spellEnd"/>
      <w:r w:rsidR="001E2834">
        <w:t xml:space="preserve"> </w:t>
      </w:r>
      <w:r>
        <w:t>=</w:t>
      </w:r>
      <w:r w:rsidR="001E2834">
        <w:t xml:space="preserve"> </w:t>
      </w:r>
      <w:proofErr w:type="spellStart"/>
      <w:r w:rsidR="001E2834">
        <w:t>isLetter</w:t>
      </w:r>
      <w:proofErr w:type="spellEnd"/>
      <w:r w:rsidR="001E2834">
        <w:t>(letter)</w:t>
      </w:r>
    </w:p>
    <w:p w14:paraId="2BF3F678" w14:textId="77777777" w:rsidR="001E2834" w:rsidRDefault="001E2834" w:rsidP="001E2834">
      <w:pPr>
        <w:pStyle w:val="ListParagraph"/>
        <w:numPr>
          <w:ilvl w:val="0"/>
          <w:numId w:val="6"/>
        </w:numPr>
      </w:pPr>
      <w:proofErr w:type="gramStart"/>
      <w:r>
        <w:t>IF !</w:t>
      </w:r>
      <w:proofErr w:type="spellStart"/>
      <w:r>
        <w:t>resultLetter</w:t>
      </w:r>
      <w:proofErr w:type="spellEnd"/>
      <w:proofErr w:type="gramEnd"/>
    </w:p>
    <w:p w14:paraId="208FC597" w14:textId="096CBF4F" w:rsidR="001E2834" w:rsidRDefault="001E2834" w:rsidP="001E2834">
      <w:pPr>
        <w:pStyle w:val="ListParagraph"/>
        <w:numPr>
          <w:ilvl w:val="1"/>
          <w:numId w:val="6"/>
        </w:numPr>
      </w:pPr>
      <w:r>
        <w:t>PRINT INVALID INPUT!</w:t>
      </w:r>
    </w:p>
    <w:p w14:paraId="7D88D48E" w14:textId="2294B740" w:rsidR="001E2834" w:rsidRDefault="001E2834" w:rsidP="001E2834">
      <w:pPr>
        <w:pStyle w:val="ListParagraph"/>
        <w:numPr>
          <w:ilvl w:val="0"/>
          <w:numId w:val="6"/>
        </w:numPr>
      </w:pPr>
      <w:r>
        <w:t>ELSE</w:t>
      </w:r>
    </w:p>
    <w:p w14:paraId="3CBA5B21" w14:textId="1A1EA45A" w:rsidR="001E2834" w:rsidRDefault="008F506F" w:rsidP="001E2834">
      <w:pPr>
        <w:pStyle w:val="ListParagraph"/>
        <w:numPr>
          <w:ilvl w:val="1"/>
          <w:numId w:val="6"/>
        </w:numPr>
      </w:pPr>
      <w:r>
        <w:t>CALL module,</w:t>
      </w:r>
      <w:r w:rsidR="001E2834">
        <w:t xml:space="preserve"> </w:t>
      </w:r>
      <w:proofErr w:type="spellStart"/>
      <w:r w:rsidR="001E2834">
        <w:t>resultVowel</w:t>
      </w:r>
      <w:proofErr w:type="spellEnd"/>
      <w:r w:rsidR="001E2834">
        <w:t xml:space="preserve"> </w:t>
      </w:r>
      <w:r>
        <w:t>=</w:t>
      </w:r>
      <w:r w:rsidR="001E2834">
        <w:t xml:space="preserve"> </w:t>
      </w:r>
      <w:proofErr w:type="spellStart"/>
      <w:r w:rsidR="001E2834">
        <w:t>isVowel</w:t>
      </w:r>
      <w:proofErr w:type="spellEnd"/>
      <w:r w:rsidR="001E2834">
        <w:t>(letter)</w:t>
      </w:r>
    </w:p>
    <w:p w14:paraId="2637D011" w14:textId="59A2A9D0" w:rsidR="001E2834" w:rsidRDefault="001E2834" w:rsidP="001E2834">
      <w:pPr>
        <w:pStyle w:val="ListParagraph"/>
        <w:numPr>
          <w:ilvl w:val="1"/>
          <w:numId w:val="6"/>
        </w:numPr>
      </w:pPr>
      <w:r>
        <w:t xml:space="preserve">IF </w:t>
      </w:r>
      <w:proofErr w:type="spellStart"/>
      <w:r w:rsidRPr="001E2834">
        <w:t>resultVowel</w:t>
      </w:r>
      <w:proofErr w:type="spellEnd"/>
    </w:p>
    <w:p w14:paraId="151DF17F" w14:textId="10EEA069" w:rsidR="001E2834" w:rsidRDefault="001E2834" w:rsidP="001E2834">
      <w:pPr>
        <w:pStyle w:val="ListParagraph"/>
        <w:numPr>
          <w:ilvl w:val="2"/>
          <w:numId w:val="6"/>
        </w:numPr>
      </w:pPr>
      <w:r>
        <w:t>PRINT VOWEL!</w:t>
      </w:r>
    </w:p>
    <w:p w14:paraId="313D1F44" w14:textId="7BD597F3" w:rsidR="001E2834" w:rsidRDefault="001E2834" w:rsidP="001E2834">
      <w:pPr>
        <w:pStyle w:val="ListParagraph"/>
        <w:numPr>
          <w:ilvl w:val="1"/>
          <w:numId w:val="6"/>
        </w:numPr>
      </w:pPr>
      <w:r>
        <w:t>ELSE</w:t>
      </w:r>
    </w:p>
    <w:p w14:paraId="3156D465" w14:textId="10BCBF51" w:rsidR="001E2834" w:rsidRDefault="001E2834" w:rsidP="001E2834">
      <w:pPr>
        <w:pStyle w:val="ListParagraph"/>
        <w:numPr>
          <w:ilvl w:val="2"/>
          <w:numId w:val="6"/>
        </w:numPr>
      </w:pPr>
      <w:r>
        <w:t>PRINT CONSONANT!</w:t>
      </w:r>
    </w:p>
    <w:p w14:paraId="73CC78F1" w14:textId="188B0E7E" w:rsidR="00CE68AD" w:rsidRDefault="00CE68AD" w:rsidP="00CE68AD">
      <w:pPr>
        <w:pStyle w:val="ListParagraph"/>
        <w:numPr>
          <w:ilvl w:val="1"/>
          <w:numId w:val="6"/>
        </w:numPr>
      </w:pPr>
      <w:r>
        <w:t>ENDIF</w:t>
      </w:r>
    </w:p>
    <w:p w14:paraId="337CC9DA" w14:textId="2176CAED" w:rsidR="00CE68AD" w:rsidRDefault="00CE68AD" w:rsidP="00CE68AD">
      <w:pPr>
        <w:pStyle w:val="ListParagraph"/>
        <w:numPr>
          <w:ilvl w:val="0"/>
          <w:numId w:val="6"/>
        </w:numPr>
      </w:pPr>
      <w:r>
        <w:t>ENDIF</w:t>
      </w:r>
    </w:p>
    <w:p w14:paraId="07A0AA4E" w14:textId="5E6A3570" w:rsidR="001E2834" w:rsidRDefault="001E2834" w:rsidP="001E2834">
      <w:r>
        <w:t>STOP</w:t>
      </w:r>
    </w:p>
    <w:p w14:paraId="0A3A9644" w14:textId="77777777" w:rsidR="001E2834" w:rsidRDefault="001E2834" w:rsidP="001E2834"/>
    <w:p w14:paraId="0D0298FA" w14:textId="4C3CADE9" w:rsidR="001E2834" w:rsidRDefault="001E2834" w:rsidP="001E2834">
      <w:proofErr w:type="spellStart"/>
      <w:r w:rsidRPr="001E2834">
        <w:t>isLetter</w:t>
      </w:r>
      <w:proofErr w:type="spellEnd"/>
      <w:r w:rsidRPr="001E2834">
        <w:t>(</w:t>
      </w:r>
      <w:proofErr w:type="spellStart"/>
      <w:r w:rsidRPr="001E2834">
        <w:t>ch</w:t>
      </w:r>
      <w:proofErr w:type="spellEnd"/>
      <w:r w:rsidRPr="001E2834">
        <w:t>)</w:t>
      </w:r>
    </w:p>
    <w:p w14:paraId="51E57BFC" w14:textId="777AA5CD" w:rsidR="008F506F" w:rsidRDefault="008F506F" w:rsidP="001E2834">
      <w:r>
        <w:t>START</w:t>
      </w:r>
    </w:p>
    <w:p w14:paraId="057DF56B" w14:textId="1E6441A8" w:rsidR="001E2834" w:rsidRDefault="001E2834" w:rsidP="00EA03BD">
      <w:pPr>
        <w:pStyle w:val="ListParagraph"/>
        <w:numPr>
          <w:ilvl w:val="0"/>
          <w:numId w:val="7"/>
        </w:numPr>
      </w:pPr>
      <w:r>
        <w:t xml:space="preserve">IF </w:t>
      </w:r>
      <w:proofErr w:type="spellStart"/>
      <w:r>
        <w:t>ch</w:t>
      </w:r>
      <w:proofErr w:type="spellEnd"/>
      <w:r>
        <w:t xml:space="preserve"> is a letter</w:t>
      </w:r>
    </w:p>
    <w:p w14:paraId="76413C9F" w14:textId="5BEEDBE7" w:rsidR="001E2834" w:rsidRDefault="001E2834" w:rsidP="00EA03BD">
      <w:pPr>
        <w:pStyle w:val="ListParagraph"/>
        <w:numPr>
          <w:ilvl w:val="1"/>
          <w:numId w:val="7"/>
        </w:numPr>
      </w:pPr>
      <w:r>
        <w:t>SET result to</w:t>
      </w:r>
      <w:r w:rsidR="005644FE">
        <w:t xml:space="preserve"> </w:t>
      </w:r>
      <w:proofErr w:type="gramStart"/>
      <w:r>
        <w:t>TRUE</w:t>
      </w:r>
      <w:proofErr w:type="gramEnd"/>
    </w:p>
    <w:p w14:paraId="49046936" w14:textId="217E5A82" w:rsidR="001E2834" w:rsidRDefault="001E2834" w:rsidP="00EA03BD">
      <w:pPr>
        <w:pStyle w:val="ListParagraph"/>
        <w:numPr>
          <w:ilvl w:val="0"/>
          <w:numId w:val="7"/>
        </w:numPr>
      </w:pPr>
      <w:r>
        <w:t>ELSE</w:t>
      </w:r>
    </w:p>
    <w:p w14:paraId="791C367F" w14:textId="020ACB04" w:rsidR="001E2834" w:rsidRDefault="001E2834" w:rsidP="00EA03BD">
      <w:pPr>
        <w:pStyle w:val="ListParagraph"/>
        <w:numPr>
          <w:ilvl w:val="1"/>
          <w:numId w:val="7"/>
        </w:numPr>
      </w:pPr>
      <w:r>
        <w:t xml:space="preserve">SET result to </w:t>
      </w:r>
      <w:proofErr w:type="gramStart"/>
      <w:r>
        <w:t>FALSE</w:t>
      </w:r>
      <w:proofErr w:type="gramEnd"/>
    </w:p>
    <w:p w14:paraId="0800531B" w14:textId="5A339A5D" w:rsidR="00CE68AD" w:rsidRDefault="00CE68AD" w:rsidP="00CE68AD">
      <w:pPr>
        <w:pStyle w:val="ListParagraph"/>
        <w:numPr>
          <w:ilvl w:val="0"/>
          <w:numId w:val="7"/>
        </w:numPr>
      </w:pPr>
      <w:r>
        <w:t>ENDIF</w:t>
      </w:r>
    </w:p>
    <w:p w14:paraId="6EA5A6A5" w14:textId="0E6C4982" w:rsidR="001E2834" w:rsidRDefault="001E2834" w:rsidP="001E2834">
      <w:r>
        <w:t>RETURN result</w:t>
      </w:r>
    </w:p>
    <w:p w14:paraId="4A0BCB24" w14:textId="417D0C74" w:rsidR="00CE68AD" w:rsidRDefault="00CE68AD" w:rsidP="001E2834">
      <w:r>
        <w:br w:type="page"/>
      </w:r>
    </w:p>
    <w:p w14:paraId="73377962" w14:textId="5B00F42E" w:rsidR="00EA03BD" w:rsidRDefault="00EA03BD" w:rsidP="00EA03BD">
      <w:proofErr w:type="spellStart"/>
      <w:r w:rsidRPr="001E2834">
        <w:lastRenderedPageBreak/>
        <w:t>is</w:t>
      </w:r>
      <w:r>
        <w:t>Vowel</w:t>
      </w:r>
      <w:proofErr w:type="spellEnd"/>
      <w:r w:rsidRPr="001E2834">
        <w:t>(</w:t>
      </w:r>
      <w:proofErr w:type="spellStart"/>
      <w:r w:rsidRPr="001E2834">
        <w:t>ch</w:t>
      </w:r>
      <w:proofErr w:type="spellEnd"/>
      <w:r w:rsidRPr="001E2834">
        <w:t>)</w:t>
      </w:r>
    </w:p>
    <w:p w14:paraId="7801AD8E" w14:textId="364B12B8" w:rsidR="008F506F" w:rsidRDefault="008F506F" w:rsidP="00EA03BD">
      <w:r>
        <w:t>START</w:t>
      </w:r>
    </w:p>
    <w:p w14:paraId="32389140" w14:textId="44F516C4" w:rsidR="00EA03BD" w:rsidRDefault="00EA03BD" w:rsidP="00EA03BD">
      <w:pPr>
        <w:pStyle w:val="ListParagraph"/>
        <w:numPr>
          <w:ilvl w:val="0"/>
          <w:numId w:val="9"/>
        </w:numPr>
      </w:pPr>
      <w:r>
        <w:t xml:space="preserve">IF </w:t>
      </w:r>
      <w:proofErr w:type="spellStart"/>
      <w:r>
        <w:t>ch</w:t>
      </w:r>
      <w:proofErr w:type="spellEnd"/>
      <w:r>
        <w:t xml:space="preserve"> is a vowel</w:t>
      </w:r>
    </w:p>
    <w:p w14:paraId="3F290669" w14:textId="6C7F6E28" w:rsidR="00EA03BD" w:rsidRDefault="00EA03BD" w:rsidP="00EA03BD">
      <w:pPr>
        <w:pStyle w:val="ListParagraph"/>
        <w:numPr>
          <w:ilvl w:val="1"/>
          <w:numId w:val="9"/>
        </w:numPr>
      </w:pPr>
      <w:r>
        <w:t>SET result to</w:t>
      </w:r>
      <w:r w:rsidR="00A1037E">
        <w:t xml:space="preserve"> </w:t>
      </w:r>
      <w:proofErr w:type="gramStart"/>
      <w:r>
        <w:t>TRUE</w:t>
      </w:r>
      <w:proofErr w:type="gramEnd"/>
    </w:p>
    <w:p w14:paraId="23E7D2E5" w14:textId="77777777" w:rsidR="00EA03BD" w:rsidRDefault="00EA03BD" w:rsidP="00EA03BD">
      <w:pPr>
        <w:pStyle w:val="ListParagraph"/>
        <w:numPr>
          <w:ilvl w:val="0"/>
          <w:numId w:val="9"/>
        </w:numPr>
      </w:pPr>
      <w:r>
        <w:t>ELSE</w:t>
      </w:r>
    </w:p>
    <w:p w14:paraId="0F92727C" w14:textId="3EB7FD20" w:rsidR="00EA03BD" w:rsidRDefault="00EA03BD" w:rsidP="00EA03BD">
      <w:pPr>
        <w:pStyle w:val="ListParagraph"/>
        <w:numPr>
          <w:ilvl w:val="1"/>
          <w:numId w:val="9"/>
        </w:numPr>
      </w:pPr>
      <w:r>
        <w:t xml:space="preserve">SET result to </w:t>
      </w:r>
      <w:proofErr w:type="gramStart"/>
      <w:r>
        <w:t>FALSE</w:t>
      </w:r>
      <w:proofErr w:type="gramEnd"/>
    </w:p>
    <w:p w14:paraId="65D14213" w14:textId="7AADF9C3" w:rsidR="00CE68AD" w:rsidRDefault="00CE68AD" w:rsidP="00CE68AD">
      <w:pPr>
        <w:pStyle w:val="ListParagraph"/>
        <w:numPr>
          <w:ilvl w:val="0"/>
          <w:numId w:val="9"/>
        </w:numPr>
      </w:pPr>
      <w:r>
        <w:t>ENDIF</w:t>
      </w:r>
    </w:p>
    <w:p w14:paraId="003EC9FB" w14:textId="77777777" w:rsidR="00EA03BD" w:rsidRDefault="00EA03BD" w:rsidP="00EA03BD">
      <w:r>
        <w:t>RETURN result</w:t>
      </w:r>
    </w:p>
    <w:p w14:paraId="3C709F37" w14:textId="2F0A8957" w:rsidR="00EA03BD" w:rsidRDefault="00EA03BD">
      <w:r>
        <w:br w:type="page"/>
      </w:r>
    </w:p>
    <w:p w14:paraId="424390C4" w14:textId="7AFB258A" w:rsidR="00EA03BD" w:rsidRDefault="00EA03BD" w:rsidP="008E4522">
      <w:pPr>
        <w:pStyle w:val="Heading2"/>
      </w:pPr>
      <w:r>
        <w:lastRenderedPageBreak/>
        <w:t>Flowchart:</w:t>
      </w:r>
      <w:r w:rsidR="008E4522">
        <w:t xml:space="preserve"> LE6_12 Vowel and Consonant</w:t>
      </w:r>
    </w:p>
    <w:p w14:paraId="5044BABA" w14:textId="22234C2E" w:rsidR="00452678" w:rsidRDefault="00452678" w:rsidP="00452678">
      <w:pPr>
        <w:jc w:val="center"/>
      </w:pPr>
      <w:r>
        <w:rPr>
          <w:noProof/>
        </w:rPr>
        <w:drawing>
          <wp:inline distT="0" distB="0" distL="0" distR="0" wp14:anchorId="117A00B8" wp14:editId="71CB0D09">
            <wp:extent cx="6858000" cy="7696044"/>
            <wp:effectExtent l="0" t="0" r="0" b="0"/>
            <wp:docPr id="1840355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355101"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858000" cy="7696044"/>
                    </a:xfrm>
                    <a:prstGeom prst="rect">
                      <a:avLst/>
                    </a:prstGeom>
                    <a:noFill/>
                  </pic:spPr>
                </pic:pic>
              </a:graphicData>
            </a:graphic>
          </wp:inline>
        </w:drawing>
      </w:r>
    </w:p>
    <w:p w14:paraId="7EC165DF" w14:textId="3BDAB453" w:rsidR="00EA03BD" w:rsidRDefault="00EA03BD">
      <w:r>
        <w:br w:type="page"/>
      </w:r>
    </w:p>
    <w:p w14:paraId="38199ABB" w14:textId="36FD73BB" w:rsidR="00EA03BD" w:rsidRDefault="00EA03BD" w:rsidP="00EA03BD">
      <w:pPr>
        <w:pStyle w:val="Heading1"/>
      </w:pPr>
      <w:r>
        <w:lastRenderedPageBreak/>
        <w:t>LE6_13 Problem Solver Menu</w:t>
      </w:r>
    </w:p>
    <w:p w14:paraId="57EE4723" w14:textId="72942342" w:rsidR="00EA03BD" w:rsidRDefault="00EA03BD" w:rsidP="00EA03BD">
      <w:r>
        <w:t>Create a program that lets the user choose an operation (power problem solver, factorial problem solver, or finding roots for quadratic equations using quadratic formula) from the menu. The program will always go back to the menu and lets the user choose again an operation until the user would like to quit using the app.</w:t>
      </w:r>
    </w:p>
    <w:p w14:paraId="6B2BE174" w14:textId="77777777" w:rsidR="00EA03BD" w:rsidRDefault="00EA03BD" w:rsidP="00EA03BD"/>
    <w:p w14:paraId="0D7513E2" w14:textId="77777777" w:rsidR="00EA03BD" w:rsidRDefault="00EA03BD" w:rsidP="00EA03BD">
      <w:r>
        <w:t xml:space="preserve">Note: For quadratic problems, it still </w:t>
      </w:r>
      <w:proofErr w:type="gramStart"/>
      <w:r>
        <w:t>follow</w:t>
      </w:r>
      <w:proofErr w:type="gramEnd"/>
      <w:r>
        <w:t xml:space="preserve"> the rules below:</w:t>
      </w:r>
    </w:p>
    <w:p w14:paraId="5F887893" w14:textId="77777777" w:rsidR="00EA03BD" w:rsidRDefault="00EA03BD" w:rsidP="00EA03BD">
      <w:pPr>
        <w:pStyle w:val="ListParagraph"/>
        <w:numPr>
          <w:ilvl w:val="0"/>
          <w:numId w:val="10"/>
        </w:numPr>
      </w:pPr>
      <w:r>
        <w:t xml:space="preserve">If both a and b are zero, there is no </w:t>
      </w:r>
      <w:proofErr w:type="gramStart"/>
      <w:r>
        <w:t>solution</w:t>
      </w:r>
      <w:proofErr w:type="gramEnd"/>
    </w:p>
    <w:p w14:paraId="11869771" w14:textId="77777777" w:rsidR="00EA03BD" w:rsidRDefault="00EA03BD" w:rsidP="00EA03BD">
      <w:pPr>
        <w:pStyle w:val="ListParagraph"/>
        <w:numPr>
          <w:ilvl w:val="0"/>
          <w:numId w:val="10"/>
        </w:numPr>
      </w:pPr>
      <w:r>
        <w:t>If a is zero, there is only one root (-c/b).</w:t>
      </w:r>
    </w:p>
    <w:p w14:paraId="736C7D13" w14:textId="77777777" w:rsidR="00EA03BD" w:rsidRDefault="00EA03BD" w:rsidP="00EA03BD">
      <w:pPr>
        <w:pStyle w:val="ListParagraph"/>
        <w:numPr>
          <w:ilvl w:val="0"/>
          <w:numId w:val="10"/>
        </w:numPr>
      </w:pPr>
      <w:r>
        <w:t xml:space="preserve">If the discriminate (b2-4ac) is negative, there are no real </w:t>
      </w:r>
      <w:proofErr w:type="gramStart"/>
      <w:r>
        <w:t>roots</w:t>
      </w:r>
      <w:proofErr w:type="gramEnd"/>
    </w:p>
    <w:p w14:paraId="2407367E" w14:textId="77777777" w:rsidR="00EA03BD" w:rsidRDefault="00EA03BD" w:rsidP="00EA03BD">
      <w:pPr>
        <w:pStyle w:val="ListParagraph"/>
        <w:numPr>
          <w:ilvl w:val="0"/>
          <w:numId w:val="10"/>
        </w:numPr>
      </w:pPr>
      <w:r>
        <w:t>For all other combinations, there are two roots.</w:t>
      </w:r>
    </w:p>
    <w:p w14:paraId="721071A6" w14:textId="77777777" w:rsidR="00EA03BD" w:rsidRDefault="00EA03BD" w:rsidP="00EA03BD"/>
    <w:p w14:paraId="0FD84606" w14:textId="7BE4D647" w:rsidR="00EA03BD" w:rsidRDefault="00EA03BD" w:rsidP="00EA03BD">
      <w:r>
        <w:t xml:space="preserve">Function Prototypes: </w:t>
      </w:r>
    </w:p>
    <w:p w14:paraId="77030EB2" w14:textId="77777777" w:rsidR="00EA03BD" w:rsidRPr="00EA03BD" w:rsidRDefault="00EA03BD" w:rsidP="00EA03BD">
      <w:pPr>
        <w:rPr>
          <w:i/>
          <w:iCs/>
        </w:rPr>
      </w:pPr>
      <w:r w:rsidRPr="00EA03BD">
        <w:rPr>
          <w:i/>
          <w:iCs/>
        </w:rPr>
        <w:t xml:space="preserve">void </w:t>
      </w:r>
      <w:proofErr w:type="spellStart"/>
      <w:r w:rsidRPr="00EA03BD">
        <w:rPr>
          <w:i/>
          <w:iCs/>
        </w:rPr>
        <w:t>displayMenu</w:t>
      </w:r>
      <w:proofErr w:type="spellEnd"/>
      <w:r w:rsidRPr="00EA03BD">
        <w:rPr>
          <w:i/>
          <w:iCs/>
        </w:rPr>
        <w:t xml:space="preserve"> (</w:t>
      </w:r>
      <w:proofErr w:type="gramStart"/>
      <w:r w:rsidRPr="00EA03BD">
        <w:rPr>
          <w:i/>
          <w:iCs/>
        </w:rPr>
        <w:t>);</w:t>
      </w:r>
      <w:proofErr w:type="gramEnd"/>
    </w:p>
    <w:p w14:paraId="4B57BD8C" w14:textId="77777777" w:rsidR="00EA03BD" w:rsidRPr="00EA03BD" w:rsidRDefault="00EA03BD" w:rsidP="00EA03BD">
      <w:pPr>
        <w:rPr>
          <w:i/>
          <w:iCs/>
        </w:rPr>
      </w:pPr>
      <w:r w:rsidRPr="00EA03BD">
        <w:rPr>
          <w:i/>
          <w:iCs/>
        </w:rPr>
        <w:t xml:space="preserve">int </w:t>
      </w:r>
      <w:proofErr w:type="spellStart"/>
      <w:r w:rsidRPr="00EA03BD">
        <w:rPr>
          <w:i/>
          <w:iCs/>
        </w:rPr>
        <w:t>powerSolver</w:t>
      </w:r>
      <w:proofErr w:type="spellEnd"/>
      <w:r w:rsidRPr="00EA03BD">
        <w:rPr>
          <w:i/>
          <w:iCs/>
        </w:rPr>
        <w:t xml:space="preserve"> (int base, int p</w:t>
      </w:r>
      <w:proofErr w:type="gramStart"/>
      <w:r w:rsidRPr="00EA03BD">
        <w:rPr>
          <w:i/>
          <w:iCs/>
        </w:rPr>
        <w:t>);</w:t>
      </w:r>
      <w:proofErr w:type="gramEnd"/>
    </w:p>
    <w:p w14:paraId="000F7982" w14:textId="77777777" w:rsidR="00EA03BD" w:rsidRPr="00EA03BD" w:rsidRDefault="00EA03BD" w:rsidP="00EA03BD">
      <w:pPr>
        <w:rPr>
          <w:i/>
          <w:iCs/>
        </w:rPr>
      </w:pPr>
      <w:r w:rsidRPr="00EA03BD">
        <w:rPr>
          <w:i/>
          <w:iCs/>
        </w:rPr>
        <w:t xml:space="preserve">int </w:t>
      </w:r>
      <w:proofErr w:type="spellStart"/>
      <w:r w:rsidRPr="00EA03BD">
        <w:rPr>
          <w:i/>
          <w:iCs/>
        </w:rPr>
        <w:t>factorialSolver</w:t>
      </w:r>
      <w:proofErr w:type="spellEnd"/>
      <w:r w:rsidRPr="00EA03BD">
        <w:rPr>
          <w:i/>
          <w:iCs/>
        </w:rPr>
        <w:t xml:space="preserve"> (int num</w:t>
      </w:r>
      <w:proofErr w:type="gramStart"/>
      <w:r w:rsidRPr="00EA03BD">
        <w:rPr>
          <w:i/>
          <w:iCs/>
        </w:rPr>
        <w:t>);</w:t>
      </w:r>
      <w:proofErr w:type="gramEnd"/>
    </w:p>
    <w:p w14:paraId="5CD7F6EC" w14:textId="6CB514F0" w:rsidR="00EA03BD" w:rsidRDefault="00EA03BD" w:rsidP="00EA03BD">
      <w:r w:rsidRPr="00EA03BD">
        <w:rPr>
          <w:i/>
          <w:iCs/>
        </w:rPr>
        <w:t xml:space="preserve">int </w:t>
      </w:r>
      <w:proofErr w:type="spellStart"/>
      <w:r w:rsidRPr="00EA03BD">
        <w:rPr>
          <w:i/>
          <w:iCs/>
        </w:rPr>
        <w:t>quadraticSolver</w:t>
      </w:r>
      <w:proofErr w:type="spellEnd"/>
      <w:r w:rsidRPr="00EA03BD">
        <w:rPr>
          <w:i/>
          <w:iCs/>
        </w:rPr>
        <w:t xml:space="preserve"> (int a, int b, int c); ===&gt; you may set two root variables as global</w:t>
      </w:r>
    </w:p>
    <w:p w14:paraId="1E5BD674" w14:textId="77777777" w:rsidR="00EA03BD" w:rsidRDefault="00EA03BD" w:rsidP="00EA03BD"/>
    <w:p w14:paraId="38EA4A57" w14:textId="750BC25B" w:rsidR="00EA03BD" w:rsidRDefault="00EA03BD" w:rsidP="008E4522">
      <w:pPr>
        <w:pStyle w:val="Heading2"/>
      </w:pPr>
      <w:r>
        <w:t>Pseudocode:</w:t>
      </w:r>
      <w:r w:rsidR="008E4522">
        <w:t xml:space="preserve"> LE6_13 Problem Solver Menu</w:t>
      </w:r>
    </w:p>
    <w:p w14:paraId="73924F52" w14:textId="3D588C01" w:rsidR="008F506F" w:rsidRDefault="008F506F" w:rsidP="00EA03BD">
      <w:proofErr w:type="gramStart"/>
      <w:r>
        <w:t>main(</w:t>
      </w:r>
      <w:proofErr w:type="gramEnd"/>
      <w:r>
        <w:t>)</w:t>
      </w:r>
    </w:p>
    <w:p w14:paraId="62E12789" w14:textId="7919F328" w:rsidR="00EA03BD" w:rsidRPr="00EA03BD" w:rsidRDefault="00EA03BD" w:rsidP="00EA03BD">
      <w:r w:rsidRPr="00EA03BD">
        <w:t>START</w:t>
      </w:r>
    </w:p>
    <w:p w14:paraId="72B69752" w14:textId="77777777" w:rsidR="00EA03BD" w:rsidRDefault="00EA03BD" w:rsidP="00EA03BD">
      <w:pPr>
        <w:numPr>
          <w:ilvl w:val="0"/>
          <w:numId w:val="11"/>
        </w:numPr>
      </w:pPr>
      <w:r w:rsidRPr="00EA03BD">
        <w:t xml:space="preserve">INITIALIZE </w:t>
      </w:r>
      <w:proofErr w:type="spellStart"/>
      <w:r w:rsidRPr="00EA03BD">
        <w:t>userInput</w:t>
      </w:r>
      <w:proofErr w:type="spellEnd"/>
      <w:r w:rsidRPr="00EA03BD">
        <w:t xml:space="preserve"> as </w:t>
      </w:r>
      <w:proofErr w:type="gramStart"/>
      <w:r w:rsidRPr="00EA03BD">
        <w:t>character</w:t>
      </w:r>
      <w:proofErr w:type="gramEnd"/>
    </w:p>
    <w:p w14:paraId="3F9AAB41" w14:textId="1E15935E" w:rsidR="00F968A0" w:rsidRPr="00EA03BD" w:rsidRDefault="00F968A0" w:rsidP="00EA03BD">
      <w:pPr>
        <w:numPr>
          <w:ilvl w:val="0"/>
          <w:numId w:val="11"/>
        </w:numPr>
      </w:pPr>
      <w:r>
        <w:t xml:space="preserve">INITIALIZE x1, x2 as global </w:t>
      </w:r>
      <w:proofErr w:type="gramStart"/>
      <w:r>
        <w:t>float</w:t>
      </w:r>
      <w:proofErr w:type="gramEnd"/>
    </w:p>
    <w:p w14:paraId="61D81BD9" w14:textId="77777777" w:rsidR="00EA03BD" w:rsidRPr="00EA03BD" w:rsidRDefault="00EA03BD" w:rsidP="00EA03BD">
      <w:pPr>
        <w:numPr>
          <w:ilvl w:val="0"/>
          <w:numId w:val="11"/>
        </w:numPr>
      </w:pPr>
      <w:r w:rsidRPr="00EA03BD">
        <w:t>DO</w:t>
      </w:r>
    </w:p>
    <w:p w14:paraId="3AB145CC" w14:textId="77777777" w:rsidR="00EA03BD" w:rsidRPr="00EA03BD" w:rsidRDefault="00EA03BD" w:rsidP="00EA03BD">
      <w:pPr>
        <w:numPr>
          <w:ilvl w:val="1"/>
          <w:numId w:val="11"/>
        </w:numPr>
      </w:pPr>
      <w:r w:rsidRPr="00EA03BD">
        <w:t>DO</w:t>
      </w:r>
    </w:p>
    <w:p w14:paraId="3DCF8784" w14:textId="6F693AC8" w:rsidR="00EA03BD" w:rsidRPr="00EA03BD" w:rsidRDefault="008F506F" w:rsidP="00EA03BD">
      <w:pPr>
        <w:numPr>
          <w:ilvl w:val="2"/>
          <w:numId w:val="11"/>
        </w:numPr>
      </w:pPr>
      <w:r>
        <w:t xml:space="preserve">CALL module, </w:t>
      </w:r>
      <w:proofErr w:type="spellStart"/>
      <w:proofErr w:type="gramStart"/>
      <w:r w:rsidR="00F968A0">
        <w:t>displayMenu</w:t>
      </w:r>
      <w:proofErr w:type="spellEnd"/>
      <w:r w:rsidR="00F968A0">
        <w:t>(</w:t>
      </w:r>
      <w:proofErr w:type="gramEnd"/>
      <w:r w:rsidR="00F968A0">
        <w:t>)</w:t>
      </w:r>
    </w:p>
    <w:p w14:paraId="5D8E95B6" w14:textId="77777777" w:rsidR="00EA03BD" w:rsidRPr="00EA03BD" w:rsidRDefault="00EA03BD" w:rsidP="00EA03BD">
      <w:pPr>
        <w:numPr>
          <w:ilvl w:val="2"/>
          <w:numId w:val="11"/>
        </w:numPr>
      </w:pPr>
      <w:r w:rsidRPr="00EA03BD">
        <w:t xml:space="preserve">GET </w:t>
      </w:r>
      <w:proofErr w:type="spellStart"/>
      <w:proofErr w:type="gramStart"/>
      <w:r w:rsidRPr="00EA03BD">
        <w:t>userInput</w:t>
      </w:r>
      <w:proofErr w:type="spellEnd"/>
      <w:proofErr w:type="gramEnd"/>
    </w:p>
    <w:p w14:paraId="42126140" w14:textId="77777777" w:rsidR="00EA03BD" w:rsidRPr="00EA03BD" w:rsidRDefault="00EA03BD" w:rsidP="00EA03BD">
      <w:pPr>
        <w:numPr>
          <w:ilvl w:val="1"/>
          <w:numId w:val="11"/>
        </w:numPr>
      </w:pPr>
      <w:r w:rsidRPr="00EA03BD">
        <w:t xml:space="preserve">WHILE </w:t>
      </w:r>
      <w:proofErr w:type="spellStart"/>
      <w:r w:rsidRPr="00EA03BD">
        <w:t>userInput</w:t>
      </w:r>
      <w:proofErr w:type="spellEnd"/>
      <w:r w:rsidRPr="00EA03BD">
        <w:t xml:space="preserve"> is not one of ‘p’, ‘f’, ‘r’, or ‘</w:t>
      </w:r>
      <w:proofErr w:type="gramStart"/>
      <w:r w:rsidRPr="00EA03BD">
        <w:t>q</w:t>
      </w:r>
      <w:proofErr w:type="gramEnd"/>
      <w:r w:rsidRPr="00EA03BD">
        <w:t>’</w:t>
      </w:r>
    </w:p>
    <w:p w14:paraId="5629B0EF" w14:textId="7BB7C268" w:rsidR="00EA03BD" w:rsidRPr="00EA03BD" w:rsidRDefault="00EA03BD" w:rsidP="00EA03BD">
      <w:pPr>
        <w:numPr>
          <w:ilvl w:val="1"/>
          <w:numId w:val="11"/>
        </w:numPr>
      </w:pPr>
      <w:r w:rsidRPr="00EA03BD">
        <w:t xml:space="preserve">INITIALIZE </w:t>
      </w:r>
      <w:r w:rsidR="00F968A0">
        <w:t xml:space="preserve">a, b, c, </w:t>
      </w:r>
      <w:r w:rsidRPr="00EA03BD">
        <w:t xml:space="preserve">base, power, factorial, solution as </w:t>
      </w:r>
      <w:proofErr w:type="gramStart"/>
      <w:r w:rsidRPr="00EA03BD">
        <w:t>integer</w:t>
      </w:r>
      <w:proofErr w:type="gramEnd"/>
    </w:p>
    <w:p w14:paraId="1875B51E" w14:textId="77777777" w:rsidR="00EA03BD" w:rsidRPr="00EA03BD" w:rsidRDefault="00EA03BD" w:rsidP="00EA03BD">
      <w:pPr>
        <w:numPr>
          <w:ilvl w:val="1"/>
          <w:numId w:val="11"/>
        </w:numPr>
      </w:pPr>
      <w:r w:rsidRPr="00EA03BD">
        <w:t xml:space="preserve">SET solution to </w:t>
      </w:r>
      <w:proofErr w:type="gramStart"/>
      <w:r w:rsidRPr="00EA03BD">
        <w:t>1</w:t>
      </w:r>
      <w:proofErr w:type="gramEnd"/>
    </w:p>
    <w:p w14:paraId="76B1EFC6" w14:textId="77777777" w:rsidR="00EA03BD" w:rsidRPr="00EA03BD" w:rsidRDefault="00EA03BD" w:rsidP="00EA03BD">
      <w:pPr>
        <w:numPr>
          <w:ilvl w:val="1"/>
          <w:numId w:val="11"/>
        </w:numPr>
      </w:pPr>
      <w:r w:rsidRPr="00EA03BD">
        <w:t xml:space="preserve">SWITCH </w:t>
      </w:r>
      <w:proofErr w:type="spellStart"/>
      <w:r w:rsidRPr="00EA03BD">
        <w:t>userInput</w:t>
      </w:r>
      <w:proofErr w:type="spellEnd"/>
    </w:p>
    <w:p w14:paraId="234881C2" w14:textId="77777777" w:rsidR="00EA03BD" w:rsidRPr="00EA03BD" w:rsidRDefault="00EA03BD" w:rsidP="00EA03BD">
      <w:pPr>
        <w:numPr>
          <w:ilvl w:val="2"/>
          <w:numId w:val="11"/>
        </w:numPr>
      </w:pPr>
      <w:r w:rsidRPr="00EA03BD">
        <w:t>CASE ‘p’</w:t>
      </w:r>
    </w:p>
    <w:p w14:paraId="2FA6A8A6" w14:textId="77777777" w:rsidR="00EA03BD" w:rsidRDefault="00EA03BD" w:rsidP="00EA03BD">
      <w:pPr>
        <w:numPr>
          <w:ilvl w:val="3"/>
          <w:numId w:val="11"/>
        </w:numPr>
      </w:pPr>
      <w:r w:rsidRPr="00EA03BD">
        <w:t xml:space="preserve">PROMPT and GET base and </w:t>
      </w:r>
      <w:proofErr w:type="gramStart"/>
      <w:r w:rsidRPr="00EA03BD">
        <w:t>power</w:t>
      </w:r>
      <w:proofErr w:type="gramEnd"/>
    </w:p>
    <w:p w14:paraId="3E08EA29" w14:textId="3074F1AE" w:rsidR="00F968A0" w:rsidRPr="00EA03BD" w:rsidRDefault="008F506F" w:rsidP="00EA03BD">
      <w:pPr>
        <w:numPr>
          <w:ilvl w:val="3"/>
          <w:numId w:val="11"/>
        </w:numPr>
      </w:pPr>
      <w:r>
        <w:t xml:space="preserve">CALL module, </w:t>
      </w:r>
      <w:r w:rsidR="00F968A0">
        <w:t xml:space="preserve">solution </w:t>
      </w:r>
      <w:r>
        <w:t>=</w:t>
      </w:r>
      <w:r w:rsidR="00F968A0">
        <w:t xml:space="preserve"> </w:t>
      </w:r>
      <w:proofErr w:type="spellStart"/>
      <w:proofErr w:type="gramStart"/>
      <w:r w:rsidR="00F968A0" w:rsidRPr="00F968A0">
        <w:t>powerSolver</w:t>
      </w:r>
      <w:proofErr w:type="spellEnd"/>
      <w:r w:rsidR="00F968A0" w:rsidRPr="00F968A0">
        <w:t>(</w:t>
      </w:r>
      <w:proofErr w:type="gramEnd"/>
      <w:r w:rsidR="00F968A0" w:rsidRPr="00F968A0">
        <w:t>base, power)</w:t>
      </w:r>
    </w:p>
    <w:p w14:paraId="5AEC1224" w14:textId="77777777" w:rsidR="00EA03BD" w:rsidRPr="00EA03BD" w:rsidRDefault="00EA03BD" w:rsidP="00EA03BD">
      <w:pPr>
        <w:numPr>
          <w:ilvl w:val="3"/>
          <w:numId w:val="11"/>
        </w:numPr>
      </w:pPr>
      <w:r w:rsidRPr="00EA03BD">
        <w:t>PRINT solution</w:t>
      </w:r>
    </w:p>
    <w:p w14:paraId="2D80D9C7" w14:textId="77777777" w:rsidR="00EA03BD" w:rsidRPr="00EA03BD" w:rsidRDefault="00EA03BD" w:rsidP="00EA03BD">
      <w:pPr>
        <w:numPr>
          <w:ilvl w:val="3"/>
          <w:numId w:val="11"/>
        </w:numPr>
      </w:pPr>
      <w:r w:rsidRPr="00EA03BD">
        <w:t>BREAK from case</w:t>
      </w:r>
    </w:p>
    <w:p w14:paraId="432F73F2" w14:textId="77777777" w:rsidR="00EA03BD" w:rsidRPr="00EA03BD" w:rsidRDefault="00EA03BD" w:rsidP="00EA03BD">
      <w:pPr>
        <w:numPr>
          <w:ilvl w:val="2"/>
          <w:numId w:val="11"/>
        </w:numPr>
      </w:pPr>
      <w:r w:rsidRPr="00EA03BD">
        <w:t>CASE ‘f’</w:t>
      </w:r>
    </w:p>
    <w:p w14:paraId="0E7FDDCA" w14:textId="77777777" w:rsidR="00EA03BD" w:rsidRDefault="00EA03BD" w:rsidP="00EA03BD">
      <w:pPr>
        <w:numPr>
          <w:ilvl w:val="3"/>
          <w:numId w:val="11"/>
        </w:numPr>
      </w:pPr>
      <w:r w:rsidRPr="00EA03BD">
        <w:t xml:space="preserve">PROMPT and GET </w:t>
      </w:r>
      <w:proofErr w:type="gramStart"/>
      <w:r w:rsidRPr="00EA03BD">
        <w:t>factorial</w:t>
      </w:r>
      <w:proofErr w:type="gramEnd"/>
    </w:p>
    <w:p w14:paraId="42DA1231" w14:textId="2349DF31" w:rsidR="00F968A0" w:rsidRPr="00EA03BD" w:rsidRDefault="008F506F" w:rsidP="00EA03BD">
      <w:pPr>
        <w:numPr>
          <w:ilvl w:val="3"/>
          <w:numId w:val="11"/>
        </w:numPr>
      </w:pPr>
      <w:r>
        <w:t>CALL module,</w:t>
      </w:r>
      <w:r w:rsidR="00F968A0">
        <w:t xml:space="preserve"> solution </w:t>
      </w:r>
      <w:r>
        <w:t>=</w:t>
      </w:r>
      <w:r w:rsidR="00F968A0">
        <w:t xml:space="preserve"> </w:t>
      </w:r>
      <w:proofErr w:type="spellStart"/>
      <w:r w:rsidR="004A626E" w:rsidRPr="004A626E">
        <w:t>factorialSolver</w:t>
      </w:r>
      <w:proofErr w:type="spellEnd"/>
      <w:r w:rsidR="004A626E" w:rsidRPr="004A626E">
        <w:t>(factorial)</w:t>
      </w:r>
    </w:p>
    <w:p w14:paraId="64C82988" w14:textId="77777777" w:rsidR="00EA03BD" w:rsidRPr="00EA03BD" w:rsidRDefault="00EA03BD" w:rsidP="00EA03BD">
      <w:pPr>
        <w:numPr>
          <w:ilvl w:val="3"/>
          <w:numId w:val="11"/>
        </w:numPr>
      </w:pPr>
      <w:r w:rsidRPr="00EA03BD">
        <w:t>PRINT solution</w:t>
      </w:r>
    </w:p>
    <w:p w14:paraId="6DEE2078" w14:textId="77777777" w:rsidR="00EA03BD" w:rsidRPr="00EA03BD" w:rsidRDefault="00EA03BD" w:rsidP="00EA03BD">
      <w:pPr>
        <w:numPr>
          <w:ilvl w:val="3"/>
          <w:numId w:val="11"/>
        </w:numPr>
      </w:pPr>
      <w:r w:rsidRPr="00EA03BD">
        <w:t>BREAK from case</w:t>
      </w:r>
    </w:p>
    <w:p w14:paraId="6360822B" w14:textId="77777777" w:rsidR="00EA03BD" w:rsidRPr="00EA03BD" w:rsidRDefault="00EA03BD" w:rsidP="00EA03BD">
      <w:pPr>
        <w:numPr>
          <w:ilvl w:val="2"/>
          <w:numId w:val="11"/>
        </w:numPr>
      </w:pPr>
      <w:r w:rsidRPr="00EA03BD">
        <w:t>CASE ‘r’</w:t>
      </w:r>
    </w:p>
    <w:p w14:paraId="572FCA90" w14:textId="5F7AD89E" w:rsidR="004A626E" w:rsidRDefault="004A626E" w:rsidP="00EA03BD">
      <w:pPr>
        <w:numPr>
          <w:ilvl w:val="3"/>
          <w:numId w:val="11"/>
        </w:numPr>
      </w:pPr>
      <w:r w:rsidRPr="00EA03BD">
        <w:lastRenderedPageBreak/>
        <w:t xml:space="preserve">PROMPT and GET a, b, and </w:t>
      </w:r>
      <w:proofErr w:type="gramStart"/>
      <w:r w:rsidRPr="00EA03BD">
        <w:t>c</w:t>
      </w:r>
      <w:proofErr w:type="gramEnd"/>
    </w:p>
    <w:p w14:paraId="086E9F17" w14:textId="5AD84ABA" w:rsidR="00EA03BD" w:rsidRDefault="008F506F" w:rsidP="00EA03BD">
      <w:pPr>
        <w:numPr>
          <w:ilvl w:val="3"/>
          <w:numId w:val="11"/>
        </w:numPr>
      </w:pPr>
      <w:r>
        <w:t xml:space="preserve">CALL module, </w:t>
      </w:r>
      <w:r w:rsidR="004A626E">
        <w:t xml:space="preserve">solution </w:t>
      </w:r>
      <w:r>
        <w:t>=</w:t>
      </w:r>
      <w:r w:rsidR="004A626E">
        <w:t xml:space="preserve"> </w:t>
      </w:r>
      <w:proofErr w:type="spellStart"/>
      <w:proofErr w:type="gramStart"/>
      <w:r w:rsidR="00EA03BD" w:rsidRPr="00EA03BD">
        <w:t>quadraticSolver</w:t>
      </w:r>
      <w:proofErr w:type="spellEnd"/>
      <w:r w:rsidR="00EA03BD" w:rsidRPr="00EA03BD">
        <w:t>(</w:t>
      </w:r>
      <w:proofErr w:type="gramEnd"/>
      <w:r w:rsidR="004A626E">
        <w:t>a, b, c</w:t>
      </w:r>
      <w:r w:rsidR="00EA03BD" w:rsidRPr="00EA03BD">
        <w:t>)</w:t>
      </w:r>
    </w:p>
    <w:p w14:paraId="700796AD" w14:textId="70FD549C" w:rsidR="004A626E" w:rsidRDefault="004A626E" w:rsidP="004A626E">
      <w:pPr>
        <w:numPr>
          <w:ilvl w:val="3"/>
          <w:numId w:val="11"/>
        </w:numPr>
      </w:pPr>
      <w:r>
        <w:t>SWITCH solution</w:t>
      </w:r>
    </w:p>
    <w:p w14:paraId="47C6D4BD" w14:textId="624BF594" w:rsidR="004A626E" w:rsidRDefault="004A626E" w:rsidP="004A626E">
      <w:pPr>
        <w:numPr>
          <w:ilvl w:val="4"/>
          <w:numId w:val="11"/>
        </w:numPr>
      </w:pPr>
      <w:r>
        <w:t>CASE 0</w:t>
      </w:r>
    </w:p>
    <w:p w14:paraId="01D8B456" w14:textId="7F2CE9A8" w:rsidR="004A626E" w:rsidRDefault="004A626E" w:rsidP="004A626E">
      <w:pPr>
        <w:numPr>
          <w:ilvl w:val="5"/>
          <w:numId w:val="11"/>
        </w:numPr>
      </w:pPr>
      <w:r>
        <w:t xml:space="preserve">PRINT </w:t>
      </w:r>
      <w:r w:rsidRPr="004A626E">
        <w:t>No solutions found.</w:t>
      </w:r>
    </w:p>
    <w:p w14:paraId="79CDB1DB" w14:textId="2AEF6FBB" w:rsidR="004A626E" w:rsidRDefault="004A626E" w:rsidP="004A626E">
      <w:pPr>
        <w:numPr>
          <w:ilvl w:val="5"/>
          <w:numId w:val="11"/>
        </w:numPr>
      </w:pPr>
      <w:r>
        <w:t>BREAK from case</w:t>
      </w:r>
    </w:p>
    <w:p w14:paraId="55736E96" w14:textId="1246F7CE" w:rsidR="004A626E" w:rsidRDefault="004A626E" w:rsidP="004A626E">
      <w:pPr>
        <w:numPr>
          <w:ilvl w:val="4"/>
          <w:numId w:val="11"/>
        </w:numPr>
      </w:pPr>
      <w:r>
        <w:t>CASE 1</w:t>
      </w:r>
    </w:p>
    <w:p w14:paraId="78278DAE" w14:textId="19C3364D" w:rsidR="004A626E" w:rsidRDefault="004A626E" w:rsidP="004A626E">
      <w:pPr>
        <w:numPr>
          <w:ilvl w:val="5"/>
          <w:numId w:val="11"/>
        </w:numPr>
      </w:pPr>
      <w:r>
        <w:t>PRINT x1</w:t>
      </w:r>
    </w:p>
    <w:p w14:paraId="2ECA4033" w14:textId="18CCA025" w:rsidR="004A626E" w:rsidRDefault="004A626E" w:rsidP="004A626E">
      <w:pPr>
        <w:numPr>
          <w:ilvl w:val="5"/>
          <w:numId w:val="11"/>
        </w:numPr>
      </w:pPr>
      <w:r>
        <w:t>BREAK from case</w:t>
      </w:r>
    </w:p>
    <w:p w14:paraId="14186927" w14:textId="5D61A922" w:rsidR="004A626E" w:rsidRDefault="004A626E" w:rsidP="004A626E">
      <w:pPr>
        <w:numPr>
          <w:ilvl w:val="4"/>
          <w:numId w:val="11"/>
        </w:numPr>
      </w:pPr>
      <w:r>
        <w:t>CASE 2</w:t>
      </w:r>
    </w:p>
    <w:p w14:paraId="1E705389" w14:textId="72C591E3" w:rsidR="004A626E" w:rsidRDefault="004A626E" w:rsidP="004A626E">
      <w:pPr>
        <w:numPr>
          <w:ilvl w:val="5"/>
          <w:numId w:val="11"/>
        </w:numPr>
      </w:pPr>
      <w:r>
        <w:t>PRINT x1 and x2</w:t>
      </w:r>
    </w:p>
    <w:p w14:paraId="1EA5775F" w14:textId="728346E8" w:rsidR="004A626E" w:rsidRDefault="004A626E" w:rsidP="004A626E">
      <w:pPr>
        <w:numPr>
          <w:ilvl w:val="5"/>
          <w:numId w:val="11"/>
        </w:numPr>
      </w:pPr>
      <w:r>
        <w:t>BREAK from case</w:t>
      </w:r>
    </w:p>
    <w:p w14:paraId="1E888549" w14:textId="32523D84" w:rsidR="004A626E" w:rsidRPr="00EA03BD" w:rsidRDefault="004A626E" w:rsidP="004A626E">
      <w:pPr>
        <w:numPr>
          <w:ilvl w:val="4"/>
          <w:numId w:val="11"/>
        </w:numPr>
      </w:pPr>
      <w:r>
        <w:t>ENDCASE</w:t>
      </w:r>
    </w:p>
    <w:p w14:paraId="16D9E550" w14:textId="77777777" w:rsidR="00EA03BD" w:rsidRPr="00EA03BD" w:rsidRDefault="00EA03BD" w:rsidP="00EA03BD">
      <w:pPr>
        <w:numPr>
          <w:ilvl w:val="3"/>
          <w:numId w:val="11"/>
        </w:numPr>
      </w:pPr>
      <w:r w:rsidRPr="00EA03BD">
        <w:t>BREAK from case</w:t>
      </w:r>
    </w:p>
    <w:p w14:paraId="403EEB21" w14:textId="77777777" w:rsidR="00EA03BD" w:rsidRPr="00EA03BD" w:rsidRDefault="00EA03BD" w:rsidP="00EA03BD">
      <w:pPr>
        <w:numPr>
          <w:ilvl w:val="1"/>
          <w:numId w:val="11"/>
        </w:numPr>
      </w:pPr>
      <w:r w:rsidRPr="00EA03BD">
        <w:t>ENDCASE</w:t>
      </w:r>
    </w:p>
    <w:p w14:paraId="48CF2C40" w14:textId="77777777" w:rsidR="00EA03BD" w:rsidRPr="00EA03BD" w:rsidRDefault="00EA03BD" w:rsidP="00EA03BD">
      <w:pPr>
        <w:numPr>
          <w:ilvl w:val="0"/>
          <w:numId w:val="11"/>
        </w:numPr>
      </w:pPr>
      <w:r w:rsidRPr="00EA03BD">
        <w:t xml:space="preserve">WHILE </w:t>
      </w:r>
      <w:proofErr w:type="spellStart"/>
      <w:r w:rsidRPr="00EA03BD">
        <w:t>userInput</w:t>
      </w:r>
      <w:proofErr w:type="spellEnd"/>
      <w:r w:rsidRPr="00EA03BD">
        <w:t xml:space="preserve"> is not ‘q’</w:t>
      </w:r>
    </w:p>
    <w:p w14:paraId="4EE1763B" w14:textId="77777777" w:rsidR="00EA03BD" w:rsidRPr="00EA03BD" w:rsidRDefault="00EA03BD" w:rsidP="00EA03BD">
      <w:r w:rsidRPr="00EA03BD">
        <w:t>STOP</w:t>
      </w:r>
    </w:p>
    <w:p w14:paraId="28B8867C" w14:textId="77777777" w:rsidR="00EA03BD" w:rsidRDefault="00EA03BD" w:rsidP="00EA03BD"/>
    <w:p w14:paraId="5C73C29A" w14:textId="0C557195" w:rsidR="00F968A0" w:rsidRDefault="00F968A0" w:rsidP="00EA03BD">
      <w:proofErr w:type="spellStart"/>
      <w:proofErr w:type="gramStart"/>
      <w:r>
        <w:t>displayMenu</w:t>
      </w:r>
      <w:proofErr w:type="spellEnd"/>
      <w:r>
        <w:t>(</w:t>
      </w:r>
      <w:proofErr w:type="gramEnd"/>
      <w:r>
        <w:t>)</w:t>
      </w:r>
    </w:p>
    <w:p w14:paraId="3E8C88E7" w14:textId="260F1D4A" w:rsidR="008F506F" w:rsidRDefault="008F506F" w:rsidP="00EA03BD">
      <w:r>
        <w:t>START</w:t>
      </w:r>
    </w:p>
    <w:p w14:paraId="71BFF452" w14:textId="18F2B9C8" w:rsidR="00F968A0" w:rsidRDefault="00F968A0" w:rsidP="00F968A0">
      <w:pPr>
        <w:numPr>
          <w:ilvl w:val="0"/>
          <w:numId w:val="13"/>
        </w:numPr>
      </w:pPr>
      <w:r>
        <w:t xml:space="preserve">PRINT </w:t>
      </w:r>
      <w:r w:rsidRPr="00EA03BD">
        <w:t>[p]</w:t>
      </w:r>
      <w:proofErr w:type="spellStart"/>
      <w:r w:rsidRPr="00EA03BD">
        <w:t>ower</w:t>
      </w:r>
      <w:proofErr w:type="spellEnd"/>
      <w:r w:rsidRPr="00EA03BD">
        <w:t>, [f]</w:t>
      </w:r>
      <w:proofErr w:type="spellStart"/>
      <w:r w:rsidRPr="00EA03BD">
        <w:t>actorial</w:t>
      </w:r>
      <w:proofErr w:type="spellEnd"/>
      <w:r w:rsidRPr="00EA03BD">
        <w:t>, [r]</w:t>
      </w:r>
      <w:proofErr w:type="spellStart"/>
      <w:r w:rsidRPr="00EA03BD">
        <w:t>oots</w:t>
      </w:r>
      <w:proofErr w:type="spellEnd"/>
      <w:r w:rsidRPr="00EA03BD">
        <w:t xml:space="preserve"> of quadratic equation, [q]</w:t>
      </w:r>
      <w:proofErr w:type="spellStart"/>
      <w:r w:rsidRPr="00EA03BD">
        <w:t>uit</w:t>
      </w:r>
      <w:proofErr w:type="spellEnd"/>
    </w:p>
    <w:p w14:paraId="57E9A120" w14:textId="1AF21F04" w:rsidR="00EA03BD" w:rsidRDefault="00F968A0" w:rsidP="00EA03BD">
      <w:r>
        <w:t>RETURN</w:t>
      </w:r>
    </w:p>
    <w:p w14:paraId="731965D2" w14:textId="77777777" w:rsidR="00F968A0" w:rsidRDefault="00F968A0" w:rsidP="00EA03BD"/>
    <w:p w14:paraId="156548D3" w14:textId="223DAF5E" w:rsidR="00F968A0" w:rsidRDefault="00F968A0" w:rsidP="00F968A0">
      <w:proofErr w:type="spellStart"/>
      <w:proofErr w:type="gramStart"/>
      <w:r w:rsidRPr="00F968A0">
        <w:t>powerSolver</w:t>
      </w:r>
      <w:proofErr w:type="spellEnd"/>
      <w:r w:rsidRPr="00F968A0">
        <w:t>(</w:t>
      </w:r>
      <w:proofErr w:type="gramEnd"/>
      <w:r w:rsidRPr="00F968A0">
        <w:t>base, p)</w:t>
      </w:r>
    </w:p>
    <w:p w14:paraId="29075654" w14:textId="20ED45C0" w:rsidR="008F506F" w:rsidRDefault="008F506F" w:rsidP="00F968A0">
      <w:r>
        <w:t>START</w:t>
      </w:r>
    </w:p>
    <w:p w14:paraId="250E0471" w14:textId="7B118C47" w:rsidR="00F968A0" w:rsidRDefault="00F968A0" w:rsidP="00F968A0">
      <w:pPr>
        <w:numPr>
          <w:ilvl w:val="0"/>
          <w:numId w:val="14"/>
        </w:numPr>
      </w:pPr>
      <w:r w:rsidRPr="00EA03BD">
        <w:t xml:space="preserve">CALCULATE </w:t>
      </w:r>
      <w:r>
        <w:t>result</w:t>
      </w:r>
      <w:r w:rsidRPr="00EA03BD">
        <w:t xml:space="preserve">, </w:t>
      </w:r>
      <w:r>
        <w:t>result</w:t>
      </w:r>
      <w:r w:rsidRPr="00EA03BD">
        <w:t xml:space="preserve"> = </w:t>
      </w:r>
      <w:proofErr w:type="spellStart"/>
      <w:r>
        <w:t>base</w:t>
      </w:r>
      <w:r w:rsidRPr="00EA03BD">
        <w:t>^</w:t>
      </w:r>
      <w:r>
        <w:t>p</w:t>
      </w:r>
      <w:proofErr w:type="spellEnd"/>
    </w:p>
    <w:p w14:paraId="5D4AF35C" w14:textId="45D31EFE" w:rsidR="00F968A0" w:rsidRPr="00EA03BD" w:rsidRDefault="00F968A0" w:rsidP="00F968A0">
      <w:r>
        <w:t>RETURN result</w:t>
      </w:r>
    </w:p>
    <w:p w14:paraId="094E89ED" w14:textId="77777777" w:rsidR="00F968A0" w:rsidRDefault="00F968A0" w:rsidP="00EA03BD"/>
    <w:p w14:paraId="2DDB07FB" w14:textId="030B076D" w:rsidR="004A626E" w:rsidRDefault="004A626E" w:rsidP="00EA03BD">
      <w:proofErr w:type="spellStart"/>
      <w:r w:rsidRPr="004A626E">
        <w:t>factorialSolver</w:t>
      </w:r>
      <w:proofErr w:type="spellEnd"/>
      <w:r w:rsidRPr="004A626E">
        <w:t>(num)</w:t>
      </w:r>
    </w:p>
    <w:p w14:paraId="276ECA29" w14:textId="6FFAADE0" w:rsidR="008F506F" w:rsidRDefault="008F506F" w:rsidP="00EA03BD">
      <w:r>
        <w:t>START</w:t>
      </w:r>
    </w:p>
    <w:p w14:paraId="53D4AD91" w14:textId="77777777" w:rsidR="004A626E" w:rsidRPr="00EA03BD" w:rsidRDefault="004A626E" w:rsidP="004A626E">
      <w:pPr>
        <w:numPr>
          <w:ilvl w:val="0"/>
          <w:numId w:val="15"/>
        </w:numPr>
      </w:pPr>
      <w:r w:rsidRPr="00EA03BD">
        <w:t xml:space="preserve">INITIALIZE and SET </w:t>
      </w:r>
      <w:proofErr w:type="spellStart"/>
      <w:r w:rsidRPr="00EA03BD">
        <w:t>i</w:t>
      </w:r>
      <w:proofErr w:type="spellEnd"/>
      <w:r w:rsidRPr="00EA03BD">
        <w:t xml:space="preserve"> to 1</w:t>
      </w:r>
    </w:p>
    <w:p w14:paraId="211374C9" w14:textId="64D71255" w:rsidR="004A626E" w:rsidRPr="00EA03BD" w:rsidRDefault="004A626E" w:rsidP="004A626E">
      <w:pPr>
        <w:numPr>
          <w:ilvl w:val="0"/>
          <w:numId w:val="15"/>
        </w:numPr>
      </w:pPr>
      <w:r w:rsidRPr="00EA03BD">
        <w:t xml:space="preserve">FOR (int </w:t>
      </w:r>
      <w:proofErr w:type="spellStart"/>
      <w:r w:rsidRPr="00EA03BD">
        <w:t>i</w:t>
      </w:r>
      <w:proofErr w:type="spellEnd"/>
      <w:r w:rsidRPr="00EA03BD">
        <w:t xml:space="preserve"> = 1; </w:t>
      </w:r>
      <w:proofErr w:type="spellStart"/>
      <w:r w:rsidRPr="00EA03BD">
        <w:t>i</w:t>
      </w:r>
      <w:proofErr w:type="spellEnd"/>
      <w:r w:rsidRPr="00EA03BD">
        <w:t xml:space="preserve"> &lt;= </w:t>
      </w:r>
      <w:r>
        <w:t>num</w:t>
      </w:r>
      <w:r w:rsidRPr="00EA03BD">
        <w:t xml:space="preserve">; </w:t>
      </w:r>
      <w:proofErr w:type="spellStart"/>
      <w:r w:rsidRPr="00EA03BD">
        <w:t>i</w:t>
      </w:r>
      <w:proofErr w:type="spellEnd"/>
      <w:r w:rsidRPr="00EA03BD">
        <w:t>++)</w:t>
      </w:r>
    </w:p>
    <w:p w14:paraId="02740616" w14:textId="323C4E35" w:rsidR="004A626E" w:rsidRPr="00EA03BD" w:rsidRDefault="004A626E" w:rsidP="004A626E">
      <w:pPr>
        <w:numPr>
          <w:ilvl w:val="1"/>
          <w:numId w:val="15"/>
        </w:numPr>
      </w:pPr>
      <w:r w:rsidRPr="00EA03BD">
        <w:t xml:space="preserve">MULTIPLY </w:t>
      </w:r>
      <w:proofErr w:type="spellStart"/>
      <w:r w:rsidRPr="00EA03BD">
        <w:t>i</w:t>
      </w:r>
      <w:proofErr w:type="spellEnd"/>
      <w:r w:rsidRPr="00EA03BD">
        <w:t xml:space="preserve"> to </w:t>
      </w:r>
      <w:proofErr w:type="gramStart"/>
      <w:r>
        <w:t>result</w:t>
      </w:r>
      <w:proofErr w:type="gramEnd"/>
    </w:p>
    <w:p w14:paraId="381A1CE9" w14:textId="77777777" w:rsidR="004A626E" w:rsidRDefault="004A626E" w:rsidP="004A626E">
      <w:pPr>
        <w:numPr>
          <w:ilvl w:val="0"/>
          <w:numId w:val="15"/>
        </w:numPr>
      </w:pPr>
      <w:r w:rsidRPr="00EA03BD">
        <w:t>ENDFOR</w:t>
      </w:r>
    </w:p>
    <w:p w14:paraId="24351521" w14:textId="160CB721" w:rsidR="004A626E" w:rsidRDefault="004A626E" w:rsidP="004A626E">
      <w:r>
        <w:t>RETURN result</w:t>
      </w:r>
    </w:p>
    <w:p w14:paraId="4EAE5DC7" w14:textId="77777777" w:rsidR="004A626E" w:rsidRDefault="004A626E" w:rsidP="004A626E"/>
    <w:p w14:paraId="1ACA9D7E" w14:textId="183A9203" w:rsidR="004A626E" w:rsidRDefault="004A626E" w:rsidP="004A626E">
      <w:proofErr w:type="spellStart"/>
      <w:proofErr w:type="gramStart"/>
      <w:r w:rsidRPr="00EA03BD">
        <w:t>quadraticSolver</w:t>
      </w:r>
      <w:proofErr w:type="spellEnd"/>
      <w:r w:rsidRPr="00EA03BD">
        <w:t>(</w:t>
      </w:r>
      <w:proofErr w:type="gramEnd"/>
      <w:r>
        <w:t>a, b, c</w:t>
      </w:r>
      <w:r w:rsidRPr="00EA03BD">
        <w:t>)</w:t>
      </w:r>
    </w:p>
    <w:p w14:paraId="74C84564" w14:textId="2C63969F" w:rsidR="008F506F" w:rsidRPr="00EA03BD" w:rsidRDefault="008F506F" w:rsidP="004A626E">
      <w:r>
        <w:t>START</w:t>
      </w:r>
    </w:p>
    <w:p w14:paraId="6C20FB94" w14:textId="060BB306" w:rsidR="004A626E" w:rsidRPr="00EA03BD" w:rsidRDefault="004A626E" w:rsidP="004A626E">
      <w:pPr>
        <w:numPr>
          <w:ilvl w:val="0"/>
          <w:numId w:val="12"/>
        </w:numPr>
      </w:pPr>
      <w:r w:rsidRPr="00EA03BD">
        <w:t xml:space="preserve">INITIALIZE discriminant as </w:t>
      </w:r>
      <w:proofErr w:type="gramStart"/>
      <w:r w:rsidRPr="00EA03BD">
        <w:t>float</w:t>
      </w:r>
      <w:proofErr w:type="gramEnd"/>
    </w:p>
    <w:p w14:paraId="486043B8" w14:textId="77777777" w:rsidR="004A626E" w:rsidRPr="00EA03BD" w:rsidRDefault="004A626E" w:rsidP="004A626E">
      <w:pPr>
        <w:numPr>
          <w:ilvl w:val="0"/>
          <w:numId w:val="12"/>
        </w:numPr>
      </w:pPr>
      <w:r w:rsidRPr="00EA03BD">
        <w:t>CALCULATE discriminant, discriminant = b^2 - 4*a*c</w:t>
      </w:r>
    </w:p>
    <w:p w14:paraId="3012B380" w14:textId="3E7BF0A8" w:rsidR="004A626E" w:rsidRPr="00EA03BD" w:rsidRDefault="004A626E" w:rsidP="004A626E">
      <w:pPr>
        <w:numPr>
          <w:ilvl w:val="0"/>
          <w:numId w:val="12"/>
        </w:numPr>
      </w:pPr>
      <w:r w:rsidRPr="00EA03BD">
        <w:t xml:space="preserve">IF a == </w:t>
      </w:r>
      <w:r w:rsidR="008E4522">
        <w:t>0</w:t>
      </w:r>
      <w:r w:rsidRPr="00EA03BD">
        <w:t xml:space="preserve"> and b == 0</w:t>
      </w:r>
    </w:p>
    <w:p w14:paraId="587CFE2E" w14:textId="26948C72" w:rsidR="004A626E" w:rsidRPr="00EA03BD" w:rsidRDefault="004A626E" w:rsidP="004A626E">
      <w:pPr>
        <w:numPr>
          <w:ilvl w:val="1"/>
          <w:numId w:val="12"/>
        </w:numPr>
      </w:pPr>
      <w:r>
        <w:lastRenderedPageBreak/>
        <w:t xml:space="preserve">SET result to </w:t>
      </w:r>
      <w:proofErr w:type="gramStart"/>
      <w:r>
        <w:t>0</w:t>
      </w:r>
      <w:proofErr w:type="gramEnd"/>
    </w:p>
    <w:p w14:paraId="4E300BE4" w14:textId="77777777" w:rsidR="004A626E" w:rsidRPr="00EA03BD" w:rsidRDefault="004A626E" w:rsidP="004A626E">
      <w:pPr>
        <w:numPr>
          <w:ilvl w:val="0"/>
          <w:numId w:val="12"/>
        </w:numPr>
      </w:pPr>
      <w:r w:rsidRPr="00EA03BD">
        <w:t>ELSE IF a == 0</w:t>
      </w:r>
    </w:p>
    <w:p w14:paraId="24451A39" w14:textId="77777777" w:rsidR="004A626E" w:rsidRPr="00EA03BD" w:rsidRDefault="004A626E" w:rsidP="004A626E">
      <w:pPr>
        <w:numPr>
          <w:ilvl w:val="1"/>
          <w:numId w:val="12"/>
        </w:numPr>
      </w:pPr>
      <w:r w:rsidRPr="00EA03BD">
        <w:t>CALCULATE x1, x1 = -1*c/b</w:t>
      </w:r>
    </w:p>
    <w:p w14:paraId="0A0BC1DF" w14:textId="12E200A5" w:rsidR="004A626E" w:rsidRPr="00EA03BD" w:rsidRDefault="004A626E" w:rsidP="004A626E">
      <w:pPr>
        <w:numPr>
          <w:ilvl w:val="1"/>
          <w:numId w:val="12"/>
        </w:numPr>
      </w:pPr>
      <w:r>
        <w:t xml:space="preserve">SET result to </w:t>
      </w:r>
      <w:proofErr w:type="gramStart"/>
      <w:r>
        <w:t>1</w:t>
      </w:r>
      <w:proofErr w:type="gramEnd"/>
    </w:p>
    <w:p w14:paraId="00192E3B" w14:textId="77777777" w:rsidR="004A626E" w:rsidRPr="00EA03BD" w:rsidRDefault="004A626E" w:rsidP="004A626E">
      <w:pPr>
        <w:numPr>
          <w:ilvl w:val="0"/>
          <w:numId w:val="12"/>
        </w:numPr>
      </w:pPr>
      <w:r w:rsidRPr="00EA03BD">
        <w:t>ELSE IF discriminant &lt; 0</w:t>
      </w:r>
    </w:p>
    <w:p w14:paraId="610F32F9" w14:textId="493865E1" w:rsidR="004A626E" w:rsidRPr="00EA03BD" w:rsidRDefault="004A626E" w:rsidP="004A626E">
      <w:pPr>
        <w:numPr>
          <w:ilvl w:val="1"/>
          <w:numId w:val="12"/>
        </w:numPr>
      </w:pPr>
      <w:r>
        <w:t xml:space="preserve">SET result to </w:t>
      </w:r>
      <w:proofErr w:type="gramStart"/>
      <w:r>
        <w:t>0</w:t>
      </w:r>
      <w:proofErr w:type="gramEnd"/>
    </w:p>
    <w:p w14:paraId="1F235460" w14:textId="77777777" w:rsidR="004A626E" w:rsidRPr="00EA03BD" w:rsidRDefault="004A626E" w:rsidP="004A626E">
      <w:pPr>
        <w:numPr>
          <w:ilvl w:val="0"/>
          <w:numId w:val="12"/>
        </w:numPr>
      </w:pPr>
      <w:r w:rsidRPr="00EA03BD">
        <w:t>ELSE</w:t>
      </w:r>
    </w:p>
    <w:p w14:paraId="2968A6CA" w14:textId="77777777" w:rsidR="004A626E" w:rsidRPr="00EA03BD" w:rsidRDefault="004A626E" w:rsidP="004A626E">
      <w:pPr>
        <w:numPr>
          <w:ilvl w:val="1"/>
          <w:numId w:val="12"/>
        </w:numPr>
      </w:pPr>
      <w:r w:rsidRPr="00EA03BD">
        <w:t>CALCULATE x1, x1 = (-1 * b + sqrt(discriminant)) / (2 * a)</w:t>
      </w:r>
    </w:p>
    <w:p w14:paraId="2ED36AE7" w14:textId="77777777" w:rsidR="004A626E" w:rsidRPr="00EA03BD" w:rsidRDefault="004A626E" w:rsidP="004A626E">
      <w:pPr>
        <w:numPr>
          <w:ilvl w:val="1"/>
          <w:numId w:val="12"/>
        </w:numPr>
      </w:pPr>
      <w:r w:rsidRPr="00EA03BD">
        <w:t>CALCULATE x2, x2 = (-1 * b - sqrt(discriminant)) / (2 * a</w:t>
      </w:r>
      <w:proofErr w:type="gramStart"/>
      <w:r w:rsidRPr="00EA03BD">
        <w:t>);</w:t>
      </w:r>
      <w:proofErr w:type="gramEnd"/>
    </w:p>
    <w:p w14:paraId="7FB8D962" w14:textId="77777777" w:rsidR="004A626E" w:rsidRPr="00EA03BD" w:rsidRDefault="004A626E" w:rsidP="004A626E">
      <w:pPr>
        <w:numPr>
          <w:ilvl w:val="1"/>
          <w:numId w:val="12"/>
        </w:numPr>
      </w:pPr>
      <w:r w:rsidRPr="00EA03BD">
        <w:t>IF x1 == x2</w:t>
      </w:r>
    </w:p>
    <w:p w14:paraId="71789104" w14:textId="7EBD4F0B" w:rsidR="004A626E" w:rsidRPr="00EA03BD" w:rsidRDefault="004A626E" w:rsidP="004A626E">
      <w:pPr>
        <w:numPr>
          <w:ilvl w:val="2"/>
          <w:numId w:val="12"/>
        </w:numPr>
      </w:pPr>
      <w:r>
        <w:t xml:space="preserve">SET result to </w:t>
      </w:r>
      <w:proofErr w:type="gramStart"/>
      <w:r>
        <w:t>1</w:t>
      </w:r>
      <w:proofErr w:type="gramEnd"/>
    </w:p>
    <w:p w14:paraId="39602F94" w14:textId="77777777" w:rsidR="004A626E" w:rsidRPr="00EA03BD" w:rsidRDefault="004A626E" w:rsidP="004A626E">
      <w:pPr>
        <w:numPr>
          <w:ilvl w:val="1"/>
          <w:numId w:val="12"/>
        </w:numPr>
      </w:pPr>
      <w:r w:rsidRPr="00EA03BD">
        <w:t>ELSE</w:t>
      </w:r>
    </w:p>
    <w:p w14:paraId="3F8E5C92" w14:textId="1B92BBB1" w:rsidR="004A626E" w:rsidRPr="00EA03BD" w:rsidRDefault="004A626E" w:rsidP="004A626E">
      <w:pPr>
        <w:numPr>
          <w:ilvl w:val="2"/>
          <w:numId w:val="12"/>
        </w:numPr>
      </w:pPr>
      <w:r>
        <w:t xml:space="preserve">SET result to </w:t>
      </w:r>
      <w:proofErr w:type="gramStart"/>
      <w:r>
        <w:t>2</w:t>
      </w:r>
      <w:proofErr w:type="gramEnd"/>
    </w:p>
    <w:p w14:paraId="49398854" w14:textId="77777777" w:rsidR="004A626E" w:rsidRPr="00EA03BD" w:rsidRDefault="004A626E" w:rsidP="004A626E">
      <w:pPr>
        <w:numPr>
          <w:ilvl w:val="1"/>
          <w:numId w:val="12"/>
        </w:numPr>
      </w:pPr>
      <w:r w:rsidRPr="00EA03BD">
        <w:t>ENDIF</w:t>
      </w:r>
    </w:p>
    <w:p w14:paraId="3F2FC852" w14:textId="77777777" w:rsidR="004A626E" w:rsidRPr="00EA03BD" w:rsidRDefault="004A626E" w:rsidP="004A626E">
      <w:pPr>
        <w:numPr>
          <w:ilvl w:val="0"/>
          <w:numId w:val="12"/>
        </w:numPr>
      </w:pPr>
      <w:r w:rsidRPr="00EA03BD">
        <w:t>ENDIF</w:t>
      </w:r>
    </w:p>
    <w:p w14:paraId="2724C868" w14:textId="051826DF" w:rsidR="004A626E" w:rsidRPr="00EA03BD" w:rsidRDefault="004A626E" w:rsidP="004A626E">
      <w:r w:rsidRPr="00EA03BD">
        <w:t>RETURN</w:t>
      </w:r>
      <w:r w:rsidR="008E4522">
        <w:t xml:space="preserve"> result</w:t>
      </w:r>
    </w:p>
    <w:p w14:paraId="32AD81DF" w14:textId="77777777" w:rsidR="004A626E" w:rsidRPr="00EA03BD" w:rsidRDefault="004A626E" w:rsidP="004A626E"/>
    <w:p w14:paraId="60844975" w14:textId="56DB81C4" w:rsidR="008E4522" w:rsidRDefault="008E4522">
      <w:r>
        <w:br w:type="page"/>
      </w:r>
    </w:p>
    <w:p w14:paraId="3E0E1299" w14:textId="5CA014FA" w:rsidR="00F968A0" w:rsidRDefault="008E4522" w:rsidP="008E4522">
      <w:pPr>
        <w:pStyle w:val="Heading2"/>
      </w:pPr>
      <w:r>
        <w:lastRenderedPageBreak/>
        <w:t>Flowchart: LE6_13 Problem Solver Menu</w:t>
      </w:r>
    </w:p>
    <w:p w14:paraId="4B6202B3" w14:textId="41615778" w:rsidR="00452678" w:rsidRDefault="00452678" w:rsidP="00452678">
      <w:pPr>
        <w:jc w:val="center"/>
      </w:pPr>
      <w:r>
        <w:rPr>
          <w:noProof/>
        </w:rPr>
        <w:drawing>
          <wp:inline distT="0" distB="0" distL="0" distR="0" wp14:anchorId="292DB3EF" wp14:editId="63A9E6C9">
            <wp:extent cx="6858000" cy="7611114"/>
            <wp:effectExtent l="0" t="0" r="0" b="0"/>
            <wp:docPr id="84831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10045"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858000" cy="7611114"/>
                    </a:xfrm>
                    <a:prstGeom prst="rect">
                      <a:avLst/>
                    </a:prstGeom>
                    <a:noFill/>
                  </pic:spPr>
                </pic:pic>
              </a:graphicData>
            </a:graphic>
          </wp:inline>
        </w:drawing>
      </w:r>
    </w:p>
    <w:p w14:paraId="4E657873" w14:textId="77777777" w:rsidR="00452678" w:rsidRDefault="00452678">
      <w:r>
        <w:br w:type="page"/>
      </w:r>
    </w:p>
    <w:p w14:paraId="67E5E94A" w14:textId="5E61AB76" w:rsidR="00452678" w:rsidRDefault="00452678" w:rsidP="00452678">
      <w:r>
        <w:rPr>
          <w:noProof/>
        </w:rPr>
        <w:lastRenderedPageBreak/>
        <w:drawing>
          <wp:inline distT="0" distB="0" distL="0" distR="0" wp14:anchorId="778B3927" wp14:editId="3D3CE1A9">
            <wp:extent cx="6858000" cy="6504643"/>
            <wp:effectExtent l="0" t="0" r="0" b="0"/>
            <wp:docPr id="295384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84525"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858000" cy="6504643"/>
                    </a:xfrm>
                    <a:prstGeom prst="rect">
                      <a:avLst/>
                    </a:prstGeom>
                    <a:noFill/>
                    <a:ln>
                      <a:noFill/>
                    </a:ln>
                  </pic:spPr>
                </pic:pic>
              </a:graphicData>
            </a:graphic>
          </wp:inline>
        </w:drawing>
      </w:r>
    </w:p>
    <w:p w14:paraId="63FBC6E0" w14:textId="77777777" w:rsidR="00452678" w:rsidRDefault="00452678">
      <w:r>
        <w:br w:type="page"/>
      </w:r>
    </w:p>
    <w:p w14:paraId="6CBB0953" w14:textId="10AEFE4C" w:rsidR="00452678" w:rsidRPr="00EA03BD" w:rsidRDefault="00452678" w:rsidP="00452678">
      <w:pPr>
        <w:jc w:val="center"/>
      </w:pPr>
      <w:r>
        <w:rPr>
          <w:noProof/>
        </w:rPr>
        <w:lastRenderedPageBreak/>
        <w:drawing>
          <wp:inline distT="0" distB="0" distL="0" distR="0" wp14:anchorId="7CB2ED80" wp14:editId="70499DA1">
            <wp:extent cx="4403726" cy="8046720"/>
            <wp:effectExtent l="0" t="0" r="0" b="0"/>
            <wp:docPr id="8942487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4878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403726" cy="8046720"/>
                    </a:xfrm>
                    <a:prstGeom prst="rect">
                      <a:avLst/>
                    </a:prstGeom>
                    <a:noFill/>
                  </pic:spPr>
                </pic:pic>
              </a:graphicData>
            </a:graphic>
          </wp:inline>
        </w:drawing>
      </w:r>
    </w:p>
    <w:sectPr w:rsidR="00452678" w:rsidRPr="00EA03BD" w:rsidSect="00465575">
      <w:headerReference w:type="default" r:id="rId12"/>
      <w:footerReference w:type="default" r:id="rId13"/>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35E6D" w14:textId="77777777" w:rsidR="00BC7EF7" w:rsidRDefault="00BC7EF7" w:rsidP="00ED067C">
      <w:r>
        <w:separator/>
      </w:r>
    </w:p>
  </w:endnote>
  <w:endnote w:type="continuationSeparator" w:id="0">
    <w:p w14:paraId="4F265A32" w14:textId="77777777" w:rsidR="00BC7EF7" w:rsidRDefault="00BC7EF7" w:rsidP="00ED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tkinson Hyperlegible">
    <w:panose1 w:val="00000000000000000000"/>
    <w:charset w:val="00"/>
    <w:family w:val="modern"/>
    <w:notTrueType/>
    <w:pitch w:val="variable"/>
    <w:sig w:usb0="00000027" w:usb1="00000000" w:usb2="00000000" w:usb3="00000000" w:csb0="0000008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4A3CC" w14:textId="77777777" w:rsidR="00A45540" w:rsidRPr="00A45540" w:rsidRDefault="00CE0175" w:rsidP="00ED067C">
    <w:pPr>
      <w:pStyle w:val="Footer"/>
    </w:pPr>
    <w:r>
      <w:rPr>
        <w:noProof/>
      </w:rPr>
      <w:drawing>
        <wp:anchor distT="0" distB="0" distL="114300" distR="114300" simplePos="0" relativeHeight="251659264" behindDoc="0" locked="1" layoutInCell="1" allowOverlap="1" wp14:anchorId="74AAD6A5" wp14:editId="58F968C8">
          <wp:simplePos x="0" y="0"/>
          <wp:positionH relativeFrom="column">
            <wp:posOffset>1900555</wp:posOffset>
          </wp:positionH>
          <wp:positionV relativeFrom="page">
            <wp:posOffset>9217025</wp:posOffset>
          </wp:positionV>
          <wp:extent cx="2148840" cy="384048"/>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48840" cy="38404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DFD7B" w14:textId="77777777" w:rsidR="00BC7EF7" w:rsidRDefault="00BC7EF7" w:rsidP="00ED067C">
      <w:r>
        <w:separator/>
      </w:r>
    </w:p>
  </w:footnote>
  <w:footnote w:type="continuationSeparator" w:id="0">
    <w:p w14:paraId="7C8DB674" w14:textId="77777777" w:rsidR="00BC7EF7" w:rsidRDefault="00BC7EF7" w:rsidP="00ED0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16" w:type="pc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5388"/>
    </w:tblGrid>
    <w:tr w:rsidR="00465575" w14:paraId="44EAE5E2" w14:textId="77777777" w:rsidTr="00465575">
      <w:tc>
        <w:tcPr>
          <w:tcW w:w="2654" w:type="pct"/>
        </w:tcPr>
        <w:p w14:paraId="2D99128E" w14:textId="77777777" w:rsidR="00465575" w:rsidRDefault="00465575" w:rsidP="00ED067C">
          <w:pPr>
            <w:pStyle w:val="Header"/>
          </w:pPr>
          <w:r>
            <w:rPr>
              <w:noProof/>
            </w:rPr>
            <w:drawing>
              <wp:inline distT="0" distB="0" distL="0" distR="0" wp14:anchorId="7DA1E39F" wp14:editId="46A64B7D">
                <wp:extent cx="3118199" cy="576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8199" cy="576000"/>
                        </a:xfrm>
                        <a:prstGeom prst="rect">
                          <a:avLst/>
                        </a:prstGeom>
                        <a:noFill/>
                        <a:ln>
                          <a:noFill/>
                        </a:ln>
                      </pic:spPr>
                    </pic:pic>
                  </a:graphicData>
                </a:graphic>
              </wp:inline>
            </w:drawing>
          </w:r>
        </w:p>
      </w:tc>
      <w:tc>
        <w:tcPr>
          <w:tcW w:w="2346" w:type="pct"/>
          <w:vAlign w:val="center"/>
        </w:tcPr>
        <w:p w14:paraId="6469ABA6" w14:textId="77777777" w:rsidR="00465575" w:rsidRPr="00465575" w:rsidRDefault="00465575" w:rsidP="00ED067C">
          <w:pPr>
            <w:pStyle w:val="Header"/>
            <w:rPr>
              <w:sz w:val="20"/>
              <w:szCs w:val="20"/>
            </w:rPr>
          </w:pPr>
          <w:r w:rsidRPr="00465575">
            <w:t>CPE 1102L: Programming Logic and Design | Algorithm Exercises</w:t>
          </w:r>
        </w:p>
      </w:tc>
    </w:tr>
  </w:tbl>
  <w:p w14:paraId="0281DC22" w14:textId="77777777" w:rsidR="00465575" w:rsidRDefault="00465575" w:rsidP="00ED0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3F7"/>
    <w:multiLevelType w:val="hybridMultilevel"/>
    <w:tmpl w:val="B30ED7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5F450F"/>
    <w:multiLevelType w:val="hybridMultilevel"/>
    <w:tmpl w:val="324AC77A"/>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start w:val="1"/>
      <w:numFmt w:val="decimal"/>
      <w:lvlText w:val="%3."/>
      <w:lvlJc w:val="left"/>
      <w:pPr>
        <w:ind w:left="1200" w:hanging="300"/>
      </w:pPr>
      <w:rPr>
        <w:rFonts w:hint="default"/>
      </w:rPr>
    </w:lvl>
    <w:lvl w:ilvl="3" w:tplc="E4B448F2">
      <w:start w:val="1"/>
      <w:numFmt w:val="decimal"/>
      <w:lvlText w:val="%4."/>
      <w:lvlJc w:val="left"/>
      <w:pPr>
        <w:ind w:left="1500" w:hanging="300"/>
      </w:pPr>
      <w:rPr>
        <w:rFonts w:hint="default"/>
      </w:rPr>
    </w:lvl>
    <w:lvl w:ilvl="4" w:tplc="C9067974">
      <w:start w:val="1"/>
      <w:numFmt w:val="decimal"/>
      <w:lvlText w:val="%5."/>
      <w:lvlJc w:val="left"/>
      <w:pPr>
        <w:ind w:left="1800" w:hanging="300"/>
      </w:pPr>
      <w:rPr>
        <w:rFonts w:hint="default"/>
      </w:rPr>
    </w:lvl>
    <w:lvl w:ilvl="5" w:tplc="AF062300">
      <w:start w:val="1"/>
      <w:numFmt w:val="decimal"/>
      <w:lvlText w:val="%6."/>
      <w:lvlJc w:val="left"/>
      <w:pPr>
        <w:ind w:left="2100" w:hanging="30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3F43E5"/>
    <w:multiLevelType w:val="hybridMultilevel"/>
    <w:tmpl w:val="D16A7AB4"/>
    <w:lvl w:ilvl="0" w:tplc="D1702C86">
      <w:start w:val="1"/>
      <w:numFmt w:val="decimal"/>
      <w:lvlText w:val="%1."/>
      <w:lvlJc w:val="left"/>
      <w:pPr>
        <w:ind w:left="600" w:hanging="300"/>
      </w:pPr>
      <w:rPr>
        <w:rFonts w:hint="default"/>
      </w:rPr>
    </w:lvl>
    <w:lvl w:ilvl="1" w:tplc="734A78AA">
      <w:start w:val="1"/>
      <w:numFmt w:val="decimal"/>
      <w:lvlText w:val="%2."/>
      <w:lvlJc w:val="left"/>
      <w:pPr>
        <w:ind w:left="900" w:hanging="300"/>
      </w:pPr>
      <w:rPr>
        <w:rFonts w:hint="default"/>
      </w:rPr>
    </w:lvl>
    <w:lvl w:ilvl="2" w:tplc="4CFA80CA">
      <w:start w:val="1"/>
      <w:numFmt w:val="decimal"/>
      <w:lvlText w:val="%3."/>
      <w:lvlJc w:val="left"/>
      <w:pPr>
        <w:ind w:left="1200" w:hanging="30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CB21779"/>
    <w:multiLevelType w:val="hybridMultilevel"/>
    <w:tmpl w:val="324AC77A"/>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start w:val="1"/>
      <w:numFmt w:val="decimal"/>
      <w:lvlText w:val="%3."/>
      <w:lvlJc w:val="left"/>
      <w:pPr>
        <w:ind w:left="1200" w:hanging="300"/>
      </w:pPr>
      <w:rPr>
        <w:rFonts w:hint="default"/>
      </w:rPr>
    </w:lvl>
    <w:lvl w:ilvl="3" w:tplc="FFFFFFFF">
      <w:start w:val="1"/>
      <w:numFmt w:val="decimal"/>
      <w:lvlText w:val="%4."/>
      <w:lvlJc w:val="left"/>
      <w:pPr>
        <w:ind w:left="1500" w:hanging="300"/>
      </w:pPr>
      <w:rPr>
        <w:rFonts w:hint="default"/>
      </w:rPr>
    </w:lvl>
    <w:lvl w:ilvl="4" w:tplc="FFFFFFFF">
      <w:start w:val="1"/>
      <w:numFmt w:val="decimal"/>
      <w:lvlText w:val="%5."/>
      <w:lvlJc w:val="left"/>
      <w:pPr>
        <w:ind w:left="1800" w:hanging="300"/>
      </w:pPr>
      <w:rPr>
        <w:rFonts w:hint="default"/>
      </w:rPr>
    </w:lvl>
    <w:lvl w:ilvl="5" w:tplc="FFFFFFFF">
      <w:start w:val="1"/>
      <w:numFmt w:val="decimal"/>
      <w:lvlText w:val="%6."/>
      <w:lvlJc w:val="left"/>
      <w:pPr>
        <w:ind w:left="2100" w:hanging="30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F45638"/>
    <w:multiLevelType w:val="hybridMultilevel"/>
    <w:tmpl w:val="324AC77A"/>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start w:val="1"/>
      <w:numFmt w:val="decimal"/>
      <w:lvlText w:val="%3."/>
      <w:lvlJc w:val="left"/>
      <w:pPr>
        <w:ind w:left="1200" w:hanging="300"/>
      </w:pPr>
      <w:rPr>
        <w:rFonts w:hint="default"/>
      </w:rPr>
    </w:lvl>
    <w:lvl w:ilvl="3" w:tplc="FFFFFFFF">
      <w:start w:val="1"/>
      <w:numFmt w:val="decimal"/>
      <w:lvlText w:val="%4."/>
      <w:lvlJc w:val="left"/>
      <w:pPr>
        <w:ind w:left="1500" w:hanging="300"/>
      </w:pPr>
      <w:rPr>
        <w:rFonts w:hint="default"/>
      </w:rPr>
    </w:lvl>
    <w:lvl w:ilvl="4" w:tplc="FFFFFFFF">
      <w:start w:val="1"/>
      <w:numFmt w:val="decimal"/>
      <w:lvlText w:val="%5."/>
      <w:lvlJc w:val="left"/>
      <w:pPr>
        <w:ind w:left="1800" w:hanging="300"/>
      </w:pPr>
      <w:rPr>
        <w:rFonts w:hint="default"/>
      </w:rPr>
    </w:lvl>
    <w:lvl w:ilvl="5" w:tplc="FFFFFFFF">
      <w:start w:val="1"/>
      <w:numFmt w:val="decimal"/>
      <w:lvlText w:val="%6."/>
      <w:lvlJc w:val="left"/>
      <w:pPr>
        <w:ind w:left="2100" w:hanging="30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FD5D16"/>
    <w:multiLevelType w:val="hybridMultilevel"/>
    <w:tmpl w:val="04CEAFD2"/>
    <w:lvl w:ilvl="0" w:tplc="FFFFFFFF">
      <w:start w:val="1"/>
      <w:numFmt w:val="decimal"/>
      <w:lvlText w:val="%1."/>
      <w:lvlJc w:val="left"/>
      <w:pPr>
        <w:ind w:left="600" w:hanging="30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2F2892"/>
    <w:multiLevelType w:val="hybridMultilevel"/>
    <w:tmpl w:val="36CA3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12CD1"/>
    <w:multiLevelType w:val="hybridMultilevel"/>
    <w:tmpl w:val="D16A7AB4"/>
    <w:lvl w:ilvl="0" w:tplc="FFFFFFFF">
      <w:start w:val="1"/>
      <w:numFmt w:val="decimal"/>
      <w:lvlText w:val="%1."/>
      <w:lvlJc w:val="left"/>
      <w:pPr>
        <w:ind w:left="600" w:hanging="300"/>
      </w:pPr>
      <w:rPr>
        <w:rFonts w:hint="default"/>
      </w:rPr>
    </w:lvl>
    <w:lvl w:ilvl="1" w:tplc="FFFFFFFF">
      <w:start w:val="1"/>
      <w:numFmt w:val="decimal"/>
      <w:lvlText w:val="%2."/>
      <w:lvlJc w:val="left"/>
      <w:pPr>
        <w:ind w:left="900" w:hanging="300"/>
      </w:pPr>
      <w:rPr>
        <w:rFonts w:hint="default"/>
      </w:rPr>
    </w:lvl>
    <w:lvl w:ilvl="2" w:tplc="FFFFFFFF">
      <w:start w:val="1"/>
      <w:numFmt w:val="decimal"/>
      <w:lvlText w:val="%3."/>
      <w:lvlJc w:val="left"/>
      <w:pPr>
        <w:ind w:left="1200" w:hanging="30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212174"/>
    <w:multiLevelType w:val="hybridMultilevel"/>
    <w:tmpl w:val="D16A7AB4"/>
    <w:lvl w:ilvl="0" w:tplc="FFFFFFFF">
      <w:start w:val="1"/>
      <w:numFmt w:val="decimal"/>
      <w:lvlText w:val="%1."/>
      <w:lvlJc w:val="left"/>
      <w:pPr>
        <w:ind w:left="600" w:hanging="300"/>
      </w:pPr>
      <w:rPr>
        <w:rFonts w:hint="default"/>
      </w:rPr>
    </w:lvl>
    <w:lvl w:ilvl="1" w:tplc="FFFFFFFF">
      <w:start w:val="1"/>
      <w:numFmt w:val="decimal"/>
      <w:lvlText w:val="%2."/>
      <w:lvlJc w:val="left"/>
      <w:pPr>
        <w:ind w:left="900" w:hanging="300"/>
      </w:pPr>
      <w:rPr>
        <w:rFonts w:hint="default"/>
      </w:rPr>
    </w:lvl>
    <w:lvl w:ilvl="2" w:tplc="FFFFFFFF">
      <w:start w:val="1"/>
      <w:numFmt w:val="decimal"/>
      <w:lvlText w:val="%3."/>
      <w:lvlJc w:val="left"/>
      <w:pPr>
        <w:ind w:left="1200" w:hanging="30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6BE0517"/>
    <w:multiLevelType w:val="hybridMultilevel"/>
    <w:tmpl w:val="67E8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0764E8"/>
    <w:multiLevelType w:val="hybridMultilevel"/>
    <w:tmpl w:val="324AC77A"/>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start w:val="1"/>
      <w:numFmt w:val="decimal"/>
      <w:lvlText w:val="%3."/>
      <w:lvlJc w:val="left"/>
      <w:pPr>
        <w:ind w:left="1200" w:hanging="300"/>
      </w:pPr>
      <w:rPr>
        <w:rFonts w:hint="default"/>
      </w:rPr>
    </w:lvl>
    <w:lvl w:ilvl="3" w:tplc="FFFFFFFF">
      <w:start w:val="1"/>
      <w:numFmt w:val="decimal"/>
      <w:lvlText w:val="%4."/>
      <w:lvlJc w:val="left"/>
      <w:pPr>
        <w:ind w:left="1500" w:hanging="300"/>
      </w:pPr>
      <w:rPr>
        <w:rFonts w:hint="default"/>
      </w:rPr>
    </w:lvl>
    <w:lvl w:ilvl="4" w:tplc="FFFFFFFF">
      <w:start w:val="1"/>
      <w:numFmt w:val="decimal"/>
      <w:lvlText w:val="%5."/>
      <w:lvlJc w:val="left"/>
      <w:pPr>
        <w:ind w:left="1800" w:hanging="300"/>
      </w:pPr>
      <w:rPr>
        <w:rFonts w:hint="default"/>
      </w:rPr>
    </w:lvl>
    <w:lvl w:ilvl="5" w:tplc="FFFFFFFF">
      <w:start w:val="1"/>
      <w:numFmt w:val="decimal"/>
      <w:lvlText w:val="%6."/>
      <w:lvlJc w:val="left"/>
      <w:pPr>
        <w:ind w:left="2100" w:hanging="30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346762"/>
    <w:multiLevelType w:val="hybridMultilevel"/>
    <w:tmpl w:val="B902101C"/>
    <w:lvl w:ilvl="0" w:tplc="014AEBB6">
      <w:start w:val="1"/>
      <w:numFmt w:val="decimal"/>
      <w:lvlText w:val="%1."/>
      <w:lvlJc w:val="left"/>
      <w:pPr>
        <w:ind w:left="600" w:hanging="30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187C84"/>
    <w:multiLevelType w:val="hybridMultilevel"/>
    <w:tmpl w:val="56D24156"/>
    <w:lvl w:ilvl="0" w:tplc="7D964A10">
      <w:start w:val="1"/>
      <w:numFmt w:val="decimal"/>
      <w:lvlText w:val="%1."/>
      <w:lvlJc w:val="left"/>
      <w:pPr>
        <w:ind w:left="600" w:hanging="30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5C1951"/>
    <w:multiLevelType w:val="hybridMultilevel"/>
    <w:tmpl w:val="324AC77A"/>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start w:val="1"/>
      <w:numFmt w:val="decimal"/>
      <w:lvlText w:val="%3."/>
      <w:lvlJc w:val="left"/>
      <w:pPr>
        <w:ind w:left="1200" w:hanging="300"/>
      </w:pPr>
      <w:rPr>
        <w:rFonts w:hint="default"/>
      </w:rPr>
    </w:lvl>
    <w:lvl w:ilvl="3" w:tplc="FFFFFFFF">
      <w:start w:val="1"/>
      <w:numFmt w:val="decimal"/>
      <w:lvlText w:val="%4."/>
      <w:lvlJc w:val="left"/>
      <w:pPr>
        <w:ind w:left="1500" w:hanging="300"/>
      </w:pPr>
      <w:rPr>
        <w:rFonts w:hint="default"/>
      </w:rPr>
    </w:lvl>
    <w:lvl w:ilvl="4" w:tplc="FFFFFFFF">
      <w:start w:val="1"/>
      <w:numFmt w:val="decimal"/>
      <w:lvlText w:val="%5."/>
      <w:lvlJc w:val="left"/>
      <w:pPr>
        <w:ind w:left="1800" w:hanging="300"/>
      </w:pPr>
      <w:rPr>
        <w:rFonts w:hint="default"/>
      </w:rPr>
    </w:lvl>
    <w:lvl w:ilvl="5" w:tplc="FFFFFFFF">
      <w:start w:val="1"/>
      <w:numFmt w:val="decimal"/>
      <w:lvlText w:val="%6."/>
      <w:lvlJc w:val="left"/>
      <w:pPr>
        <w:ind w:left="2100" w:hanging="30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BF94362"/>
    <w:multiLevelType w:val="hybridMultilevel"/>
    <w:tmpl w:val="04CEAFD2"/>
    <w:lvl w:ilvl="0" w:tplc="EF3426C0">
      <w:start w:val="1"/>
      <w:numFmt w:val="decimal"/>
      <w:lvlText w:val="%1."/>
      <w:lvlJc w:val="left"/>
      <w:pPr>
        <w:ind w:left="600" w:hanging="3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957623">
    <w:abstractNumId w:val="0"/>
  </w:num>
  <w:num w:numId="2" w16cid:durableId="1256404457">
    <w:abstractNumId w:val="14"/>
  </w:num>
  <w:num w:numId="3" w16cid:durableId="2114668467">
    <w:abstractNumId w:val="9"/>
  </w:num>
  <w:num w:numId="4" w16cid:durableId="1564952785">
    <w:abstractNumId w:val="11"/>
  </w:num>
  <w:num w:numId="5" w16cid:durableId="781921868">
    <w:abstractNumId w:val="12"/>
  </w:num>
  <w:num w:numId="6" w16cid:durableId="1781684063">
    <w:abstractNumId w:val="2"/>
  </w:num>
  <w:num w:numId="7" w16cid:durableId="481040269">
    <w:abstractNumId w:val="8"/>
  </w:num>
  <w:num w:numId="8" w16cid:durableId="1418821035">
    <w:abstractNumId w:val="5"/>
  </w:num>
  <w:num w:numId="9" w16cid:durableId="445855462">
    <w:abstractNumId w:val="7"/>
  </w:num>
  <w:num w:numId="10" w16cid:durableId="1065303145">
    <w:abstractNumId w:val="6"/>
  </w:num>
  <w:num w:numId="11" w16cid:durableId="479882971">
    <w:abstractNumId w:val="1"/>
  </w:num>
  <w:num w:numId="12" w16cid:durableId="1603142788">
    <w:abstractNumId w:val="10"/>
  </w:num>
  <w:num w:numId="13" w16cid:durableId="1661734593">
    <w:abstractNumId w:val="13"/>
  </w:num>
  <w:num w:numId="14" w16cid:durableId="825828926">
    <w:abstractNumId w:val="3"/>
  </w:num>
  <w:num w:numId="15" w16cid:durableId="1786346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attachedTemplate r:id="rId1"/>
  <w:defaultTabStop w:val="30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12"/>
    <w:rsid w:val="001229E1"/>
    <w:rsid w:val="00172C32"/>
    <w:rsid w:val="001E2834"/>
    <w:rsid w:val="0024549F"/>
    <w:rsid w:val="00452678"/>
    <w:rsid w:val="00465575"/>
    <w:rsid w:val="004830DF"/>
    <w:rsid w:val="004A626E"/>
    <w:rsid w:val="004B2A2F"/>
    <w:rsid w:val="005644FE"/>
    <w:rsid w:val="005879D9"/>
    <w:rsid w:val="005C5285"/>
    <w:rsid w:val="00631B7D"/>
    <w:rsid w:val="00674313"/>
    <w:rsid w:val="0070597F"/>
    <w:rsid w:val="0075796F"/>
    <w:rsid w:val="0078083F"/>
    <w:rsid w:val="0079198C"/>
    <w:rsid w:val="00793875"/>
    <w:rsid w:val="00820C76"/>
    <w:rsid w:val="00852FF0"/>
    <w:rsid w:val="008E4522"/>
    <w:rsid w:val="008F506F"/>
    <w:rsid w:val="00910312"/>
    <w:rsid w:val="009558F4"/>
    <w:rsid w:val="009835C0"/>
    <w:rsid w:val="0099626F"/>
    <w:rsid w:val="00A1037E"/>
    <w:rsid w:val="00A45540"/>
    <w:rsid w:val="00A74A65"/>
    <w:rsid w:val="00BC7EF7"/>
    <w:rsid w:val="00CE0175"/>
    <w:rsid w:val="00CE22FB"/>
    <w:rsid w:val="00CE2E35"/>
    <w:rsid w:val="00CE68AD"/>
    <w:rsid w:val="00D85FB5"/>
    <w:rsid w:val="00E43979"/>
    <w:rsid w:val="00EA03BD"/>
    <w:rsid w:val="00EB60C8"/>
    <w:rsid w:val="00ED067C"/>
    <w:rsid w:val="00F17122"/>
    <w:rsid w:val="00F336D0"/>
    <w:rsid w:val="00F968A0"/>
    <w:rsid w:val="00FE49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A52714"/>
  <w15:chartTrackingRefBased/>
  <w15:docId w15:val="{5C42D096-9C69-4307-B85E-FB25C2A3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26E"/>
    <w:rPr>
      <w:rFonts w:ascii="Atkinson Hyperlegible" w:hAnsi="Atkinson Hyperlegible"/>
      <w:sz w:val="22"/>
      <w:szCs w:val="22"/>
      <w:lang w:val="en-US"/>
    </w:rPr>
  </w:style>
  <w:style w:type="paragraph" w:styleId="Heading1">
    <w:name w:val="heading 1"/>
    <w:basedOn w:val="Normal"/>
    <w:next w:val="Normal"/>
    <w:link w:val="Heading1Char"/>
    <w:uiPriority w:val="9"/>
    <w:qFormat/>
    <w:rsid w:val="009558F4"/>
    <w:pPr>
      <w:outlineLvl w:val="0"/>
    </w:pPr>
    <w:rPr>
      <w:b/>
      <w:bCs/>
    </w:rPr>
  </w:style>
  <w:style w:type="paragraph" w:styleId="Heading2">
    <w:name w:val="heading 2"/>
    <w:basedOn w:val="Normal"/>
    <w:next w:val="Normal"/>
    <w:link w:val="Heading2Char"/>
    <w:uiPriority w:val="9"/>
    <w:unhideWhenUsed/>
    <w:qFormat/>
    <w:rsid w:val="009558F4"/>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9E1"/>
    <w:pPr>
      <w:tabs>
        <w:tab w:val="center" w:pos="4680"/>
        <w:tab w:val="right" w:pos="9360"/>
      </w:tabs>
    </w:pPr>
  </w:style>
  <w:style w:type="character" w:customStyle="1" w:styleId="HeaderChar">
    <w:name w:val="Header Char"/>
    <w:basedOn w:val="DefaultParagraphFont"/>
    <w:link w:val="Header"/>
    <w:uiPriority w:val="99"/>
    <w:rsid w:val="001229E1"/>
  </w:style>
  <w:style w:type="paragraph" w:styleId="Footer">
    <w:name w:val="footer"/>
    <w:basedOn w:val="Normal"/>
    <w:link w:val="FooterChar"/>
    <w:uiPriority w:val="99"/>
    <w:unhideWhenUsed/>
    <w:rsid w:val="001229E1"/>
    <w:pPr>
      <w:tabs>
        <w:tab w:val="center" w:pos="4680"/>
        <w:tab w:val="right" w:pos="9360"/>
      </w:tabs>
    </w:pPr>
  </w:style>
  <w:style w:type="character" w:customStyle="1" w:styleId="FooterChar">
    <w:name w:val="Footer Char"/>
    <w:basedOn w:val="DefaultParagraphFont"/>
    <w:link w:val="Footer"/>
    <w:uiPriority w:val="99"/>
    <w:rsid w:val="001229E1"/>
  </w:style>
  <w:style w:type="table" w:styleId="TableGrid">
    <w:name w:val="Table Grid"/>
    <w:basedOn w:val="TableNormal"/>
    <w:uiPriority w:val="39"/>
    <w:rsid w:val="00631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6D0"/>
    <w:pPr>
      <w:ind w:left="720"/>
      <w:contextualSpacing/>
    </w:pPr>
  </w:style>
  <w:style w:type="paragraph" w:styleId="Title">
    <w:name w:val="Title"/>
    <w:basedOn w:val="Normal"/>
    <w:next w:val="Normal"/>
    <w:link w:val="TitleChar"/>
    <w:uiPriority w:val="10"/>
    <w:qFormat/>
    <w:rsid w:val="00ED067C"/>
    <w:pPr>
      <w:contextualSpacing/>
      <w:jc w:val="center"/>
    </w:pPr>
    <w:rPr>
      <w:rFonts w:eastAsiaTheme="majorEastAsia" w:cstheme="majorBidi"/>
      <w:spacing w:val="-10"/>
      <w:kern w:val="28"/>
      <w:sz w:val="40"/>
      <w:szCs w:val="40"/>
    </w:rPr>
  </w:style>
  <w:style w:type="character" w:customStyle="1" w:styleId="TitleChar">
    <w:name w:val="Title Char"/>
    <w:basedOn w:val="DefaultParagraphFont"/>
    <w:link w:val="Title"/>
    <w:uiPriority w:val="10"/>
    <w:rsid w:val="00ED067C"/>
    <w:rPr>
      <w:rFonts w:ascii="Atkinson Hyperlegible" w:eastAsiaTheme="majorEastAsia" w:hAnsi="Atkinson Hyperlegible" w:cstheme="majorBidi"/>
      <w:spacing w:val="-10"/>
      <w:kern w:val="28"/>
      <w:sz w:val="40"/>
      <w:szCs w:val="40"/>
      <w:lang w:val="en-US"/>
    </w:rPr>
  </w:style>
  <w:style w:type="character" w:customStyle="1" w:styleId="Heading2Char">
    <w:name w:val="Heading 2 Char"/>
    <w:basedOn w:val="DefaultParagraphFont"/>
    <w:link w:val="Heading2"/>
    <w:uiPriority w:val="9"/>
    <w:rsid w:val="009558F4"/>
    <w:rPr>
      <w:rFonts w:ascii="Atkinson Hyperlegible" w:hAnsi="Atkinson Hyperlegible"/>
      <w:b/>
      <w:bCs/>
      <w:sz w:val="22"/>
      <w:szCs w:val="22"/>
      <w:lang w:val="en-US"/>
    </w:rPr>
  </w:style>
  <w:style w:type="character" w:customStyle="1" w:styleId="Heading1Char">
    <w:name w:val="Heading 1 Char"/>
    <w:basedOn w:val="DefaultParagraphFont"/>
    <w:link w:val="Heading1"/>
    <w:uiPriority w:val="9"/>
    <w:rsid w:val="009558F4"/>
    <w:rPr>
      <w:rFonts w:ascii="Atkinson Hyperlegible" w:hAnsi="Atkinson Hyperlegible"/>
      <w:b/>
      <w:bC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166378">
      <w:bodyDiv w:val="1"/>
      <w:marLeft w:val="0"/>
      <w:marRight w:val="0"/>
      <w:marTop w:val="0"/>
      <w:marBottom w:val="0"/>
      <w:divBdr>
        <w:top w:val="none" w:sz="0" w:space="0" w:color="auto"/>
        <w:left w:val="none" w:sz="0" w:space="0" w:color="auto"/>
        <w:bottom w:val="none" w:sz="0" w:space="0" w:color="auto"/>
        <w:right w:val="none" w:sz="0" w:space="0" w:color="auto"/>
      </w:divBdr>
    </w:div>
    <w:div w:id="548885955">
      <w:bodyDiv w:val="1"/>
      <w:marLeft w:val="0"/>
      <w:marRight w:val="0"/>
      <w:marTop w:val="0"/>
      <w:marBottom w:val="0"/>
      <w:divBdr>
        <w:top w:val="none" w:sz="0" w:space="0" w:color="auto"/>
        <w:left w:val="none" w:sz="0" w:space="0" w:color="auto"/>
        <w:bottom w:val="none" w:sz="0" w:space="0" w:color="auto"/>
        <w:right w:val="none" w:sz="0" w:space="0" w:color="auto"/>
      </w:divBdr>
    </w:div>
    <w:div w:id="817309194">
      <w:bodyDiv w:val="1"/>
      <w:marLeft w:val="0"/>
      <w:marRight w:val="0"/>
      <w:marTop w:val="0"/>
      <w:marBottom w:val="0"/>
      <w:divBdr>
        <w:top w:val="none" w:sz="0" w:space="0" w:color="auto"/>
        <w:left w:val="none" w:sz="0" w:space="0" w:color="auto"/>
        <w:bottom w:val="none" w:sz="0" w:space="0" w:color="auto"/>
        <w:right w:val="none" w:sz="0" w:space="0" w:color="auto"/>
      </w:divBdr>
    </w:div>
    <w:div w:id="820536955">
      <w:bodyDiv w:val="1"/>
      <w:marLeft w:val="0"/>
      <w:marRight w:val="0"/>
      <w:marTop w:val="0"/>
      <w:marBottom w:val="0"/>
      <w:divBdr>
        <w:top w:val="none" w:sz="0" w:space="0" w:color="auto"/>
        <w:left w:val="none" w:sz="0" w:space="0" w:color="auto"/>
        <w:bottom w:val="none" w:sz="0" w:space="0" w:color="auto"/>
        <w:right w:val="none" w:sz="0" w:space="0" w:color="auto"/>
      </w:divBdr>
    </w:div>
    <w:div w:id="958754453">
      <w:bodyDiv w:val="1"/>
      <w:marLeft w:val="0"/>
      <w:marRight w:val="0"/>
      <w:marTop w:val="0"/>
      <w:marBottom w:val="0"/>
      <w:divBdr>
        <w:top w:val="none" w:sz="0" w:space="0" w:color="auto"/>
        <w:left w:val="none" w:sz="0" w:space="0" w:color="auto"/>
        <w:bottom w:val="none" w:sz="0" w:space="0" w:color="auto"/>
        <w:right w:val="none" w:sz="0" w:space="0" w:color="auto"/>
      </w:divBdr>
      <w:divsChild>
        <w:div w:id="1810634144">
          <w:marLeft w:val="0"/>
          <w:marRight w:val="0"/>
          <w:marTop w:val="0"/>
          <w:marBottom w:val="0"/>
          <w:divBdr>
            <w:top w:val="none" w:sz="0" w:space="0" w:color="auto"/>
            <w:left w:val="none" w:sz="0" w:space="0" w:color="auto"/>
            <w:bottom w:val="none" w:sz="0" w:space="0" w:color="auto"/>
            <w:right w:val="none" w:sz="0" w:space="0" w:color="auto"/>
          </w:divBdr>
          <w:divsChild>
            <w:div w:id="2986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77679">
      <w:bodyDiv w:val="1"/>
      <w:marLeft w:val="0"/>
      <w:marRight w:val="0"/>
      <w:marTop w:val="0"/>
      <w:marBottom w:val="0"/>
      <w:divBdr>
        <w:top w:val="none" w:sz="0" w:space="0" w:color="auto"/>
        <w:left w:val="none" w:sz="0" w:space="0" w:color="auto"/>
        <w:bottom w:val="none" w:sz="0" w:space="0" w:color="auto"/>
        <w:right w:val="none" w:sz="0" w:space="0" w:color="auto"/>
      </w:divBdr>
    </w:div>
    <w:div w:id="1044909302">
      <w:bodyDiv w:val="1"/>
      <w:marLeft w:val="0"/>
      <w:marRight w:val="0"/>
      <w:marTop w:val="0"/>
      <w:marBottom w:val="0"/>
      <w:divBdr>
        <w:top w:val="none" w:sz="0" w:space="0" w:color="auto"/>
        <w:left w:val="none" w:sz="0" w:space="0" w:color="auto"/>
        <w:bottom w:val="none" w:sz="0" w:space="0" w:color="auto"/>
        <w:right w:val="none" w:sz="0" w:space="0" w:color="auto"/>
      </w:divBdr>
    </w:div>
    <w:div w:id="1098524732">
      <w:bodyDiv w:val="1"/>
      <w:marLeft w:val="0"/>
      <w:marRight w:val="0"/>
      <w:marTop w:val="0"/>
      <w:marBottom w:val="0"/>
      <w:divBdr>
        <w:top w:val="none" w:sz="0" w:space="0" w:color="auto"/>
        <w:left w:val="none" w:sz="0" w:space="0" w:color="auto"/>
        <w:bottom w:val="none" w:sz="0" w:space="0" w:color="auto"/>
        <w:right w:val="none" w:sz="0" w:space="0" w:color="auto"/>
      </w:divBdr>
    </w:div>
    <w:div w:id="1108740029">
      <w:bodyDiv w:val="1"/>
      <w:marLeft w:val="0"/>
      <w:marRight w:val="0"/>
      <w:marTop w:val="0"/>
      <w:marBottom w:val="0"/>
      <w:divBdr>
        <w:top w:val="none" w:sz="0" w:space="0" w:color="auto"/>
        <w:left w:val="none" w:sz="0" w:space="0" w:color="auto"/>
        <w:bottom w:val="none" w:sz="0" w:space="0" w:color="auto"/>
        <w:right w:val="none" w:sz="0" w:space="0" w:color="auto"/>
      </w:divBdr>
    </w:div>
    <w:div w:id="1124689445">
      <w:bodyDiv w:val="1"/>
      <w:marLeft w:val="0"/>
      <w:marRight w:val="0"/>
      <w:marTop w:val="0"/>
      <w:marBottom w:val="0"/>
      <w:divBdr>
        <w:top w:val="none" w:sz="0" w:space="0" w:color="auto"/>
        <w:left w:val="none" w:sz="0" w:space="0" w:color="auto"/>
        <w:bottom w:val="none" w:sz="0" w:space="0" w:color="auto"/>
        <w:right w:val="none" w:sz="0" w:space="0" w:color="auto"/>
      </w:divBdr>
    </w:div>
    <w:div w:id="1222866842">
      <w:bodyDiv w:val="1"/>
      <w:marLeft w:val="0"/>
      <w:marRight w:val="0"/>
      <w:marTop w:val="0"/>
      <w:marBottom w:val="0"/>
      <w:divBdr>
        <w:top w:val="none" w:sz="0" w:space="0" w:color="auto"/>
        <w:left w:val="none" w:sz="0" w:space="0" w:color="auto"/>
        <w:bottom w:val="none" w:sz="0" w:space="0" w:color="auto"/>
        <w:right w:val="none" w:sz="0" w:space="0" w:color="auto"/>
      </w:divBdr>
    </w:div>
    <w:div w:id="1263299886">
      <w:bodyDiv w:val="1"/>
      <w:marLeft w:val="0"/>
      <w:marRight w:val="0"/>
      <w:marTop w:val="0"/>
      <w:marBottom w:val="0"/>
      <w:divBdr>
        <w:top w:val="none" w:sz="0" w:space="0" w:color="auto"/>
        <w:left w:val="none" w:sz="0" w:space="0" w:color="auto"/>
        <w:bottom w:val="none" w:sz="0" w:space="0" w:color="auto"/>
        <w:right w:val="none" w:sz="0" w:space="0" w:color="auto"/>
      </w:divBdr>
    </w:div>
    <w:div w:id="1357806194">
      <w:bodyDiv w:val="1"/>
      <w:marLeft w:val="0"/>
      <w:marRight w:val="0"/>
      <w:marTop w:val="0"/>
      <w:marBottom w:val="0"/>
      <w:divBdr>
        <w:top w:val="none" w:sz="0" w:space="0" w:color="auto"/>
        <w:left w:val="none" w:sz="0" w:space="0" w:color="auto"/>
        <w:bottom w:val="none" w:sz="0" w:space="0" w:color="auto"/>
        <w:right w:val="none" w:sz="0" w:space="0" w:color="auto"/>
      </w:divBdr>
      <w:divsChild>
        <w:div w:id="696584635">
          <w:marLeft w:val="0"/>
          <w:marRight w:val="0"/>
          <w:marTop w:val="0"/>
          <w:marBottom w:val="0"/>
          <w:divBdr>
            <w:top w:val="none" w:sz="0" w:space="0" w:color="auto"/>
            <w:left w:val="none" w:sz="0" w:space="0" w:color="auto"/>
            <w:bottom w:val="none" w:sz="0" w:space="0" w:color="auto"/>
            <w:right w:val="none" w:sz="0" w:space="0" w:color="auto"/>
          </w:divBdr>
          <w:divsChild>
            <w:div w:id="164700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9936">
      <w:bodyDiv w:val="1"/>
      <w:marLeft w:val="0"/>
      <w:marRight w:val="0"/>
      <w:marTop w:val="0"/>
      <w:marBottom w:val="0"/>
      <w:divBdr>
        <w:top w:val="none" w:sz="0" w:space="0" w:color="auto"/>
        <w:left w:val="none" w:sz="0" w:space="0" w:color="auto"/>
        <w:bottom w:val="none" w:sz="0" w:space="0" w:color="auto"/>
        <w:right w:val="none" w:sz="0" w:space="0" w:color="auto"/>
      </w:divBdr>
    </w:div>
    <w:div w:id="1509712403">
      <w:bodyDiv w:val="1"/>
      <w:marLeft w:val="0"/>
      <w:marRight w:val="0"/>
      <w:marTop w:val="0"/>
      <w:marBottom w:val="0"/>
      <w:divBdr>
        <w:top w:val="none" w:sz="0" w:space="0" w:color="auto"/>
        <w:left w:val="none" w:sz="0" w:space="0" w:color="auto"/>
        <w:bottom w:val="none" w:sz="0" w:space="0" w:color="auto"/>
        <w:right w:val="none" w:sz="0" w:space="0" w:color="auto"/>
      </w:divBdr>
      <w:divsChild>
        <w:div w:id="466705537">
          <w:marLeft w:val="0"/>
          <w:marRight w:val="0"/>
          <w:marTop w:val="0"/>
          <w:marBottom w:val="0"/>
          <w:divBdr>
            <w:top w:val="none" w:sz="0" w:space="0" w:color="auto"/>
            <w:left w:val="none" w:sz="0" w:space="0" w:color="auto"/>
            <w:bottom w:val="none" w:sz="0" w:space="0" w:color="auto"/>
            <w:right w:val="none" w:sz="0" w:space="0" w:color="auto"/>
          </w:divBdr>
          <w:divsChild>
            <w:div w:id="13803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4710">
      <w:bodyDiv w:val="1"/>
      <w:marLeft w:val="0"/>
      <w:marRight w:val="0"/>
      <w:marTop w:val="0"/>
      <w:marBottom w:val="0"/>
      <w:divBdr>
        <w:top w:val="none" w:sz="0" w:space="0" w:color="auto"/>
        <w:left w:val="none" w:sz="0" w:space="0" w:color="auto"/>
        <w:bottom w:val="none" w:sz="0" w:space="0" w:color="auto"/>
        <w:right w:val="none" w:sz="0" w:space="0" w:color="auto"/>
      </w:divBdr>
    </w:div>
    <w:div w:id="1802721651">
      <w:bodyDiv w:val="1"/>
      <w:marLeft w:val="0"/>
      <w:marRight w:val="0"/>
      <w:marTop w:val="0"/>
      <w:marBottom w:val="0"/>
      <w:divBdr>
        <w:top w:val="none" w:sz="0" w:space="0" w:color="auto"/>
        <w:left w:val="none" w:sz="0" w:space="0" w:color="auto"/>
        <w:bottom w:val="none" w:sz="0" w:space="0" w:color="auto"/>
        <w:right w:val="none" w:sz="0" w:space="0" w:color="auto"/>
      </w:divBdr>
      <w:divsChild>
        <w:div w:id="40057236">
          <w:marLeft w:val="0"/>
          <w:marRight w:val="0"/>
          <w:marTop w:val="0"/>
          <w:marBottom w:val="0"/>
          <w:divBdr>
            <w:top w:val="none" w:sz="0" w:space="0" w:color="auto"/>
            <w:left w:val="none" w:sz="0" w:space="0" w:color="auto"/>
            <w:bottom w:val="none" w:sz="0" w:space="0" w:color="auto"/>
            <w:right w:val="none" w:sz="0" w:space="0" w:color="auto"/>
          </w:divBdr>
          <w:divsChild>
            <w:div w:id="153973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3731">
      <w:bodyDiv w:val="1"/>
      <w:marLeft w:val="0"/>
      <w:marRight w:val="0"/>
      <w:marTop w:val="0"/>
      <w:marBottom w:val="0"/>
      <w:divBdr>
        <w:top w:val="none" w:sz="0" w:space="0" w:color="auto"/>
        <w:left w:val="none" w:sz="0" w:space="0" w:color="auto"/>
        <w:bottom w:val="none" w:sz="0" w:space="0" w:color="auto"/>
        <w:right w:val="none" w:sz="0" w:space="0" w:color="auto"/>
      </w:divBdr>
      <w:divsChild>
        <w:div w:id="1628775679">
          <w:marLeft w:val="0"/>
          <w:marRight w:val="0"/>
          <w:marTop w:val="0"/>
          <w:marBottom w:val="0"/>
          <w:divBdr>
            <w:top w:val="none" w:sz="0" w:space="0" w:color="auto"/>
            <w:left w:val="none" w:sz="0" w:space="0" w:color="auto"/>
            <w:bottom w:val="none" w:sz="0" w:space="0" w:color="auto"/>
            <w:right w:val="none" w:sz="0" w:space="0" w:color="auto"/>
          </w:divBdr>
        </w:div>
      </w:divsChild>
    </w:div>
    <w:div w:id="1926761582">
      <w:bodyDiv w:val="1"/>
      <w:marLeft w:val="0"/>
      <w:marRight w:val="0"/>
      <w:marTop w:val="0"/>
      <w:marBottom w:val="0"/>
      <w:divBdr>
        <w:top w:val="none" w:sz="0" w:space="0" w:color="auto"/>
        <w:left w:val="none" w:sz="0" w:space="0" w:color="auto"/>
        <w:bottom w:val="none" w:sz="0" w:space="0" w:color="auto"/>
        <w:right w:val="none" w:sz="0" w:space="0" w:color="auto"/>
      </w:divBdr>
      <w:divsChild>
        <w:div w:id="2045788364">
          <w:marLeft w:val="0"/>
          <w:marRight w:val="0"/>
          <w:marTop w:val="0"/>
          <w:marBottom w:val="0"/>
          <w:divBdr>
            <w:top w:val="none" w:sz="0" w:space="0" w:color="auto"/>
            <w:left w:val="none" w:sz="0" w:space="0" w:color="auto"/>
            <w:bottom w:val="none" w:sz="0" w:space="0" w:color="auto"/>
            <w:right w:val="none" w:sz="0" w:space="0" w:color="auto"/>
          </w:divBdr>
          <w:divsChild>
            <w:div w:id="712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co\Documents\Custom%20Office%20Templates\AlgoExercis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AlgoExercise_template.dotx</Template>
  <TotalTime>1420</TotalTime>
  <Pages>11</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8</cp:revision>
  <cp:lastPrinted>2023-11-13T05:56:00Z</cp:lastPrinted>
  <dcterms:created xsi:type="dcterms:W3CDTF">2023-11-11T06:05:00Z</dcterms:created>
  <dcterms:modified xsi:type="dcterms:W3CDTF">2023-11-13T05:57:00Z</dcterms:modified>
</cp:coreProperties>
</file>